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Pr="008F1FAC" w:rsidRDefault="003B47A8" w:rsidP="008F1FAC">
      <w:pPr>
        <w:jc w:val="both"/>
        <w:rPr>
          <w:rFonts w:asciiTheme="minorHAnsi" w:eastAsiaTheme="minorHAnsi" w:hAnsiTheme="minorHAnsi"/>
          <w:sz w:val="32"/>
          <w:lang w:eastAsia="ko-KR"/>
        </w:rPr>
      </w:pPr>
    </w:p>
    <w:p w:rsidR="003B47A8" w:rsidRDefault="00720BC0" w:rsidP="002C0913">
      <w:pPr>
        <w:jc w:val="center"/>
        <w:rPr>
          <w:rFonts w:asciiTheme="minorHAnsi" w:eastAsiaTheme="minorHAnsi" w:hAnsiTheme="minorHAnsi"/>
          <w:sz w:val="48"/>
          <w:szCs w:val="48"/>
          <w:lang w:eastAsia="ko-KR"/>
        </w:rPr>
      </w:pPr>
      <w:r w:rsidRPr="008F1FAC">
        <w:rPr>
          <w:rFonts w:asciiTheme="minorHAnsi" w:eastAsiaTheme="minorHAnsi" w:hAnsiTheme="minorHAnsi" w:hint="eastAsia"/>
          <w:sz w:val="48"/>
          <w:szCs w:val="48"/>
          <w:lang w:eastAsia="ko-KR"/>
        </w:rPr>
        <w:t>과목 명</w:t>
      </w:r>
      <w:r w:rsidR="003B47A8" w:rsidRPr="008F1FAC">
        <w:rPr>
          <w:rFonts w:asciiTheme="minorHAnsi" w:eastAsiaTheme="minorHAnsi" w:hAnsiTheme="minorHAnsi"/>
          <w:sz w:val="48"/>
          <w:szCs w:val="48"/>
          <w:lang w:eastAsia="ko-KR"/>
        </w:rPr>
        <w:t xml:space="preserve">: </w:t>
      </w:r>
      <w:r w:rsidR="00BB1898" w:rsidRPr="008F1FAC">
        <w:rPr>
          <w:rFonts w:asciiTheme="minorHAnsi" w:eastAsiaTheme="minorHAnsi" w:hAnsiTheme="minorHAnsi" w:hint="eastAsia"/>
          <w:sz w:val="48"/>
          <w:szCs w:val="48"/>
          <w:lang w:eastAsia="ko-KR"/>
        </w:rPr>
        <w:t>시스템프로그래밍</w:t>
      </w:r>
    </w:p>
    <w:p w:rsidR="00E77CA7" w:rsidRPr="008F1FAC" w:rsidRDefault="00E77CA7" w:rsidP="002C0913">
      <w:pPr>
        <w:jc w:val="center"/>
        <w:rPr>
          <w:rFonts w:asciiTheme="minorHAnsi" w:eastAsiaTheme="minorHAnsi" w:hAnsiTheme="minorHAnsi" w:hint="eastAsia"/>
          <w:sz w:val="48"/>
          <w:szCs w:val="48"/>
          <w:lang w:eastAsia="ko-KR"/>
        </w:rPr>
      </w:pPr>
    </w:p>
    <w:p w:rsidR="00530B24" w:rsidRPr="008F1FAC" w:rsidRDefault="00530B24" w:rsidP="002C0913">
      <w:pPr>
        <w:jc w:val="right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담당 교수 명: </w:t>
      </w:r>
      <w:r w:rsidR="002E6BED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김</w:t>
      </w:r>
      <w:r w:rsidR="00BB1898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  <w:r w:rsidR="002E6BED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지</w:t>
      </w:r>
      <w:r w:rsidR="00BB1898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  <w:r w:rsidR="002E6BED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환</w:t>
      </w:r>
    </w:p>
    <w:p w:rsidR="00530B24" w:rsidRPr="002C0913" w:rsidRDefault="00CE7811" w:rsidP="002C0913">
      <w:pPr>
        <w:pStyle w:val="a7"/>
        <w:spacing w:before="240"/>
        <w:jc w:val="right"/>
        <w:rPr>
          <w:rFonts w:asciiTheme="minorHAnsi" w:eastAsiaTheme="minorHAnsi" w:hAnsiTheme="minorHAnsi"/>
          <w:sz w:val="48"/>
          <w:lang w:eastAsia="ko-KR"/>
        </w:rPr>
      </w:pPr>
      <w:r w:rsidRPr="008F1FAC">
        <w:rPr>
          <w:rFonts w:asciiTheme="minorHAnsi" w:eastAsiaTheme="minorHAnsi" w:hAnsiTheme="minorHAnsi" w:hint="eastAsia"/>
          <w:sz w:val="48"/>
          <w:lang w:eastAsia="ko-KR"/>
        </w:rPr>
        <w:t>&lt;&lt;</w:t>
      </w:r>
      <w:r w:rsidR="00720BC0" w:rsidRPr="008F1FAC">
        <w:rPr>
          <w:rFonts w:asciiTheme="minorHAnsi" w:eastAsiaTheme="minorHAnsi" w:hAnsiTheme="minorHAnsi" w:hint="eastAsia"/>
          <w:sz w:val="48"/>
          <w:lang w:eastAsia="ko-KR"/>
        </w:rPr>
        <w:t xml:space="preserve">Assignment </w:t>
      </w:r>
      <w:r w:rsidR="008F5CCE" w:rsidRPr="008F1FAC">
        <w:rPr>
          <w:rFonts w:asciiTheme="minorHAnsi" w:eastAsiaTheme="minorHAnsi" w:hAnsiTheme="minorHAnsi"/>
          <w:sz w:val="48"/>
          <w:lang w:eastAsia="ko-KR"/>
        </w:rPr>
        <w:t>3</w:t>
      </w:r>
      <w:r w:rsidRPr="008F1FAC">
        <w:rPr>
          <w:rFonts w:asciiTheme="minorHAnsi" w:eastAsiaTheme="minorHAnsi" w:hAnsiTheme="minorHAnsi" w:hint="eastAsia"/>
          <w:sz w:val="48"/>
          <w:lang w:eastAsia="ko-KR"/>
        </w:rPr>
        <w:t>&gt;&gt;</w:t>
      </w:r>
    </w:p>
    <w:p w:rsidR="003B47A8" w:rsidRPr="008F1FAC" w:rsidRDefault="003B47A8" w:rsidP="002C0913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8F1FAC">
        <w:rPr>
          <w:rFonts w:asciiTheme="minorHAnsi" w:eastAsiaTheme="minorHAnsi" w:hAnsiTheme="minorHAnsi" w:hint="eastAsia"/>
          <w:b/>
          <w:sz w:val="48"/>
          <w:lang w:eastAsia="ko-KR"/>
        </w:rPr>
        <w:t>서강대학교 컴퓨터학과</w:t>
      </w:r>
    </w:p>
    <w:p w:rsidR="003B47A8" w:rsidRPr="008F1FAC" w:rsidRDefault="00CE7811" w:rsidP="002C0913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8F1FAC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E207C1" w:rsidRPr="008F1FAC">
        <w:rPr>
          <w:rFonts w:asciiTheme="minorHAnsi" w:eastAsiaTheme="minorHAnsi" w:hAnsiTheme="minorHAnsi" w:hint="eastAsia"/>
          <w:b/>
          <w:sz w:val="48"/>
          <w:lang w:eastAsia="ko-KR"/>
        </w:rPr>
        <w:t>20161601</w:t>
      </w:r>
      <w:r w:rsidRPr="008F1FAC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8F1FAC" w:rsidRDefault="00CE7811" w:rsidP="002C0913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8F1FAC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E207C1" w:rsidRPr="008F1FAC">
        <w:rPr>
          <w:rFonts w:asciiTheme="minorHAnsi" w:eastAsiaTheme="minorHAnsi" w:hAnsiTheme="minorHAnsi" w:hint="eastAsia"/>
          <w:b/>
          <w:sz w:val="48"/>
          <w:lang w:eastAsia="ko-KR"/>
        </w:rPr>
        <w:t>송인아</w:t>
      </w:r>
      <w:r w:rsidRPr="008F1FAC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8F1FAC" w:rsidRDefault="003B47A8" w:rsidP="008F1FAC">
      <w:pPr>
        <w:pStyle w:val="a8"/>
        <w:jc w:val="both"/>
        <w:rPr>
          <w:rFonts w:asciiTheme="minorHAnsi" w:eastAsiaTheme="minorHAnsi" w:hAnsiTheme="minorHAnsi"/>
          <w:lang w:eastAsia="ko-KR"/>
        </w:rPr>
        <w:sectPr w:rsidR="003B47A8" w:rsidRPr="008F1FA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8F1FAC" w:rsidRDefault="003B47A8" w:rsidP="008F1FAC">
      <w:pPr>
        <w:pStyle w:val="a4"/>
        <w:jc w:val="both"/>
        <w:rPr>
          <w:rFonts w:asciiTheme="minorHAnsi" w:eastAsiaTheme="minorHAnsi" w:hAnsiTheme="minorHAnsi"/>
          <w:lang w:eastAsia="ko-KR"/>
        </w:rPr>
      </w:pPr>
      <w:r w:rsidRPr="008F1FAC">
        <w:rPr>
          <w:rFonts w:asciiTheme="minorHAnsi" w:eastAsiaTheme="minorHAnsi" w:hAnsiTheme="minorHAnsi" w:hint="eastAsia"/>
          <w:lang w:eastAsia="ko-KR"/>
        </w:rPr>
        <w:lastRenderedPageBreak/>
        <w:t>목 차</w:t>
      </w:r>
    </w:p>
    <w:p w:rsidR="000E5441" w:rsidRPr="008F1FAC" w:rsidRDefault="003B47A8" w:rsidP="008F1FAC">
      <w:pPr>
        <w:pStyle w:val="10"/>
        <w:tabs>
          <w:tab w:val="left" w:pos="432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</w:rPr>
        <w:fldChar w:fldCharType="begin"/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instrText xml:space="preserve"> TOC \o "1-3" </w:instrText>
      </w:r>
      <w:r w:rsidRPr="008F1FAC">
        <w:rPr>
          <w:rFonts w:asciiTheme="minorHAnsi" w:eastAsiaTheme="minorHAnsi" w:hAnsiTheme="minorHAnsi"/>
          <w:sz w:val="24"/>
          <w:szCs w:val="24"/>
        </w:rPr>
        <w:fldChar w:fldCharType="separate"/>
      </w:r>
      <w:r w:rsidR="000E5441" w:rsidRPr="008F1FAC">
        <w:rPr>
          <w:rFonts w:asciiTheme="minorHAnsi" w:eastAsiaTheme="minorHAnsi" w:hAnsiTheme="minorHAnsi"/>
          <w:noProof/>
          <w:lang w:eastAsia="ko-KR"/>
        </w:rPr>
        <w:t>1.</w:t>
      </w:r>
      <w:r w:rsidR="000E5441"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0E5441" w:rsidRPr="008F1FAC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="000E5441"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="000E5441" w:rsidRPr="008F1FAC">
        <w:rPr>
          <w:rFonts w:asciiTheme="minorHAnsi" w:eastAsiaTheme="minorHAnsi" w:hAnsiTheme="minorHAnsi" w:hint="eastAsia"/>
          <w:noProof/>
          <w:lang w:eastAsia="ko-KR"/>
        </w:rPr>
        <w:t>개요</w:t>
      </w:r>
      <w:r w:rsidR="000E5441"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8F1FAC" w:rsidRDefault="000E5441" w:rsidP="008F1FAC">
      <w:pPr>
        <w:pStyle w:val="10"/>
        <w:tabs>
          <w:tab w:val="left" w:pos="432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noProof/>
          <w:lang w:eastAsia="ko-KR"/>
        </w:rPr>
        <w:t>2.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noProof/>
          <w:lang w:eastAsia="ko-KR"/>
        </w:rPr>
        <w:t>설명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noProof/>
          <w:lang w:eastAsia="ko-KR"/>
        </w:rPr>
        <w:t>2.1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noProof/>
          <w:lang w:eastAsia="ko-KR"/>
        </w:rPr>
        <w:t>흐름도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8F1FAC" w:rsidRDefault="000E5441" w:rsidP="008F1FAC">
      <w:pPr>
        <w:pStyle w:val="10"/>
        <w:tabs>
          <w:tab w:val="left" w:pos="432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3.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3.1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: </w:t>
      </w:r>
      <w:r w:rsidR="00F87867">
        <w:rPr>
          <w:rFonts w:asciiTheme="minorHAnsi" w:eastAsiaTheme="minorHAnsi" w:hAnsiTheme="minorHAnsi"/>
          <w:bCs/>
          <w:noProof/>
          <w:lang w:eastAsia="ko-KR"/>
        </w:rPr>
        <w:t>command_bp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3.2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="00785914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F87867">
        <w:rPr>
          <w:rFonts w:asciiTheme="minorHAnsi" w:eastAsiaTheme="minorHAnsi" w:hAnsiTheme="minorHAnsi"/>
          <w:bCs/>
          <w:noProof/>
          <w:lang w:eastAsia="ko-KR"/>
        </w:rPr>
        <w:t>command_loader</w:t>
      </w:r>
      <w:r w:rsidR="00785914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3.2.2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8</w:t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3.3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="00785914">
        <w:rPr>
          <w:rFonts w:asciiTheme="minorHAnsi" w:eastAsiaTheme="minorHAnsi" w:hAnsiTheme="minorHAnsi"/>
          <w:bCs/>
          <w:noProof/>
          <w:lang w:eastAsia="ko-KR"/>
        </w:rPr>
        <w:t>:  int load_obj()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8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8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9</w:t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3.4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785914">
        <w:rPr>
          <w:rFonts w:asciiTheme="minorHAnsi" w:eastAsiaTheme="minorHAnsi" w:hAnsiTheme="minorHAnsi"/>
          <w:bCs/>
          <w:noProof/>
          <w:lang w:eastAsia="ko-KR"/>
        </w:rPr>
        <w:t>void free_estab()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9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9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9</w:t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3.5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785914">
        <w:rPr>
          <w:rFonts w:asciiTheme="minorHAnsi" w:eastAsiaTheme="minorHAnsi" w:hAnsiTheme="minorHAnsi"/>
          <w:bCs/>
          <w:noProof/>
          <w:lang w:eastAsia="ko-KR"/>
        </w:rPr>
        <w:t>int create_estab()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10</w:t>
      </w:r>
    </w:p>
    <w:p w:rsidR="000E5441" w:rsidRPr="008F1FAC" w:rsidRDefault="000E5441" w:rsidP="008F1FAC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10</w:t>
      </w:r>
    </w:p>
    <w:p w:rsidR="000E5441" w:rsidRDefault="000E5441" w:rsidP="008F1FAC">
      <w:pPr>
        <w:pStyle w:val="30"/>
        <w:jc w:val="both"/>
        <w:rPr>
          <w:rFonts w:asciiTheme="minorHAnsi" w:eastAsiaTheme="minorHAnsi" w:hAnsiTheme="minorHAnsi"/>
          <w:noProof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10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t>3.6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>
        <w:rPr>
          <w:rFonts w:asciiTheme="minorHAnsi" w:eastAsiaTheme="minorHAnsi" w:hAnsiTheme="minorHAnsi"/>
          <w:bCs/>
          <w:noProof/>
          <w:lang w:eastAsia="ko-KR"/>
        </w:rPr>
        <w:t xml:space="preserve"> : int read_estab()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10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10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t>3.7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void insert_estab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3.2.2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8F1FAC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t>3.8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 </w:t>
      </w:r>
      <w:r>
        <w:rPr>
          <w:rFonts w:asciiTheme="minorHAnsi" w:eastAsiaTheme="minorHAnsi" w:hAnsiTheme="minorHAnsi"/>
          <w:bCs/>
          <w:noProof/>
          <w:lang w:eastAsia="ko-KR"/>
        </w:rPr>
        <w:t>void what_is_op_code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11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t>3.9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void run_run_run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12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12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12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lastRenderedPageBreak/>
        <w:t>3.10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void command_run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13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13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13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t>3.11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void read_opcode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13</w:t>
      </w:r>
    </w:p>
    <w:p w:rsidR="00785914" w:rsidRPr="008F1FAC" w:rsidRDefault="00785914" w:rsidP="00785914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13</w:t>
      </w:r>
    </w:p>
    <w:p w:rsidR="00785914" w:rsidRDefault="00785914" w:rsidP="00785914">
      <w:pPr>
        <w:pStyle w:val="30"/>
        <w:jc w:val="both"/>
        <w:rPr>
          <w:rFonts w:asciiTheme="minorHAnsi" w:eastAsiaTheme="minorHAnsi" w:hAnsiTheme="minorHAnsi"/>
          <w:noProof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</w:rPr>
        <w:t>13</w:t>
      </w:r>
    </w:p>
    <w:p w:rsidR="00F87867" w:rsidRPr="00F87867" w:rsidRDefault="00F87867" w:rsidP="00F87867"/>
    <w:p w:rsidR="00F87867" w:rsidRPr="008F1FAC" w:rsidRDefault="00F87867" w:rsidP="00F87867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/>
          <w:bCs/>
          <w:noProof/>
          <w:lang w:eastAsia="ko-KR"/>
        </w:rPr>
        <w:t>3.12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>
        <w:rPr>
          <w:rFonts w:asciiTheme="minorHAnsi" w:eastAsiaTheme="minorHAnsi" w:hAnsiTheme="minorHAnsi"/>
          <w:bCs/>
          <w:noProof/>
          <w:lang w:eastAsia="ko-KR"/>
        </w:rPr>
        <w:t>int make_hex_neg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>()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>
        <w:rPr>
          <w:rFonts w:asciiTheme="minorHAnsi" w:eastAsiaTheme="minorHAnsi" w:hAnsiTheme="minorHAnsi"/>
          <w:noProof/>
          <w:lang w:eastAsia="ko-KR"/>
        </w:rPr>
        <w:t>13</w:t>
      </w:r>
    </w:p>
    <w:p w:rsidR="00F87867" w:rsidRPr="008F1FAC" w:rsidRDefault="00F87867" w:rsidP="00F87867">
      <w:pPr>
        <w:pStyle w:val="30"/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>
        <w:rPr>
          <w:rFonts w:asciiTheme="minorHAnsi" w:eastAsiaTheme="minorHAnsi" w:hAnsiTheme="minorHAnsi"/>
          <w:noProof/>
          <w:lang w:eastAsia="ko-KR"/>
        </w:rPr>
        <w:t>13</w:t>
      </w:r>
    </w:p>
    <w:p w:rsidR="00F87867" w:rsidRDefault="00F87867" w:rsidP="00F87867">
      <w:pPr>
        <w:pStyle w:val="30"/>
        <w:jc w:val="both"/>
        <w:rPr>
          <w:rFonts w:asciiTheme="minorHAnsi" w:eastAsiaTheme="minorHAnsi" w:hAnsiTheme="minorHAnsi"/>
          <w:noProof/>
          <w:lang w:eastAsia="ko-KR"/>
        </w:rPr>
      </w:pPr>
      <w:r w:rsidRPr="008F1FAC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>
        <w:rPr>
          <w:rFonts w:asciiTheme="minorHAnsi" w:eastAsiaTheme="minorHAnsi" w:hAnsiTheme="minorHAnsi"/>
          <w:noProof/>
          <w:lang w:eastAsia="ko-KR"/>
        </w:rPr>
        <w:t>13</w:t>
      </w:r>
    </w:p>
    <w:p w:rsidR="00F87867" w:rsidRPr="00F87867" w:rsidRDefault="00F87867" w:rsidP="00F87867">
      <w:pPr>
        <w:rPr>
          <w:lang w:eastAsia="ko-KR"/>
        </w:rPr>
      </w:pPr>
    </w:p>
    <w:p w:rsidR="00785914" w:rsidRPr="00785914" w:rsidRDefault="00785914" w:rsidP="00785914">
      <w:pPr>
        <w:rPr>
          <w:lang w:eastAsia="ko-KR"/>
        </w:rPr>
      </w:pPr>
    </w:p>
    <w:p w:rsidR="000E5441" w:rsidRPr="008F1FAC" w:rsidRDefault="000E5441" w:rsidP="008F1FAC">
      <w:pPr>
        <w:pStyle w:val="10"/>
        <w:tabs>
          <w:tab w:val="left" w:pos="432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전역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변수</w:t>
      </w:r>
      <w:r w:rsidRPr="008F1FAC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8F1FAC">
        <w:rPr>
          <w:rFonts w:asciiTheme="minorHAnsi" w:eastAsiaTheme="minorHAnsi" w:hAnsiTheme="minorHAnsi"/>
          <w:noProof/>
          <w:lang w:eastAsia="ko-KR"/>
        </w:rPr>
        <w:tab/>
      </w:r>
      <w:r w:rsidR="00F87867">
        <w:rPr>
          <w:rFonts w:asciiTheme="minorHAnsi" w:eastAsiaTheme="minorHAnsi" w:hAnsiTheme="minorHAnsi"/>
          <w:noProof/>
          <w:lang w:eastAsia="ko-KR"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  <w:lang w:eastAsia="ko-KR"/>
        </w:rPr>
        <w:instrText xml:space="preserve"> PAGEREF _Toc130041419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  <w:lang w:eastAsia="ko-KR"/>
        </w:rPr>
        <w:t>4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4.1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785914">
        <w:rPr>
          <w:rFonts w:asciiTheme="minorHAnsi" w:eastAsiaTheme="minorHAnsi" w:hAnsiTheme="minorHAnsi"/>
          <w:noProof/>
          <w:kern w:val="2"/>
          <w:szCs w:val="24"/>
          <w:lang w:eastAsia="ko-KR"/>
        </w:rPr>
        <w:t>es_node* estab[3]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</w:rPr>
        <w:instrText xml:space="preserve"> PAGEREF _Toc130041420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</w:rPr>
        <w:t>4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785914">
        <w:rPr>
          <w:rFonts w:asciiTheme="minorHAnsi" w:eastAsiaTheme="minorHAnsi" w:hAnsiTheme="minorHAnsi"/>
          <w:bCs/>
          <w:noProof/>
          <w:lang w:eastAsia="ko-KR"/>
        </w:rPr>
        <w:t>int load_check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</w:rPr>
        <w:instrText xml:space="preserve"> PAGEREF _Toc130041421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</w:rPr>
        <w:t>4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4.3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785914">
        <w:rPr>
          <w:rFonts w:asciiTheme="minorHAnsi" w:eastAsiaTheme="minorHAnsi" w:hAnsiTheme="minorHAnsi"/>
          <w:bCs/>
          <w:noProof/>
          <w:lang w:eastAsia="ko-KR"/>
        </w:rPr>
        <w:t>int reg[10]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</w:rPr>
        <w:instrText xml:space="preserve"> PAGEREF _Toc130041422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</w:rPr>
        <w:t>4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0E5441" w:rsidRPr="008F1FAC" w:rsidRDefault="000E5441" w:rsidP="008F1FAC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noProof/>
          <w:lang w:eastAsia="ko-KR"/>
        </w:rPr>
        <w:t>4.4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785914">
        <w:rPr>
          <w:rFonts w:asciiTheme="minorHAnsi" w:eastAsiaTheme="minorHAnsi" w:hAnsiTheme="minorHAnsi"/>
          <w:noProof/>
          <w:kern w:val="2"/>
          <w:szCs w:val="24"/>
          <w:lang w:eastAsia="ko-KR"/>
        </w:rPr>
        <w:t>int progaddr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14</w:t>
      </w:r>
    </w:p>
    <w:p w:rsidR="00785914" w:rsidRDefault="003B47A8" w:rsidP="008F1FAC">
      <w:pPr>
        <w:pStyle w:val="a4"/>
        <w:jc w:val="both"/>
        <w:rPr>
          <w:rFonts w:asciiTheme="minorHAnsi" w:eastAsiaTheme="minorHAnsi" w:hAnsiTheme="minorHAnsi"/>
          <w:sz w:val="24"/>
          <w:szCs w:val="24"/>
        </w:rPr>
      </w:pPr>
      <w:r w:rsidRPr="008F1FAC">
        <w:rPr>
          <w:rFonts w:asciiTheme="minorHAnsi" w:eastAsiaTheme="minorHAnsi" w:hAnsiTheme="minorHAnsi"/>
          <w:sz w:val="24"/>
          <w:szCs w:val="24"/>
        </w:rPr>
        <w:fldChar w:fldCharType="end"/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</w:t>
      </w:r>
      <w:r>
        <w:rPr>
          <w:rFonts w:asciiTheme="minorHAnsi" w:eastAsiaTheme="minorHAnsi" w:hAnsiTheme="minorHAnsi"/>
          <w:bCs/>
          <w:noProof/>
          <w:lang w:eastAsia="ko-KR"/>
        </w:rPr>
        <w:t>5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noProof/>
          <w:kern w:val="2"/>
          <w:szCs w:val="24"/>
          <w:lang w:eastAsia="ko-KR"/>
        </w:rPr>
        <w:t>int csaddr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</w:rPr>
        <w:instrText xml:space="preserve"> PAGEREF _Toc130041420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</w:rPr>
        <w:t>4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</w:t>
      </w:r>
      <w:r>
        <w:rPr>
          <w:rFonts w:asciiTheme="minorHAnsi" w:eastAsiaTheme="minorHAnsi" w:hAnsiTheme="minorHAnsi"/>
          <w:bCs/>
          <w:noProof/>
          <w:lang w:eastAsia="ko-KR"/>
        </w:rPr>
        <w:t>6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bCs/>
          <w:noProof/>
          <w:lang w:eastAsia="ko-KR"/>
        </w:rPr>
        <w:t xml:space="preserve">int </w:t>
      </w:r>
      <w:r>
        <w:rPr>
          <w:rFonts w:asciiTheme="minorHAnsi" w:eastAsiaTheme="minorHAnsi" w:hAnsiTheme="minorHAnsi"/>
          <w:bCs/>
          <w:noProof/>
          <w:lang w:eastAsia="ko-KR"/>
        </w:rPr>
        <w:t>cslth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</w:rPr>
        <w:instrText xml:space="preserve"> PAGEREF _Toc130041421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</w:rPr>
        <w:t>4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</w:t>
      </w:r>
      <w:r>
        <w:rPr>
          <w:rFonts w:asciiTheme="minorHAnsi" w:eastAsiaTheme="minorHAnsi" w:hAnsiTheme="minorHAnsi"/>
          <w:bCs/>
          <w:noProof/>
          <w:lang w:eastAsia="ko-KR"/>
        </w:rPr>
        <w:t>7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bCs/>
          <w:noProof/>
          <w:lang w:eastAsia="ko-KR"/>
        </w:rPr>
        <w:t xml:space="preserve">int </w:t>
      </w:r>
      <w:r>
        <w:rPr>
          <w:rFonts w:asciiTheme="minorHAnsi" w:eastAsiaTheme="minorHAnsi" w:hAnsiTheme="minorHAnsi"/>
          <w:bCs/>
          <w:noProof/>
          <w:lang w:eastAsia="ko-KR"/>
        </w:rPr>
        <w:t>exeaddr,exeaddr_run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15</w:t>
      </w:r>
    </w:p>
    <w:p w:rsidR="00785914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</w:rPr>
      </w:pPr>
      <w:r w:rsidRPr="008F1FAC">
        <w:rPr>
          <w:rFonts w:asciiTheme="minorHAnsi" w:eastAsiaTheme="minorHAnsi" w:hAnsiTheme="minorHAnsi"/>
          <w:noProof/>
          <w:lang w:eastAsia="ko-KR"/>
        </w:rPr>
        <w:t>4.</w:t>
      </w:r>
      <w:r>
        <w:rPr>
          <w:rFonts w:asciiTheme="minorHAnsi" w:eastAsiaTheme="minorHAnsi" w:hAnsiTheme="minorHAnsi"/>
          <w:noProof/>
          <w:lang w:eastAsia="ko-KR"/>
        </w:rPr>
        <w:t>8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noProof/>
          <w:kern w:val="2"/>
          <w:szCs w:val="24"/>
          <w:lang w:eastAsia="ko-KR"/>
        </w:rPr>
        <w:t>int prog_end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</w:t>
      </w:r>
      <w:r w:rsidRPr="008F1FAC">
        <w:rPr>
          <w:rFonts w:asciiTheme="minorHAnsi" w:eastAsiaTheme="minorHAnsi" w:hAnsiTheme="minorHAnsi"/>
          <w:noProof/>
        </w:rPr>
        <w:fldChar w:fldCharType="begin"/>
      </w:r>
      <w:r w:rsidRPr="008F1FAC">
        <w:rPr>
          <w:rFonts w:asciiTheme="minorHAnsi" w:eastAsiaTheme="minorHAnsi" w:hAnsiTheme="minorHAnsi"/>
          <w:noProof/>
        </w:rPr>
        <w:instrText xml:space="preserve"> PAGEREF _Toc130041423 \h </w:instrText>
      </w:r>
      <w:r w:rsidRPr="008F1FAC">
        <w:rPr>
          <w:rFonts w:asciiTheme="minorHAnsi" w:eastAsiaTheme="minorHAnsi" w:hAnsiTheme="minorHAnsi"/>
          <w:noProof/>
        </w:rPr>
      </w:r>
      <w:r w:rsidRPr="008F1FAC">
        <w:rPr>
          <w:rFonts w:asciiTheme="minorHAnsi" w:eastAsiaTheme="minorHAnsi" w:hAnsiTheme="minorHAnsi"/>
          <w:noProof/>
        </w:rPr>
        <w:fldChar w:fldCharType="separate"/>
      </w:r>
      <w:r w:rsidRPr="008F1FAC">
        <w:rPr>
          <w:rFonts w:asciiTheme="minorHAnsi" w:eastAsiaTheme="minorHAnsi" w:hAnsiTheme="minorHAnsi"/>
          <w:noProof/>
        </w:rPr>
        <w:t>5</w:t>
      </w:r>
      <w:r w:rsidRPr="008F1FAC">
        <w:rPr>
          <w:rFonts w:asciiTheme="minorHAnsi" w:eastAsiaTheme="minorHAnsi" w:hAnsiTheme="minorHAnsi"/>
          <w:noProof/>
        </w:rPr>
        <w:fldChar w:fldCharType="end"/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</w:t>
      </w:r>
      <w:r>
        <w:rPr>
          <w:rFonts w:asciiTheme="minorHAnsi" w:eastAsiaTheme="minorHAnsi" w:hAnsiTheme="minorHAnsi"/>
          <w:bCs/>
          <w:noProof/>
          <w:lang w:eastAsia="ko-KR"/>
        </w:rPr>
        <w:t>9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noProof/>
          <w:kern w:val="2"/>
          <w:szCs w:val="24"/>
          <w:lang w:eastAsia="ko-KR"/>
        </w:rPr>
        <w:t>int bp[CODE_MAX]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15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4.2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bCs/>
          <w:noProof/>
          <w:lang w:eastAsia="ko-KR"/>
        </w:rPr>
        <w:t>i</w:t>
      </w:r>
      <w:r>
        <w:rPr>
          <w:rFonts w:asciiTheme="minorHAnsi" w:eastAsiaTheme="minorHAnsi" w:hAnsiTheme="minorHAnsi"/>
          <w:bCs/>
          <w:noProof/>
          <w:lang w:eastAsia="ko-KR"/>
        </w:rPr>
        <w:t>nt bp_index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15</w:t>
      </w:r>
    </w:p>
    <w:p w:rsidR="00785914" w:rsidRPr="008F1FAC" w:rsidRDefault="00785914" w:rsidP="00785914">
      <w:pPr>
        <w:pStyle w:val="20"/>
        <w:tabs>
          <w:tab w:val="left" w:pos="1000"/>
        </w:tabs>
        <w:jc w:val="both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8F1FAC">
        <w:rPr>
          <w:rFonts w:asciiTheme="minorHAnsi" w:eastAsiaTheme="minorHAnsi" w:hAnsiTheme="minorHAnsi"/>
          <w:bCs/>
          <w:noProof/>
          <w:lang w:eastAsia="ko-KR"/>
        </w:rPr>
        <w:t>4.3</w:t>
      </w:r>
      <w:r w:rsidRPr="008F1FAC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>
        <w:rPr>
          <w:rFonts w:asciiTheme="minorHAnsi" w:eastAsiaTheme="minorHAnsi" w:hAnsiTheme="minorHAnsi"/>
          <w:bCs/>
          <w:noProof/>
          <w:lang w:eastAsia="ko-KR"/>
        </w:rPr>
        <w:t>i</w:t>
      </w:r>
      <w:r>
        <w:rPr>
          <w:rFonts w:asciiTheme="minorHAnsi" w:eastAsiaTheme="minorHAnsi" w:hAnsiTheme="minorHAnsi"/>
          <w:bCs/>
          <w:noProof/>
          <w:lang w:eastAsia="ko-KR"/>
        </w:rPr>
        <w:t>nt cur_reg</w:t>
      </w:r>
      <w:r w:rsidRPr="008F1FAC">
        <w:rPr>
          <w:rFonts w:asciiTheme="minorHAnsi" w:eastAsiaTheme="minorHAnsi" w:hAnsiTheme="minorHAnsi"/>
          <w:noProof/>
        </w:rPr>
        <w:tab/>
      </w:r>
      <w:r w:rsidR="00F87867">
        <w:rPr>
          <w:rFonts w:asciiTheme="minorHAnsi" w:eastAsiaTheme="minorHAnsi" w:hAnsiTheme="minorHAnsi"/>
          <w:noProof/>
        </w:rPr>
        <w:t>15</w:t>
      </w:r>
    </w:p>
    <w:p w:rsidR="003B47A8" w:rsidRDefault="003B47A8" w:rsidP="008F1FAC">
      <w:pPr>
        <w:pStyle w:val="a4"/>
        <w:jc w:val="both"/>
        <w:rPr>
          <w:rFonts w:asciiTheme="minorHAnsi" w:eastAsiaTheme="minorHAnsi" w:hAnsiTheme="minorHAnsi"/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Default="00655E5A" w:rsidP="00655E5A">
      <w:pPr>
        <w:rPr>
          <w:lang w:eastAsia="ko-KR"/>
        </w:rPr>
      </w:pPr>
    </w:p>
    <w:p w:rsidR="00655E5A" w:rsidRPr="00655E5A" w:rsidRDefault="00655E5A" w:rsidP="00655E5A">
      <w:pPr>
        <w:rPr>
          <w:lang w:eastAsia="ko-KR"/>
        </w:rPr>
      </w:pPr>
    </w:p>
    <w:p w:rsidR="003B47A8" w:rsidRPr="008F1FAC" w:rsidRDefault="00CE7811" w:rsidP="008F1FAC">
      <w:pPr>
        <w:pStyle w:val="1"/>
        <w:jc w:val="both"/>
        <w:rPr>
          <w:rFonts w:asciiTheme="minorHAnsi" w:eastAsiaTheme="minorHAnsi" w:hAnsiTheme="minorHAnsi"/>
          <w:sz w:val="28"/>
          <w:szCs w:val="28"/>
          <w:lang w:eastAsia="ko-KR"/>
        </w:rPr>
      </w:pPr>
      <w:bookmarkStart w:id="0" w:name="_Toc130041400"/>
      <w:r w:rsidRPr="008F1FAC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개요</w:t>
      </w:r>
      <w:bookmarkEnd w:id="0"/>
    </w:p>
    <w:p w:rsidR="00BB1898" w:rsidRPr="008F1FAC" w:rsidRDefault="00BB1898" w:rsidP="008F1FAC">
      <w:pPr>
        <w:ind w:leftChars="480" w:left="96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; 해당 Assignment의 프로그램에 대한 기능 및 특이점에 대한 전반적인 개요에 대해서 설명한다.</w:t>
      </w:r>
    </w:p>
    <w:p w:rsidR="00BB1898" w:rsidRPr="008F1FAC" w:rsidRDefault="00BB1898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CE7811" w:rsidRDefault="00E207C1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프로젝트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1,2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로 진행했던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shell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Linking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과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Loading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을 추가 구현한 프로그램이다.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 xml:space="preserve"> li</w:t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>nk할 프로그램(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>obj file)</w:t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을 입력받아 링크하고, 메모리에 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 xml:space="preserve">obj </w:t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>코드를 올려준다.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또한Load한 프로그램을 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 xml:space="preserve">run </w:t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명령어를 통해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실제로 </w:t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>실행하고 연산 수행 결과를 출력해준다.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 xml:space="preserve">  </w:t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그리고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를 설정하여 디버깅 할 수 있는 기능도 수행한다.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EE0A6A" w:rsidRDefault="00EE0A6A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DD7DD8" w:rsidRDefault="00DD7DD8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ab/>
      </w:r>
      <w:r w:rsidR="00EE0A6A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&lt; 추가 구현 기능 </w:t>
      </w:r>
      <w:r w:rsidR="00EE0A6A">
        <w:rPr>
          <w:rFonts w:asciiTheme="minorHAnsi" w:eastAsiaTheme="minorHAnsi" w:hAnsiTheme="minorHAnsi"/>
          <w:sz w:val="24"/>
          <w:szCs w:val="24"/>
          <w:lang w:eastAsia="ko-KR"/>
        </w:rPr>
        <w:t>&gt;</w:t>
      </w:r>
    </w:p>
    <w:p w:rsidR="00EE0A6A" w:rsidRDefault="00EE0A6A" w:rsidP="00EE0A6A">
      <w:pPr>
        <w:pStyle w:val="af7"/>
        <w:numPr>
          <w:ilvl w:val="0"/>
          <w:numId w:val="28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help =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추가된 명령어를 추가해준다.</w:t>
      </w:r>
    </w:p>
    <w:p w:rsidR="00EE0A6A" w:rsidRDefault="00EE0A6A" w:rsidP="00EE0A6A">
      <w:pPr>
        <w:pStyle w:val="af7"/>
        <w:numPr>
          <w:ilvl w:val="0"/>
          <w:numId w:val="28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prompt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=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추가된 명령어를 호출해준다.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EE0A6A" w:rsidRDefault="00EE0A6A" w:rsidP="00EE0A6A">
      <w:pPr>
        <w:pStyle w:val="af7"/>
        <w:numPr>
          <w:ilvl w:val="0"/>
          <w:numId w:val="28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run =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메모리에 로드된 프로그램을 수행한다</w:t>
      </w:r>
    </w:p>
    <w:p w:rsidR="00EE0A6A" w:rsidRDefault="00EE0A6A" w:rsidP="00EE0A6A">
      <w:pPr>
        <w:pStyle w:val="af7"/>
        <w:numPr>
          <w:ilvl w:val="0"/>
          <w:numId w:val="28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bp = 입력받은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break point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를 저장한다</w:t>
      </w:r>
    </w:p>
    <w:p w:rsidR="00EE0A6A" w:rsidRPr="00EE0A6A" w:rsidRDefault="00EE0A6A" w:rsidP="00EE0A6A">
      <w:pPr>
        <w:pStyle w:val="af7"/>
        <w:numPr>
          <w:ilvl w:val="0"/>
          <w:numId w:val="28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linking loader = 입력받은 프로그램을 링크하고 로드한다.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DD7DD8" w:rsidRPr="008F1FAC" w:rsidRDefault="00DD7DD8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3B47A8" w:rsidRPr="008F1FAC" w:rsidRDefault="00CE7811" w:rsidP="008F1FAC">
      <w:pPr>
        <w:pStyle w:val="1"/>
        <w:jc w:val="both"/>
        <w:rPr>
          <w:rFonts w:asciiTheme="minorHAnsi" w:eastAsiaTheme="minorHAnsi" w:hAnsiTheme="minorHAnsi"/>
          <w:sz w:val="28"/>
          <w:szCs w:val="28"/>
        </w:rPr>
      </w:pPr>
      <w:bookmarkStart w:id="1" w:name="_Toc130041401"/>
      <w:bookmarkStart w:id="2" w:name="OLE_LINK4"/>
      <w:r w:rsidRPr="008F1FAC">
        <w:rPr>
          <w:rFonts w:asciiTheme="minorHAnsi" w:eastAsiaTheme="minorHAnsi" w:hAnsiTheme="minorHAnsi" w:hint="eastAsia"/>
          <w:sz w:val="28"/>
          <w:szCs w:val="28"/>
          <w:lang w:eastAsia="ko-KR"/>
        </w:rPr>
        <w:lastRenderedPageBreak/>
        <w:t>프로그램 설명</w:t>
      </w:r>
      <w:bookmarkEnd w:id="1"/>
    </w:p>
    <w:p w:rsidR="003B47A8" w:rsidRPr="008F1FAC" w:rsidRDefault="00593B35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</w:rPr>
      </w:pPr>
      <w:bookmarkStart w:id="3" w:name="_Toc130041402"/>
      <w:bookmarkEnd w:id="2"/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프로그램 흐름도</w:t>
      </w:r>
      <w:bookmarkEnd w:id="3"/>
    </w:p>
    <w:p w:rsidR="003B47A8" w:rsidRDefault="00EC44E8" w:rsidP="008F1FAC">
      <w:pPr>
        <w:jc w:val="both"/>
        <w:rPr>
          <w:rFonts w:asciiTheme="minorHAnsi" w:eastAsiaTheme="minorHAnsi" w:hAnsiTheme="minorHAnsi"/>
          <w:lang w:eastAsia="ko-KR"/>
        </w:rPr>
      </w:pPr>
      <w:r w:rsidRPr="00C95F30">
        <w:rPr>
          <w:noProof/>
          <w:lang w:eastAsia="ko-KR"/>
        </w:rPr>
        <w:drawing>
          <wp:inline distT="0" distB="0" distL="0" distR="0" wp14:anchorId="007F6746" wp14:editId="32A99B75">
            <wp:extent cx="5943600" cy="4545965"/>
            <wp:effectExtent l="0" t="0" r="0" b="6985"/>
            <wp:docPr id="6" name="그림 6" descr="C:\Users\ina97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97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E8" w:rsidRDefault="00EC44E8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EC44E8" w:rsidRDefault="00EC44E8" w:rsidP="00EC44E8">
      <w:pPr>
        <w:jc w:val="center"/>
        <w:rPr>
          <w:rFonts w:asciiTheme="minorHAnsi" w:eastAsiaTheme="minorHAnsi" w:hAnsiTheme="minorHAnsi"/>
          <w:lang w:eastAsia="ko-KR"/>
        </w:rPr>
      </w:pPr>
      <w:r w:rsidRPr="00EC44E8">
        <w:rPr>
          <w:rFonts w:asciiTheme="minorHAnsi" w:eastAsiaTheme="minorHAnsi" w:hAnsiTheme="minorHAnsi"/>
          <w:noProof/>
          <w:lang w:eastAsia="ko-KR"/>
        </w:rPr>
        <w:lastRenderedPageBreak/>
        <w:drawing>
          <wp:inline distT="0" distB="0" distL="0" distR="0">
            <wp:extent cx="4529270" cy="7764780"/>
            <wp:effectExtent l="0" t="0" r="5080" b="7620"/>
            <wp:docPr id="4" name="그림 4" descr="C:\Users\ina97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97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23" cy="77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99" w:rsidRDefault="005A5C99" w:rsidP="00EC44E8">
      <w:pPr>
        <w:jc w:val="center"/>
        <w:rPr>
          <w:rFonts w:asciiTheme="minorHAnsi" w:eastAsiaTheme="minorHAnsi" w:hAnsiTheme="minorHAnsi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87562C4" wp14:editId="300A5AF0">
            <wp:extent cx="5943600" cy="336042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C9E6247" wp14:editId="70C2A55B">
            <wp:extent cx="5943600" cy="1995170"/>
            <wp:effectExtent l="0" t="0" r="0" b="508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655E5A" w:rsidRPr="008F1FAC" w:rsidRDefault="00655E5A" w:rsidP="00EC44E8">
      <w:pPr>
        <w:jc w:val="center"/>
        <w:rPr>
          <w:rFonts w:asciiTheme="minorHAnsi" w:eastAsiaTheme="minorHAnsi" w:hAnsiTheme="minorHAnsi"/>
          <w:lang w:eastAsia="ko-KR"/>
        </w:rPr>
      </w:pPr>
    </w:p>
    <w:p w:rsidR="00D84E13" w:rsidRPr="008F1FAC" w:rsidRDefault="00CE7811" w:rsidP="008F1FAC">
      <w:pPr>
        <w:pStyle w:val="1"/>
        <w:jc w:val="both"/>
        <w:rPr>
          <w:rFonts w:asciiTheme="minorHAnsi" w:eastAsiaTheme="minorHAnsi" w:hAnsiTheme="minorHAnsi"/>
          <w:bCs/>
          <w:sz w:val="28"/>
          <w:lang w:eastAsia="ko-KR"/>
        </w:rPr>
      </w:pPr>
      <w:bookmarkStart w:id="4" w:name="_Toc130041403"/>
      <w:r w:rsidRPr="008F1FAC">
        <w:rPr>
          <w:rFonts w:asciiTheme="minorHAnsi" w:eastAsiaTheme="minorHAnsi" w:hAnsiTheme="minorHAnsi" w:hint="eastAsia"/>
          <w:bCs/>
          <w:sz w:val="28"/>
          <w:lang w:eastAsia="ko-KR"/>
        </w:rPr>
        <w:lastRenderedPageBreak/>
        <w:t>모듈 정의</w:t>
      </w:r>
      <w:bookmarkEnd w:id="4"/>
    </w:p>
    <w:p w:rsidR="00D84E13" w:rsidRPr="008F1FAC" w:rsidRDefault="00D84E13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D84E13" w:rsidRPr="008F1FAC" w:rsidRDefault="00D84E13" w:rsidP="008F1FAC">
      <w:pPr>
        <w:jc w:val="both"/>
        <w:rPr>
          <w:rFonts w:asciiTheme="minorHAnsi" w:eastAsiaTheme="minorHAnsi" w:hAnsiTheme="minorHAnsi"/>
          <w:lang w:eastAsia="ko-KR"/>
        </w:rPr>
      </w:pPr>
      <w:r w:rsidRPr="008F1FAC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04E35BCA" wp14:editId="114A7997">
            <wp:extent cx="3495675" cy="1590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3" w:rsidRPr="008F1FAC" w:rsidRDefault="00D84E13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D84E13" w:rsidRPr="008F1FAC" w:rsidRDefault="00D84E13" w:rsidP="008F1FAC">
      <w:pPr>
        <w:pStyle w:val="af7"/>
        <w:numPr>
          <w:ilvl w:val="0"/>
          <w:numId w:val="21"/>
        </w:numPr>
        <w:jc w:val="both"/>
        <w:rPr>
          <w:rFonts w:asciiTheme="minorHAnsi" w:eastAsiaTheme="minorHAnsi" w:hAnsiTheme="minorHAnsi"/>
          <w:lang w:eastAsia="ko-KR"/>
        </w:rPr>
      </w:pPr>
      <w:r w:rsidRPr="008F1FAC">
        <w:rPr>
          <w:rFonts w:asciiTheme="minorHAnsi" w:eastAsiaTheme="minorHAnsi" w:hAnsiTheme="minorHAnsi" w:hint="eastAsia"/>
          <w:lang w:eastAsia="ko-KR"/>
        </w:rPr>
        <w:t xml:space="preserve">External Symbol Table 저장하는 구조체 </w:t>
      </w:r>
    </w:p>
    <w:p w:rsidR="003B47A8" w:rsidRPr="008F1FAC" w:rsidRDefault="00CE7811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bookmarkStart w:id="5" w:name="_Toc130041404"/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모듈 이름 : </w:t>
      </w:r>
      <w:bookmarkEnd w:id="5"/>
      <w:r w:rsidR="007664FD"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void command_bp(int adr)</w:t>
      </w:r>
    </w:p>
    <w:p w:rsidR="00F7599E" w:rsidRPr="008F1FAC" w:rsidRDefault="00CE7811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6" w:name="_Toc130041405"/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기능</w:t>
      </w:r>
      <w:bookmarkEnd w:id="6"/>
      <w:r w:rsidR="00F7599E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</w:p>
    <w:p w:rsidR="002A2D9B" w:rsidRPr="008F1FAC" w:rsidRDefault="002A2D9B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bp를 설정해주는 함수이다.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adr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-1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인 경우 세팅된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를 출력해주고,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adr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-2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인 경우에는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를 모두 초기화해준다.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가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-1,-2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가 아닌 경우에는 해당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값을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bp[bp_index]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에 저장하고,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bp_index++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을 수행한다.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 때 저장된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값들이 모두 오름차순이 되도록 정렬하여 저장한다.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CE7811" w:rsidRPr="008F1FAC" w:rsidRDefault="00CE7811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7" w:name="_Toc130041406"/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  <w:bookmarkEnd w:id="7"/>
    </w:p>
    <w:p w:rsidR="00F7599E" w:rsidRPr="008F1FAC" w:rsidRDefault="008F1FAC" w:rsidP="008F1FAC">
      <w:pPr>
        <w:ind w:left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int i,j : loop counte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r</w:t>
      </w:r>
    </w:p>
    <w:p w:rsidR="008F1FAC" w:rsidRPr="008F1FAC" w:rsidRDefault="008F1FAC" w:rsidP="008F1FAC">
      <w:pPr>
        <w:ind w:left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int command_loader(int num, char file[10][COMMAND_MAX]) 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Default="00721F59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loader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명령어 수행시 호출되는 함수로,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사용자로부터 입력받은 파일들을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Linking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하고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Loading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해주는 기능을 수행한다.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최대 파일 개수는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3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개이다.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num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에는 파일의 개수가,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file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배열에는 각각 파일 이름이 저장되어 있다.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21F59" w:rsidRDefault="00721F59" w:rsidP="00721F59">
      <w:pPr>
        <w:pStyle w:val="af7"/>
        <w:numPr>
          <w:ilvl w:val="0"/>
          <w:numId w:val="23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파일 확인 : 해당 파일들은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command_loader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가 호출되기 전에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prompt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함수에서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‘.obj’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파일임을 확인하고 넘어온 것이기 때문에 해당 파일이 존재하는지만 체크해준다.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파일일 존재하지 않는 경우 에러 메시지 출력 후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lastRenderedPageBreak/>
        <w:t>함수를 종료한다.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 </w:t>
      </w:r>
    </w:p>
    <w:p w:rsidR="00721F59" w:rsidRDefault="00721F59" w:rsidP="00721F59">
      <w:pPr>
        <w:pStyle w:val="af7"/>
        <w:numPr>
          <w:ilvl w:val="0"/>
          <w:numId w:val="23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1</w:t>
      </w:r>
      <w:r w:rsidRPr="00721F59">
        <w:rPr>
          <w:rFonts w:asciiTheme="minorHAnsi" w:eastAsiaTheme="minorHAnsi" w:hAnsiTheme="minorHAnsi"/>
          <w:sz w:val="24"/>
          <w:szCs w:val="24"/>
          <w:vertAlign w:val="superscript"/>
          <w:lang w:eastAsia="ko-KR"/>
        </w:rPr>
        <w:t>st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pass :  csaddr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을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progaddr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로 설정해주고 입력 받은 파일들을 하나씩 읽어가며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External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Symbol table을 작성한다.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해당 기능은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create_estab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함수를 통해 수행된다.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11E73" w:rsidRDefault="00721F59" w:rsidP="00711E73">
      <w:pPr>
        <w:pStyle w:val="af7"/>
        <w:numPr>
          <w:ilvl w:val="0"/>
          <w:numId w:val="23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2</w:t>
      </w:r>
      <w:r w:rsidRPr="00721F59">
        <w:rPr>
          <w:rFonts w:asciiTheme="minorHAnsi" w:eastAsiaTheme="minorHAnsi" w:hAnsiTheme="minorHAnsi"/>
          <w:sz w:val="24"/>
          <w:szCs w:val="24"/>
          <w:vertAlign w:val="superscript"/>
          <w:lang w:eastAsia="ko-KR"/>
        </w:rPr>
        <w:t>nd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pa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ss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: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csaddr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과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exeaddr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을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progaddr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>로 설정해주고,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작성된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을 바탕으로 파일을 한번씩 더 읽어 메모리에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Loading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>한다.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이는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 xml:space="preserve">load_obj 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>함수를 통해 수행된다.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파일을 한 번씩 읽을 때마다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csaddr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cslth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를 더해주어 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>csaddr</w:t>
      </w:r>
      <w:r w:rsidR="00A176A5">
        <w:rPr>
          <w:rFonts w:asciiTheme="minorHAnsi" w:eastAsiaTheme="minorHAnsi" w:hAnsiTheme="minorHAnsi" w:hint="eastAsia"/>
          <w:sz w:val="24"/>
          <w:szCs w:val="24"/>
          <w:lang w:eastAsia="ko-KR"/>
        </w:rPr>
        <w:t>을 갱신해준다.</w:t>
      </w:r>
      <w:r w:rsidR="00A176A5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711E73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모든 파일을 읽었으면 </w:t>
      </w:r>
      <w:r w:rsidR="00711E73">
        <w:rPr>
          <w:rFonts w:asciiTheme="minorHAnsi" w:eastAsiaTheme="minorHAnsi" w:hAnsiTheme="minorHAnsi"/>
          <w:sz w:val="24"/>
          <w:szCs w:val="24"/>
          <w:lang w:eastAsia="ko-KR"/>
        </w:rPr>
        <w:t>prog_end</w:t>
      </w:r>
      <w:r w:rsidR="00711E73">
        <w:rPr>
          <w:rFonts w:asciiTheme="minorHAnsi" w:eastAsiaTheme="minorHAnsi" w:hAnsiTheme="minorHAnsi" w:hint="eastAsia"/>
          <w:sz w:val="24"/>
          <w:szCs w:val="24"/>
          <w:lang w:eastAsia="ko-KR"/>
        </w:rPr>
        <w:t>를 csaddr로 설정해준다.</w:t>
      </w:r>
      <w:r w:rsidR="00711E73">
        <w:rPr>
          <w:rFonts w:asciiTheme="minorHAnsi" w:eastAsiaTheme="minorHAnsi" w:hAnsiTheme="minorHAnsi"/>
          <w:sz w:val="24"/>
          <w:szCs w:val="24"/>
          <w:lang w:eastAsia="ko-KR"/>
        </w:rPr>
        <w:t xml:space="preserve"> (</w:t>
      </w:r>
      <w:r w:rsidR="00711E73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마지막 </w:t>
      </w:r>
      <w:r w:rsidR="00711E73">
        <w:rPr>
          <w:rFonts w:asciiTheme="minorHAnsi" w:eastAsiaTheme="minorHAnsi" w:hAnsiTheme="minorHAnsi"/>
          <w:sz w:val="24"/>
          <w:szCs w:val="24"/>
          <w:lang w:eastAsia="ko-KR"/>
        </w:rPr>
        <w:t>csaddr</w:t>
      </w:r>
      <w:r w:rsidR="00711E73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은  </w:t>
      </w:r>
      <w:r w:rsidR="00711E73">
        <w:rPr>
          <w:rFonts w:asciiTheme="minorHAnsi" w:eastAsiaTheme="minorHAnsi" w:hAnsiTheme="minorHAnsi"/>
          <w:sz w:val="24"/>
          <w:szCs w:val="24"/>
          <w:lang w:eastAsia="ko-KR"/>
        </w:rPr>
        <w:t xml:space="preserve">progaddr+ </w:t>
      </w:r>
      <w:r w:rsidR="00711E73">
        <w:rPr>
          <w:rFonts w:asciiTheme="minorHAnsi" w:eastAsiaTheme="minorHAnsi" w:hAnsiTheme="minorHAnsi" w:hint="eastAsia"/>
          <w:sz w:val="24"/>
          <w:szCs w:val="24"/>
          <w:lang w:eastAsia="ko-KR"/>
        </w:rPr>
        <w:t>로드한 프로그램 총 사이즈)</w:t>
      </w:r>
    </w:p>
    <w:p w:rsidR="00711E73" w:rsidRPr="00711E73" w:rsidRDefault="00711E73" w:rsidP="00711E73">
      <w:pPr>
        <w:pStyle w:val="af7"/>
        <w:numPr>
          <w:ilvl w:val="0"/>
          <w:numId w:val="23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Loading이 정상적으로 완료된 경우에는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load_check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를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1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로 세팅해주고,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열었던 파일을 닫아준다.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950376" w:rsidP="0095037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950376">
        <w:rPr>
          <w:rFonts w:asciiTheme="minorHAnsi" w:eastAsiaTheme="minorHAnsi" w:hAnsiTheme="minorHAnsi" w:hint="eastAsia"/>
          <w:sz w:val="24"/>
          <w:szCs w:val="24"/>
          <w:lang w:eastAsia="ko-KR"/>
        </w:rPr>
        <w:t>FILE* f[3]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입력받은 파일들을 읽기 위한 파일 포인터 배열</w:t>
      </w:r>
    </w:p>
    <w:p w:rsidR="00950376" w:rsidRDefault="00950376" w:rsidP="0095037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i,j : loop counter</w:t>
      </w:r>
    </w:p>
    <w:p w:rsidR="00950376" w:rsidRPr="007F0813" w:rsidRDefault="00950376" w:rsidP="0095037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int result :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Load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의 성공여부를 저장하는 변수 (0= 실패,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1=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성공)</w:t>
      </w:r>
    </w:p>
    <w:p w:rsidR="007664FD" w:rsidRPr="007F0813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7F0813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7F0813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7F0813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int load_obj(FILE* fp, int f_index)</w:t>
      </w:r>
      <w:r w:rsidRPr="007F0813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7F0813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Pr="007F0813" w:rsidRDefault="0086767C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>2</w:t>
      </w:r>
      <w:r w:rsidRPr="007F0813">
        <w:rPr>
          <w:rFonts w:asciiTheme="minorHAnsi" w:eastAsiaTheme="minorHAnsi" w:hAnsiTheme="minorHAnsi" w:hint="eastAsia"/>
          <w:sz w:val="24"/>
          <w:szCs w:val="24"/>
          <w:vertAlign w:val="superscript"/>
          <w:lang w:eastAsia="ko-KR"/>
        </w:rPr>
        <w:t>nd</w:t>
      </w: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>pass</w:t>
      </w: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>에서 obj 파일의 내용들을 메모리에 올리는 기능을 수행하는 함수이다.</w:t>
      </w: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 xml:space="preserve"> fp</w:t>
      </w: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>로 넘겨받은 파일을 한 줄 한 줄 읽으며 Loading을 수행한다.</w:t>
      </w: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86767C" w:rsidRPr="007F0813" w:rsidRDefault="0086767C" w:rsidP="0086767C">
      <w:pPr>
        <w:pStyle w:val="af7"/>
        <w:numPr>
          <w:ilvl w:val="0"/>
          <w:numId w:val="25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 xml:space="preserve">D record = </w:t>
      </w: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>무시</w:t>
      </w:r>
    </w:p>
    <w:p w:rsidR="0086767C" w:rsidRPr="007F0813" w:rsidRDefault="007F0813" w:rsidP="0086767C">
      <w:pPr>
        <w:pStyle w:val="af7"/>
        <w:numPr>
          <w:ilvl w:val="0"/>
          <w:numId w:val="25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F0813">
        <w:rPr>
          <w:rFonts w:asciiTheme="minorHAnsi" w:eastAsiaTheme="minorHAnsi" w:hAnsiTheme="minorHAnsi"/>
          <w:sz w:val="24"/>
          <w:szCs w:val="24"/>
          <w:lang w:eastAsia="ko-KR"/>
        </w:rPr>
        <w:t xml:space="preserve">R record </w:t>
      </w:r>
    </w:p>
    <w:p w:rsidR="007F0813" w:rsidRDefault="00102CA6" w:rsidP="007F0813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ref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배열에는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reference number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를 인덱스로,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해당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external symbol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의 주소값이 저장되어 있다.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Default="00102CA6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R record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저장되어 있는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external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symbol</w:t>
      </w:r>
      <w:r w:rsidR="00A2384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과 </w:t>
      </w:r>
      <w:r w:rsidR="00A2384F">
        <w:rPr>
          <w:rFonts w:asciiTheme="minorHAnsi" w:eastAsiaTheme="minorHAnsi" w:hAnsiTheme="minorHAnsi"/>
          <w:sz w:val="24"/>
          <w:szCs w:val="24"/>
          <w:lang w:eastAsia="ko-KR"/>
        </w:rPr>
        <w:t>reference number</w:t>
      </w:r>
      <w:r w:rsidR="00A2384F">
        <w:rPr>
          <w:rFonts w:asciiTheme="minorHAnsi" w:eastAsiaTheme="minorHAnsi" w:hAnsiTheme="minorHAnsi" w:hint="eastAsia"/>
          <w:sz w:val="24"/>
          <w:szCs w:val="24"/>
          <w:lang w:eastAsia="ko-KR"/>
        </w:rPr>
        <w:t>를 strncpy로 받아와서 그 내용을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ref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배열에 저장한다.</w:t>
      </w:r>
    </w:p>
    <w:p w:rsidR="00A2384F" w:rsidRPr="00A2384F" w:rsidRDefault="00A2384F" w:rsidP="00A2384F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A2384F" w:rsidRDefault="00A2384F" w:rsidP="00A2384F">
      <w:pPr>
        <w:pStyle w:val="af7"/>
        <w:numPr>
          <w:ilvl w:val="0"/>
          <w:numId w:val="25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H record</w:t>
      </w:r>
    </w:p>
    <w:p w:rsidR="00A2384F" w:rsidRDefault="00A2384F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lastRenderedPageBreak/>
        <w:t>head record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에서 프로그램 총 사이즈를 받아와서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cslth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값을 저장한다.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Pr="00A2384F" w:rsidRDefault="00A2384F" w:rsidP="00A2384F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A2384F" w:rsidRDefault="00A2384F" w:rsidP="00A2384F">
      <w:pPr>
        <w:pStyle w:val="af7"/>
        <w:numPr>
          <w:ilvl w:val="0"/>
          <w:numId w:val="25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T record</w:t>
      </w:r>
    </w:p>
    <w:p w:rsidR="00A2384F" w:rsidRDefault="00A2384F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T record에서 시작 주소와,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사이즈를 읽어와서 메모리에 해당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text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를 올린다.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Default="00A2384F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t_adr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text record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시작 주소를 저장하고,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t_size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 총 사이즈를 저장한다.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Default="00A2384F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t_adr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을 바탕으로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row, col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을 계산하고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t_size*2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개의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digit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만큼 메모리에 올린다.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Pr="00A2384F" w:rsidRDefault="00A2384F" w:rsidP="00A2384F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A2384F" w:rsidRDefault="00A2384F" w:rsidP="00A2384F">
      <w:pPr>
        <w:pStyle w:val="af7"/>
        <w:numPr>
          <w:ilvl w:val="0"/>
          <w:numId w:val="25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M record</w:t>
      </w:r>
    </w:p>
    <w:p w:rsidR="00A2384F" w:rsidRDefault="00A2384F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메모리 수정 주소와 길이를 받아와서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start_address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length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를 세팅해준다.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Default="00A2384F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t_adr, t_size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각각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start_address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와 length 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int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변환값을 저장해준다.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A2384F" w:rsidRDefault="006E2832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이를 바탕으로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row/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col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t_size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가 홀수이면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col++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해준다/</w:t>
      </w:r>
    </w:p>
    <w:p w:rsidR="006E2832" w:rsidRDefault="006E2832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M record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에서 수정해줄 주소와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‘+’/’-‘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를 받아서 주소는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m_adr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 저장하고,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‘-‘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이면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m_adr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-1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곱해준다.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6E2832" w:rsidRDefault="006E2832" w:rsidP="006E2832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수정할 주소의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obj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코드를 받아와서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int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로 변환하고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m_adr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더해준 값을 다시 메모리에 올린다.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6E2832" w:rsidRDefault="006E2832" w:rsidP="006E2832">
      <w:pPr>
        <w:pStyle w:val="af7"/>
        <w:numPr>
          <w:ilvl w:val="0"/>
          <w:numId w:val="25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E record</w:t>
      </w:r>
    </w:p>
    <w:p w:rsidR="006E2832" w:rsidRDefault="006E2832" w:rsidP="00A2384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exeaddr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이 있는 경우 이를 저장한다.</w:t>
      </w:r>
    </w:p>
    <w:p w:rsidR="006E2832" w:rsidRDefault="006E2832" w:rsidP="006E2832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pc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를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exeaddr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로 설정해준다.</w:t>
      </w:r>
    </w:p>
    <w:p w:rsidR="006E2832" w:rsidRPr="006E2832" w:rsidRDefault="006E2832" w:rsidP="006E2832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7F0813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F0813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int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ref[LINE_MAX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] : external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reference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주소값 저장해주는 배열/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ref[1]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에는 해당 프로그램 시작 주소가 저장되어 있다.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3105A1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char c[LINE_MAX] : 파일에서 한 줄씩 읽어오기 위한char 배열</w:t>
      </w:r>
    </w:p>
    <w:p w:rsidR="003105A1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obj :</w:t>
      </w:r>
      <w:r w:rsidR="00CB42EA">
        <w:rPr>
          <w:rFonts w:asciiTheme="minorHAnsi" w:eastAsiaTheme="minorHAnsi" w:hAnsiTheme="minorHAnsi"/>
          <w:sz w:val="24"/>
          <w:szCs w:val="24"/>
          <w:lang w:eastAsia="ko-KR"/>
        </w:rPr>
        <w:t xml:space="preserve"> obj code</w:t>
      </w:r>
      <w:r w:rsidR="00CB42EA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의 </w:t>
      </w:r>
      <w:r w:rsidR="00CB42EA">
        <w:rPr>
          <w:rFonts w:asciiTheme="minorHAnsi" w:eastAsiaTheme="minorHAnsi" w:hAnsiTheme="minorHAnsi"/>
          <w:sz w:val="24"/>
          <w:szCs w:val="24"/>
          <w:lang w:eastAsia="ko-KR"/>
        </w:rPr>
        <w:t>int</w:t>
      </w:r>
      <w:r w:rsidR="00CB42EA">
        <w:rPr>
          <w:rFonts w:asciiTheme="minorHAnsi" w:eastAsiaTheme="minorHAnsi" w:hAnsiTheme="minorHAnsi" w:hint="eastAsia"/>
          <w:sz w:val="24"/>
          <w:szCs w:val="24"/>
          <w:lang w:eastAsia="ko-KR"/>
        </w:rPr>
        <w:t>형 변환한 값이 저장된 변수</w:t>
      </w:r>
    </w:p>
    <w:p w:rsidR="003105A1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int t_adr:</w:t>
      </w:r>
      <w:r w:rsidR="00CB42EA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CB42EA">
        <w:rPr>
          <w:rFonts w:asciiTheme="minorHAnsi" w:eastAsiaTheme="minorHAnsi" w:hAnsiTheme="minorHAnsi" w:hint="eastAsia"/>
          <w:sz w:val="24"/>
          <w:szCs w:val="24"/>
          <w:lang w:eastAsia="ko-KR"/>
        </w:rPr>
        <w:t>메모리 시작 주소</w:t>
      </w:r>
    </w:p>
    <w:p w:rsidR="003105A1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int m_adr: </w:t>
      </w:r>
      <w:r w:rsidR="00CB42EA">
        <w:rPr>
          <w:rFonts w:asciiTheme="minorHAnsi" w:eastAsiaTheme="minorHAnsi" w:hAnsiTheme="minorHAnsi"/>
          <w:sz w:val="24"/>
          <w:szCs w:val="24"/>
          <w:lang w:eastAsia="ko-KR"/>
        </w:rPr>
        <w:t>modifica</w:t>
      </w:r>
      <w:r w:rsidR="00CB42EA">
        <w:rPr>
          <w:rFonts w:asciiTheme="minorHAnsi" w:eastAsiaTheme="minorHAnsi" w:hAnsiTheme="minorHAnsi" w:hint="eastAsia"/>
          <w:sz w:val="24"/>
          <w:szCs w:val="24"/>
          <w:lang w:eastAsia="ko-KR"/>
        </w:rPr>
        <w:t>tion</w:t>
      </w:r>
      <w:r w:rsidR="00CB42EA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CB42EA">
        <w:rPr>
          <w:rFonts w:asciiTheme="minorHAnsi" w:eastAsiaTheme="minorHAnsi" w:hAnsiTheme="minorHAnsi" w:hint="eastAsia"/>
          <w:sz w:val="24"/>
          <w:szCs w:val="24"/>
          <w:lang w:eastAsia="ko-KR"/>
        </w:rPr>
        <w:t>해야할 주소를 저장하고 있는 변수</w:t>
      </w:r>
    </w:p>
    <w:p w:rsidR="003105A1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int i : loop counter</w:t>
      </w:r>
    </w:p>
    <w:p w:rsidR="003105A1" w:rsidRPr="003105A1" w:rsidRDefault="003105A1" w:rsidP="003105A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int row, col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주소를 받아와서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memory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row/col을 계산하여 저장한다.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void free_estab()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Pr="008F1FAC" w:rsidRDefault="0086767C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ESTAB을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free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시켜주는 함수이다.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estab[3]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내용을 하나 하나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free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시켜준다.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Pr="0086767C" w:rsidRDefault="0086767C" w:rsidP="0086767C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6767C">
        <w:rPr>
          <w:rFonts w:asciiTheme="minorHAnsi" w:eastAsiaTheme="minorHAnsi" w:hAnsiTheme="minorHAnsi" w:hint="eastAsia"/>
          <w:sz w:val="24"/>
          <w:szCs w:val="24"/>
          <w:lang w:eastAsia="ko-KR"/>
        </w:rPr>
        <w:t>int i : loop counter</w:t>
      </w:r>
    </w:p>
    <w:p w:rsidR="0086767C" w:rsidRPr="0086767C" w:rsidRDefault="0086767C" w:rsidP="0086767C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es_node* tmp, *tmp2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노드 하나하나 접근하기 위한 es_node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포인터 변수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int create_estab(FILE* fp, int f_index)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Default="0086767C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Loading 1</w:t>
      </w:r>
      <w:r w:rsidRPr="0086767C">
        <w:rPr>
          <w:rFonts w:asciiTheme="minorHAnsi" w:eastAsiaTheme="minorHAnsi" w:hAnsiTheme="minorHAnsi"/>
          <w:sz w:val="24"/>
          <w:szCs w:val="24"/>
          <w:vertAlign w:val="superscript"/>
          <w:lang w:eastAsia="ko-KR"/>
        </w:rPr>
        <w:t>st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pass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때 수행되는 함수로, 입력받은 파일을 한 줄 한 줄 읽어가며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H,D record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있는 내용을 바탕으로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작성하는 기능을 수행한다.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86767C" w:rsidRDefault="0086767C" w:rsidP="0086767C">
      <w:pPr>
        <w:pStyle w:val="af7"/>
        <w:numPr>
          <w:ilvl w:val="0"/>
          <w:numId w:val="26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H record: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해당 프로그램의(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Control Section)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이름과,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시작주소,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길이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>(cslth)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를 저장한다.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strncpy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함수를 통해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obj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파일 형식에 맞춰 각각의 정보들을 얻어온다.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이후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중복된 이름의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control section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이 존재하는지 확인한 뒤,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중복된 경우라면 에러메시지 출력 후 함수를 종료한다.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그렇지 않은 경우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insert_estab()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함수를 통해 해당 정보를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 추가한다.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00B84" w:rsidRDefault="0086767C" w:rsidP="00700B84">
      <w:pPr>
        <w:pStyle w:val="af7"/>
        <w:numPr>
          <w:ilvl w:val="0"/>
          <w:numId w:val="26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D record: 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마찬가지로 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 xml:space="preserve">strncpy 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함수를 통해 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>D record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정의된 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>symbol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>들의 이름과 주소를 받아온다.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이후 해당 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>symbol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>이 이미 존재하는지 확인한 뒤,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>중복된 경우라면 에러메시지를 출력 후 함수를 종료하고,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그렇지 않은 경우에는 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>insert_estab()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함수로 해당 정보를 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 w:rsidR="00700B84">
        <w:rPr>
          <w:rFonts w:asciiTheme="minorHAnsi" w:eastAsiaTheme="minorHAnsi" w:hAnsiTheme="minorHAnsi" w:hint="eastAsia"/>
          <w:sz w:val="24"/>
          <w:szCs w:val="24"/>
          <w:lang w:eastAsia="ko-KR"/>
        </w:rPr>
        <w:t>에 저장한다.</w:t>
      </w:r>
      <w:r w:rsidR="00700B84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86767C" w:rsidRPr="00700B84" w:rsidRDefault="00700B84" w:rsidP="00700B84">
      <w:pPr>
        <w:pStyle w:val="af7"/>
        <w:numPr>
          <w:ilvl w:val="0"/>
          <w:numId w:val="26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1~2를 모두 수행한 경우,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csaddr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cslth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를 더해주어 다음 프로그램이 로드될 시작 주소를 계산한다.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700B84" w:rsidP="00700B84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char name[10]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프로그램 이름을 저장하기 위한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char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배열</w:t>
      </w:r>
    </w:p>
    <w:p w:rsidR="00700B84" w:rsidRDefault="00700B84" w:rsidP="00700B84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char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c[LINE_MAX] :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fgets로 파일에서 한 줄 읽어오기 위한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char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배열</w:t>
      </w:r>
    </w:p>
    <w:p w:rsidR="00700B84" w:rsidRPr="00700B84" w:rsidRDefault="00700B84" w:rsidP="00700B84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lastRenderedPageBreak/>
        <w:t>int adr, size / char tmp[LINE_MAX] :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에 넣을 정보를 저장하는 변수들  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모듈 이름 : 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>int read_estab(char* name)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Pr="008F1FAC" w:rsidRDefault="001258A4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estab에 name이라는 이름의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symbol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 있으면 그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symbol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의 주소를 반환해주는 함수이다.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해당 이름의 symbol이 없는 경우는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return -1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346031" w:rsidP="0034603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i : loop counter</w:t>
      </w:r>
    </w:p>
    <w:p w:rsidR="00346031" w:rsidRPr="00346031" w:rsidRDefault="00346031" w:rsidP="00346031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es_node* tmp :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의 노드들에 접근하기 위한 포인터 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void insert_estab(int f_index, char* name, int size, int adr)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Pr="008F1FAC" w:rsidRDefault="00691586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해당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f_index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를 key로 하는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 naem, size, adr을 저장하고 있는 노드를 추가해주는 함수이다.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새로운 노드를 할당하여 넘겨받은 정보들을 채워준 뒤,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경우에 맞게 해당 노드를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 연결한다.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691586" w:rsidP="0069158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es_node* node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새로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estab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에 연결할 노드</w:t>
      </w:r>
    </w:p>
    <w:p w:rsidR="00691586" w:rsidRPr="00691586" w:rsidRDefault="00691586" w:rsidP="0069158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es_node * tmp : node를 연결하기 위해 사용하는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es_node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포인</w:t>
      </w:r>
      <w:r w:rsidR="00AE115B">
        <w:rPr>
          <w:rFonts w:asciiTheme="minorHAnsi" w:eastAsiaTheme="minorHAnsi" w:hAnsiTheme="minorHAnsi" w:hint="eastAsia"/>
          <w:sz w:val="24"/>
          <w:szCs w:val="24"/>
          <w:lang w:eastAsia="ko-KR"/>
        </w:rPr>
        <w:t>터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CD5027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CD5027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CD5027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void what_is_op_code(char* obj, int* op, int* n,int* i, int* x,int* b, int* p, int* e, int* type)</w:t>
      </w:r>
      <w:r w:rsidRPr="00CD5027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CD5027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CD5027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Pr="00CD5027" w:rsidRDefault="00CD5027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메모리에 있는 opj c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ode 3-digit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(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char*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obj)을 받아와서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opcode, n,i,x,b,p,e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type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세팅해주는 함수이다.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obj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를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make_hex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함수로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int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로 변환한 뒤,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비트 연산자를 사용하여 각각 </w:t>
      </w:r>
      <w:r w:rsidR="00F969D6">
        <w:rPr>
          <w:rFonts w:asciiTheme="minorHAnsi" w:eastAsiaTheme="minorHAnsi" w:hAnsiTheme="minorHAnsi"/>
          <w:sz w:val="24"/>
          <w:szCs w:val="24"/>
          <w:lang w:eastAsia="ko-KR"/>
        </w:rPr>
        <w:t>n,i,x,b,p,e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비트값을 세팅해준다.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 </w:t>
      </w:r>
      <w:r w:rsidR="00F969D6">
        <w:rPr>
          <w:rFonts w:asciiTheme="minorHAnsi" w:eastAsiaTheme="minorHAnsi" w:hAnsiTheme="minorHAnsi"/>
          <w:sz w:val="24"/>
          <w:szCs w:val="24"/>
          <w:lang w:eastAsia="ko-KR"/>
        </w:rPr>
        <w:t>type</w:t>
      </w:r>
      <w:r w:rsidR="00F969D6">
        <w:rPr>
          <w:rFonts w:asciiTheme="minorHAnsi" w:eastAsiaTheme="minorHAnsi" w:hAnsiTheme="minorHAnsi" w:hint="eastAsia"/>
          <w:sz w:val="24"/>
          <w:szCs w:val="24"/>
          <w:lang w:eastAsia="ko-KR"/>
        </w:rPr>
        <w:t>은 read_opcode</w:t>
      </w:r>
      <w:r w:rsidR="00F969D6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F969D6">
        <w:rPr>
          <w:rFonts w:asciiTheme="minorHAnsi" w:eastAsiaTheme="minorHAnsi" w:hAnsiTheme="minorHAnsi" w:hint="eastAsia"/>
          <w:sz w:val="24"/>
          <w:szCs w:val="24"/>
          <w:lang w:eastAsia="ko-KR"/>
        </w:rPr>
        <w:t>함수를 통해 세팅한다.</w:t>
      </w:r>
      <w:r w:rsidR="00F969D6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="00F969D6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</w:p>
    <w:p w:rsidR="007664FD" w:rsidRPr="00CD5027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CD5027">
        <w:rPr>
          <w:rFonts w:asciiTheme="minorHAnsi" w:eastAsiaTheme="minorHAnsi" w:hAnsiTheme="minorHAnsi" w:hint="eastAsia"/>
          <w:sz w:val="24"/>
          <w:szCs w:val="24"/>
          <w:lang w:eastAsia="ko-KR"/>
        </w:rPr>
        <w:lastRenderedPageBreak/>
        <w:t>사용 변수</w:t>
      </w:r>
    </w:p>
    <w:p w:rsidR="007664FD" w:rsidRPr="00CD5027" w:rsidRDefault="00F969D6" w:rsidP="008F1FAC">
      <w:pPr>
        <w:ind w:left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tmp,</w:t>
      </w:r>
      <w:r w:rsidR="00786861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tmp2 = obj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내용을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int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형으로 바꾼 값을 저장하는 변수</w:t>
      </w:r>
    </w:p>
    <w:p w:rsidR="007664FD" w:rsidRPr="00786861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786861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786861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모듈 이름 : </w:t>
      </w:r>
      <w:r w:rsidRPr="00786861">
        <w:rPr>
          <w:rFonts w:asciiTheme="minorHAnsi" w:eastAsiaTheme="minorHAnsi" w:hAnsiTheme="minorHAnsi"/>
          <w:bCs/>
          <w:sz w:val="24"/>
          <w:szCs w:val="24"/>
          <w:lang w:eastAsia="ko-KR"/>
        </w:rPr>
        <w:t>void run_run_run(int end)</w:t>
      </w:r>
    </w:p>
    <w:p w:rsidR="007664FD" w:rsidRDefault="007664FD" w:rsidP="00082104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86861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082104" w:rsidRDefault="00082104" w:rsidP="00082104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lang w:eastAsia="ko-KR"/>
        </w:rPr>
        <w:tab/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end를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bp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로하여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run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수행하는 함수이다.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82104" w:rsidRDefault="00082104" w:rsidP="00082104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pc가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prog_end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보다 작을 때까지 메모리를 이동한다.</w:t>
      </w:r>
    </w:p>
    <w:p w:rsidR="00082104" w:rsidRDefault="00082104" w:rsidP="00082104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현재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pc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에 대한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row/col을 계산한다.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82104" w:rsidRDefault="00082104" w:rsidP="00082104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pc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부터 메모리의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3-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digit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(12bit)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의 내용을 받아와서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what_is_op_code()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함수에 넘긴다.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AE1B20" w:rsidRDefault="00082104" w:rsidP="00AE1B20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 계산된 </w:t>
      </w:r>
      <w:r w:rsidR="00AE1B2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opcode,n,i,b,p,e와 </w:t>
      </w:r>
      <w:r w:rsidR="00AE1B20"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 w:rsidR="00AE1B2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가지고 해당 </w:t>
      </w:r>
      <w:r w:rsidR="00AE1B20"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 w:rsidR="00AE1B2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과 </w:t>
      </w:r>
      <w:r w:rsidR="00AE1B20">
        <w:rPr>
          <w:rFonts w:asciiTheme="minorEastAsia" w:eastAsiaTheme="minorEastAsia" w:hAnsiTheme="minorEastAsia"/>
          <w:sz w:val="24"/>
          <w:szCs w:val="24"/>
          <w:lang w:eastAsia="ko-KR"/>
        </w:rPr>
        <w:t>target_adr</w:t>
      </w:r>
      <w:r w:rsidR="00AE1B20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구한다.</w:t>
      </w:r>
      <w:r w:rsidR="00AE1B20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082104" w:rsidRPr="00AE1B20" w:rsidRDefault="00AE1B20" w:rsidP="00AE1B20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pc&lt;=end &amp;&amp; end&lt;pc+type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인지 확인하고 이 조건이 맞지 않는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break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하고 그렇지 않은 경우</w:t>
      </w:r>
      <w:r w:rsidRPr="00AE1B20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pc += </w:t>
      </w:r>
      <w:r w:rsidRPr="00AE1B20">
        <w:rPr>
          <w:rFonts w:asciiTheme="minorEastAsia" w:eastAsiaTheme="minorEastAsia" w:hAnsiTheme="minorEastAsia"/>
          <w:sz w:val="24"/>
          <w:szCs w:val="24"/>
          <w:lang w:eastAsia="ko-KR"/>
        </w:rPr>
        <w:t>type</w:t>
      </w:r>
      <w:r w:rsidRPr="00AE1B20"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하여 다음 instruction을 가리키게 한다.</w:t>
      </w:r>
    </w:p>
    <w:p w:rsidR="00AE1B20" w:rsidRDefault="00AE1B20" w:rsidP="00082104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format 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reg1 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reg2</w:t>
      </w:r>
      <w:r w:rsidR="007B28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를 설정해주고 필요한 </w:t>
      </w:r>
      <w:r w:rsidR="007B2864">
        <w:rPr>
          <w:rFonts w:asciiTheme="minorEastAsia" w:eastAsiaTheme="minorEastAsia" w:hAnsiTheme="minorEastAsia"/>
          <w:sz w:val="24"/>
          <w:szCs w:val="24"/>
          <w:lang w:eastAsia="ko-KR"/>
        </w:rPr>
        <w:t>instruction</w:t>
      </w:r>
      <w:r w:rsidR="007B2864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</w:t>
      </w:r>
      <w:r w:rsidR="007B2864">
        <w:rPr>
          <w:rFonts w:asciiTheme="minorEastAsia" w:eastAsiaTheme="minorEastAsia" w:hAnsiTheme="minorEastAsia"/>
          <w:sz w:val="24"/>
          <w:szCs w:val="24"/>
          <w:lang w:eastAsia="ko-KR"/>
        </w:rPr>
        <w:t>opc</w:t>
      </w:r>
      <w:r w:rsidR="007B28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ode로 구별하여 수행한 뒤,</w:t>
      </w:r>
      <w:r w:rsidR="007B2864"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continue</w:t>
      </w:r>
      <w:r w:rsidR="007B2864">
        <w:rPr>
          <w:rFonts w:asciiTheme="minorEastAsia" w:eastAsiaTheme="minorEastAsia" w:hAnsiTheme="minorEastAsia" w:hint="eastAsia"/>
          <w:sz w:val="24"/>
          <w:szCs w:val="24"/>
          <w:lang w:eastAsia="ko-KR"/>
        </w:rPr>
        <w:t>한다</w:t>
      </w:r>
    </w:p>
    <w:p w:rsidR="007B2864" w:rsidRDefault="007B2864" w:rsidP="00082104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/>
          <w:sz w:val="24"/>
          <w:szCs w:val="24"/>
          <w:lang w:eastAsia="ko-KR"/>
        </w:rPr>
        <w:t>format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3,4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인 경우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opj cod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e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뒷부분(앞의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3digit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을 제외한 부분)을 가지고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target_adr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과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>operand, imm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을 구한다. 이 때,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ni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비트에 따라 필요한 값들을 부분적으로 계산한다.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7B2864" w:rsidRPr="0030714C" w:rsidRDefault="007B2864" w:rsidP="007B2864">
      <w:pPr>
        <w:pStyle w:val="af7"/>
        <w:numPr>
          <w:ilvl w:val="0"/>
          <w:numId w:val="27"/>
        </w:num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이후 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opcode </w:t>
      </w: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>를 가지고 연산을 구별하고 그에 맞는 기능을 수행한다.</w:t>
      </w:r>
      <w:r>
        <w:rPr>
          <w:rFonts w:asciiTheme="minorEastAsia" w:eastAsiaTheme="minorEastAsia" w:hAnsiTheme="minorEastAsia"/>
          <w:sz w:val="24"/>
          <w:szCs w:val="24"/>
          <w:lang w:eastAsia="ko-KR"/>
        </w:rPr>
        <w:t xml:space="preserve"> </w:t>
      </w:r>
    </w:p>
    <w:p w:rsidR="007B2864" w:rsidRDefault="007B2864" w:rsidP="007B2864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루프가 끝나면 </w:t>
      </w:r>
      <w:r w:rsidR="0030714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출력이 필요한 레지스터를 출력해준다 </w:t>
      </w:r>
    </w:p>
    <w:p w:rsidR="0030714C" w:rsidRPr="007B2864" w:rsidRDefault="0030714C" w:rsidP="007B2864">
      <w:pPr>
        <w:rPr>
          <w:rFonts w:asciiTheme="minorEastAsia" w:eastAsiaTheme="minorEastAsia" w:hAnsiTheme="minorEastAsia"/>
          <w:sz w:val="24"/>
          <w:szCs w:val="24"/>
          <w:lang w:eastAsia="ko-KR"/>
        </w:rPr>
      </w:pPr>
    </w:p>
    <w:p w:rsidR="007664FD" w:rsidRPr="00786861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786861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A50E16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rg1,rg2</w:t>
      </w:r>
      <w:r w:rsidR="00A76AFB">
        <w:rPr>
          <w:rFonts w:asciiTheme="minorHAnsi" w:eastAsiaTheme="minorHAnsi" w:hAnsiTheme="minorHAnsi"/>
          <w:sz w:val="24"/>
          <w:szCs w:val="24"/>
          <w:lang w:eastAsia="ko-KR"/>
        </w:rPr>
        <w:t xml:space="preserve"> : </w:t>
      </w:r>
      <w:r w:rsidR="00ED5951">
        <w:rPr>
          <w:rFonts w:asciiTheme="minorHAnsi" w:eastAsiaTheme="minorHAnsi" w:hAnsiTheme="minorHAnsi" w:hint="eastAsia"/>
          <w:sz w:val="24"/>
          <w:szCs w:val="24"/>
          <w:lang w:eastAsia="ko-KR"/>
        </w:rPr>
        <w:t>format 2</w:t>
      </w:r>
      <w:r w:rsidR="00ED5951">
        <w:rPr>
          <w:rFonts w:asciiTheme="minorHAnsi" w:eastAsiaTheme="minorHAnsi" w:hAnsiTheme="minorHAnsi"/>
          <w:sz w:val="24"/>
          <w:szCs w:val="24"/>
          <w:lang w:eastAsia="ko-KR"/>
        </w:rPr>
        <w:t xml:space="preserve"> instruction</w:t>
      </w:r>
      <w:r w:rsidR="00ED5951">
        <w:rPr>
          <w:rFonts w:asciiTheme="minorHAnsi" w:eastAsiaTheme="minorHAnsi" w:hAnsiTheme="minorHAnsi" w:hint="eastAsia"/>
          <w:sz w:val="24"/>
          <w:szCs w:val="24"/>
          <w:lang w:eastAsia="ko-KR"/>
        </w:rPr>
        <w:t>수행시 사용되는 레지스터 넘버</w:t>
      </w:r>
    </w:p>
    <w:p w:rsidR="00ED5951" w:rsidRDefault="00ED5951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int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target_adr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매개변수로 받은 주소의 실제 주소값</w:t>
      </w:r>
    </w:p>
    <w:p w:rsidR="00ED5951" w:rsidRDefault="00ED5951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int operand :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target_adr의 메모리에 저장된 값</w:t>
      </w:r>
    </w:p>
    <w:p w:rsidR="00ED5951" w:rsidRDefault="00ED5951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int op,n,i,x,b,p,e :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obj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코드의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opcode/n/i/b/p/e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비트</w:t>
      </w:r>
    </w:p>
    <w:p w:rsidR="00ED5951" w:rsidRDefault="00ED5951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lastRenderedPageBreak/>
        <w:t xml:space="preserve">int type : 해당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instruction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의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type</w:t>
      </w:r>
    </w:p>
    <w:p w:rsidR="00ED5951" w:rsidRDefault="00ED5951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int row/col/ina/song :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memory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배열 접근을 위한 변수</w:t>
      </w:r>
    </w:p>
    <w:p w:rsidR="00ED5951" w:rsidRDefault="00ED5951" w:rsidP="00A50E16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imm: immediate mode에서의 operand</w:t>
      </w:r>
    </w:p>
    <w:p w:rsidR="00ED5951" w:rsidRPr="00A50E16" w:rsidRDefault="00ED5951" w:rsidP="00ED5951">
      <w:pPr>
        <w:pStyle w:val="af7"/>
        <w:ind w:left="108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="008F07BF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>void command_run()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D6681A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기능</w:t>
      </w:r>
    </w:p>
    <w:p w:rsidR="00D6681A" w:rsidRDefault="00D6681A" w:rsidP="00D6681A">
      <w:pPr>
        <w:pStyle w:val="3"/>
        <w:numPr>
          <w:ilvl w:val="0"/>
          <w:numId w:val="0"/>
        </w:numPr>
        <w:jc w:val="both"/>
        <w:rPr>
          <w:rFonts w:asciiTheme="minorHAnsi" w:eastAsiaTheme="minorHAnsi" w:hAnsiTheme="minorHAnsi"/>
          <w:i w:val="0"/>
          <w:sz w:val="24"/>
          <w:szCs w:val="24"/>
          <w:lang w:eastAsia="ko-KR"/>
        </w:rPr>
      </w:pP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ab/>
        <w:t xml:space="preserve">run 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명령어 수행시 호출되는 함수로,</w:t>
      </w: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load_check=0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이면 아직 로드된 프로그램이 없는 것이므로 에러메시지 출력 후 종료한다.</w:t>
      </w: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</w:p>
    <w:p w:rsidR="007664FD" w:rsidRPr="00D6681A" w:rsidRDefault="00D6681A" w:rsidP="00D6681A">
      <w:pPr>
        <w:pStyle w:val="3"/>
        <w:numPr>
          <w:ilvl w:val="0"/>
          <w:numId w:val="0"/>
        </w:numPr>
        <w:jc w:val="both"/>
        <w:rPr>
          <w:rFonts w:asciiTheme="minorHAnsi" w:eastAsiaTheme="minorHAnsi" w:hAnsiTheme="minorHAnsi"/>
          <w:i w:val="0"/>
          <w:sz w:val="24"/>
          <w:szCs w:val="24"/>
          <w:lang w:eastAsia="ko-KR"/>
        </w:rPr>
      </w:pP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ab/>
      </w:r>
      <w:r w:rsidR="007664FD" w:rsidRPr="00D6681A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load_check=1인 경우</w:t>
      </w:r>
      <w:r w:rsidR="00CD5027"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 xml:space="preserve"> cur_bp 인덱스에 있는 </w:t>
      </w:r>
      <w:r w:rsidR="00CD5027">
        <w:rPr>
          <w:rFonts w:asciiTheme="minorHAnsi" w:eastAsiaTheme="minorHAnsi" w:hAnsiTheme="minorHAnsi"/>
          <w:i w:val="0"/>
          <w:sz w:val="24"/>
          <w:szCs w:val="24"/>
          <w:lang w:eastAsia="ko-KR"/>
        </w:rPr>
        <w:t>bp</w:t>
      </w:r>
      <w:r w:rsidR="00CD5027"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 xml:space="preserve">를 매개변수로 </w:t>
      </w:r>
      <w:r w:rsidR="00CD5027"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run_run_run() </w:t>
      </w:r>
      <w:r w:rsidR="00CD5027"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호출하여 run을 수행한다.</w:t>
      </w:r>
      <w:r w:rsidR="00CD5027"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</w:p>
    <w:p w:rsidR="007664FD" w:rsidRDefault="007664FD" w:rsidP="00CD5027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CD5027" w:rsidRPr="00CD5027" w:rsidRDefault="00CD5027" w:rsidP="00CD5027">
      <w:pPr>
        <w:pStyle w:val="af7"/>
        <w:numPr>
          <w:ilvl w:val="0"/>
          <w:numId w:val="24"/>
        </w:numPr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void read_opcode(int n, int* type)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기능 </w:t>
      </w:r>
    </w:p>
    <w:p w:rsidR="007664FD" w:rsidRPr="008F1FAC" w:rsidRDefault="008F07BF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OPTAB에서 opcode가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n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인 명령어를 찾아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>type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을 세팅해주는 함수이다.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8F07BF" w:rsidP="008F07B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i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 : loop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counter </w:t>
      </w:r>
    </w:p>
    <w:p w:rsidR="008F07BF" w:rsidRPr="008F07BF" w:rsidRDefault="008F07BF" w:rsidP="008F07BF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>op* tmp : optab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노드들에 접근하기 위한 </w:t>
      </w: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op*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변수</w:t>
      </w:r>
    </w:p>
    <w:p w:rsidR="007664FD" w:rsidRPr="008F1FAC" w:rsidRDefault="007664FD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7664FD" w:rsidRPr="008F1FAC" w:rsidRDefault="007664FD" w:rsidP="008F1FAC">
      <w:pPr>
        <w:pStyle w:val="2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>모듈 이름 :</w:t>
      </w:r>
      <w:r w:rsidRPr="008F1FAC">
        <w:rPr>
          <w:rFonts w:asciiTheme="minorHAnsi" w:eastAsiaTheme="minorHAnsi" w:hAnsiTheme="minorHAnsi"/>
          <w:bCs/>
          <w:sz w:val="24"/>
          <w:szCs w:val="24"/>
          <w:lang w:eastAsia="ko-KR"/>
        </w:rPr>
        <w:t xml:space="preserve"> int make_hex_neg(char* s)</w:t>
      </w:r>
      <w:r w:rsidRPr="008F1FAC">
        <w:rPr>
          <w:rFonts w:asciiTheme="minorHAnsi" w:eastAsiaTheme="minorHAnsi" w:hAnsiTheme="minorHAnsi" w:hint="eastAsia"/>
          <w:bCs/>
          <w:sz w:val="24"/>
          <w:szCs w:val="24"/>
          <w:lang w:eastAsia="ko-KR"/>
        </w:rPr>
        <w:t xml:space="preserve"> </w:t>
      </w:r>
    </w:p>
    <w:p w:rsidR="0017658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기능</w:t>
      </w:r>
    </w:p>
    <w:p w:rsidR="007664FD" w:rsidRPr="0017658C" w:rsidRDefault="0017658C" w:rsidP="0017658C">
      <w:pPr>
        <w:pStyle w:val="3"/>
        <w:numPr>
          <w:ilvl w:val="0"/>
          <w:numId w:val="0"/>
        </w:numPr>
        <w:jc w:val="both"/>
        <w:rPr>
          <w:rFonts w:asciiTheme="minorHAnsi" w:eastAsiaTheme="minorHAnsi" w:hAnsiTheme="minorHAnsi"/>
          <w:i w:val="0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ab/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s</w:t>
      </w: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 xml:space="preserve">문자열에 저장된 hex를 </w:t>
      </w: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>int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 xml:space="preserve"> 형으로 반환해주되,</w:t>
      </w: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 xml:space="preserve">음수인 경우 음수로 반환해주는 </w:t>
      </w:r>
      <w:r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lastRenderedPageBreak/>
        <w:t>함수이다.</w:t>
      </w:r>
      <w:r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  <w:r w:rsidR="007664FD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  <w:r w:rsidR="00115088"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make_hex() </w:t>
      </w:r>
      <w:r w:rsidR="00115088"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 xml:space="preserve">함수를 사용하여 MSB가 </w:t>
      </w:r>
      <w:r w:rsidR="00115088"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8~9 or </w:t>
      </w:r>
      <w:r w:rsidR="00115088"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A~F</w:t>
      </w:r>
      <w:r w:rsidR="00115088"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  <w:r w:rsidR="00115088">
        <w:rPr>
          <w:rFonts w:asciiTheme="minorHAnsi" w:eastAsiaTheme="minorHAnsi" w:hAnsiTheme="minorHAnsi" w:hint="eastAsia"/>
          <w:i w:val="0"/>
          <w:sz w:val="24"/>
          <w:szCs w:val="24"/>
          <w:lang w:eastAsia="ko-KR"/>
        </w:rPr>
        <w:t>인 경우 음수로 처리해준다.</w:t>
      </w:r>
      <w:r w:rsidR="00115088">
        <w:rPr>
          <w:rFonts w:asciiTheme="minorHAnsi" w:eastAsiaTheme="minorHAnsi" w:hAnsiTheme="minorHAnsi"/>
          <w:i w:val="0"/>
          <w:sz w:val="24"/>
          <w:szCs w:val="24"/>
          <w:lang w:eastAsia="ko-KR"/>
        </w:rPr>
        <w:t xml:space="preserve"> </w:t>
      </w:r>
    </w:p>
    <w:p w:rsidR="007664FD" w:rsidRPr="008F1FAC" w:rsidRDefault="007664FD" w:rsidP="008F1FAC">
      <w:pPr>
        <w:pStyle w:val="3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사용 변수</w:t>
      </w:r>
    </w:p>
    <w:p w:rsidR="007664FD" w:rsidRDefault="0017658C" w:rsidP="0017658C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int i : loop counter</w:t>
      </w:r>
    </w:p>
    <w:p w:rsidR="007664FD" w:rsidRPr="0017658C" w:rsidRDefault="0017658C" w:rsidP="008F1FAC">
      <w:pPr>
        <w:pStyle w:val="af7"/>
        <w:numPr>
          <w:ilvl w:val="0"/>
          <w:numId w:val="24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>
        <w:rPr>
          <w:rFonts w:asciiTheme="minorHAnsi" w:eastAsiaTheme="minorHAnsi" w:hAnsiTheme="minorHAnsi"/>
          <w:sz w:val="24"/>
          <w:szCs w:val="24"/>
          <w:lang w:eastAsia="ko-KR"/>
        </w:rPr>
        <w:t xml:space="preserve">int tmp : make_hex(s) </w:t>
      </w:r>
      <w:r>
        <w:rPr>
          <w:rFonts w:asciiTheme="minorHAnsi" w:eastAsiaTheme="minorHAnsi" w:hAnsiTheme="minorHAnsi" w:hint="eastAsia"/>
          <w:sz w:val="24"/>
          <w:szCs w:val="24"/>
          <w:lang w:eastAsia="ko-KR"/>
        </w:rPr>
        <w:t>값을 저장하는 변수</w:t>
      </w:r>
    </w:p>
    <w:p w:rsidR="00564BC4" w:rsidRPr="008F1FAC" w:rsidRDefault="00564BC4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CE7811" w:rsidRPr="008F1FAC" w:rsidRDefault="00CE7811" w:rsidP="008F1FAC">
      <w:pPr>
        <w:pStyle w:val="1"/>
        <w:jc w:val="both"/>
        <w:rPr>
          <w:rFonts w:asciiTheme="minorHAnsi" w:eastAsiaTheme="minorHAnsi" w:hAnsiTheme="minorHAnsi"/>
          <w:bCs/>
          <w:sz w:val="28"/>
          <w:lang w:eastAsia="ko-KR"/>
        </w:rPr>
      </w:pPr>
      <w:bookmarkStart w:id="8" w:name="_Toc130041419"/>
      <w:r w:rsidRPr="008F1FAC">
        <w:rPr>
          <w:rFonts w:asciiTheme="minorHAnsi" w:eastAsiaTheme="minorHAnsi" w:hAnsiTheme="minorHAnsi" w:hint="eastAsia"/>
          <w:bCs/>
          <w:sz w:val="28"/>
          <w:lang w:eastAsia="ko-KR"/>
        </w:rPr>
        <w:t>전역 변수 정의</w:t>
      </w:r>
      <w:bookmarkEnd w:id="8"/>
    </w:p>
    <w:p w:rsidR="003C0BF8" w:rsidRPr="008F1FAC" w:rsidRDefault="009359B0" w:rsidP="008F1FAC">
      <w:pPr>
        <w:pStyle w:val="2"/>
        <w:jc w:val="both"/>
        <w:rPr>
          <w:rFonts w:asciiTheme="minorHAnsi" w:eastAsiaTheme="minorHAnsi" w:hAnsiTheme="minorHAnsi"/>
          <w:bCs/>
          <w:sz w:val="24"/>
          <w:lang w:eastAsia="ko-KR"/>
        </w:rPr>
      </w:pPr>
      <w:r w:rsidRPr="008F1FAC">
        <w:rPr>
          <w:rFonts w:asciiTheme="minorHAnsi" w:eastAsiaTheme="minorHAnsi" w:hAnsiTheme="minorHAnsi" w:hint="eastAsia"/>
          <w:bCs/>
          <w:sz w:val="24"/>
          <w:lang w:eastAsia="ko-KR"/>
        </w:rPr>
        <w:t>es_node* estab[3]</w:t>
      </w:r>
    </w:p>
    <w:p w:rsidR="003C0BF8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External Symbol Table을 위한 헤드포인트이다.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hash table size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는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3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이다.</w:t>
      </w:r>
    </w:p>
    <w:p w:rsidR="00564BC4" w:rsidRPr="008F1FAC" w:rsidRDefault="00586326" w:rsidP="008F1FAC">
      <w:pPr>
        <w:pStyle w:val="2"/>
        <w:jc w:val="both"/>
        <w:rPr>
          <w:rFonts w:asciiTheme="minorHAnsi" w:eastAsiaTheme="minorHAnsi" w:hAnsiTheme="minorHAnsi"/>
          <w:bCs/>
          <w:sz w:val="24"/>
          <w:lang w:eastAsia="ko-KR"/>
        </w:rPr>
      </w:pPr>
      <w:bookmarkStart w:id="9" w:name="_Toc130041422"/>
      <w:r w:rsidRPr="008F1FAC">
        <w:rPr>
          <w:rFonts w:asciiTheme="minorHAnsi" w:eastAsiaTheme="minorHAnsi" w:hAnsiTheme="minorHAnsi" w:hint="eastAsia"/>
          <w:bCs/>
          <w:sz w:val="24"/>
          <w:lang w:eastAsia="ko-KR"/>
        </w:rPr>
        <w:t>i</w:t>
      </w:r>
      <w:r w:rsidR="001B413C" w:rsidRPr="008F1FAC">
        <w:rPr>
          <w:rFonts w:asciiTheme="minorHAnsi" w:eastAsiaTheme="minorHAnsi" w:hAnsiTheme="minorHAnsi" w:hint="eastAsia"/>
          <w:bCs/>
          <w:sz w:val="24"/>
          <w:lang w:eastAsia="ko-KR"/>
        </w:rPr>
        <w:t xml:space="preserve">nt </w:t>
      </w:r>
      <w:r w:rsidR="00E21195" w:rsidRPr="008F1FAC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9"/>
      <w:r w:rsidR="009359B0" w:rsidRPr="008F1FAC">
        <w:rPr>
          <w:rFonts w:asciiTheme="minorHAnsi" w:eastAsiaTheme="minorHAnsi" w:hAnsiTheme="minorHAnsi" w:hint="eastAsia"/>
          <w:bCs/>
          <w:sz w:val="24"/>
          <w:lang w:eastAsia="ko-KR"/>
        </w:rPr>
        <w:t>load_check</w:t>
      </w:r>
    </w:p>
    <w:p w:rsidR="00542201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run 명령어 수행시, 메모리에 로드된 프로그램이 있는지 확인하기 위한 변수이다.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값이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0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이면 메모리에 로드된 파일이 없는 것이고,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1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이면 로드된 프로그램이 있다는 것이다.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6F2618" w:rsidRPr="008F1FAC" w:rsidRDefault="006F2618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E21195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nt reg[10]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Register 9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개를 담고 있는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배열이다.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각각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Register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number를 인덱스로 접근한다 </w:t>
      </w:r>
    </w:p>
    <w:p w:rsidR="009359B0" w:rsidRPr="008F1FAC" w:rsidRDefault="009359B0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9359B0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nt progaddr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Load할 프로그램이 올라갈 첫 주소이다.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progaddr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명령어를 통해 수정이 가능하다.</w:t>
      </w:r>
    </w:p>
    <w:p w:rsidR="009359B0" w:rsidRPr="008F1FAC" w:rsidRDefault="009359B0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9359B0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nt csaddr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Control Section의 시작 주소를 저장하는 변수이다.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9359B0" w:rsidRPr="008F1FAC" w:rsidRDefault="009359B0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9359B0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nt cslth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Control Section의 총 사이즈를 저장하는 변수이다.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9359B0" w:rsidRPr="008F1FAC" w:rsidRDefault="009359B0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9359B0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nt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exeaddr, exeaddr_run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Run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명령어로 프로그램 수행시 처음으로 실행되는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instruction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이 저장된 주소이다.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 주소부터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run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을 시작한다.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9359B0" w:rsidRPr="008F1FAC" w:rsidRDefault="009359B0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9359B0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nt prog_end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Load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된 프로그램의 마지막 주소를 저장하는 변수이다.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Run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수행 시,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최대 이 주소까지 수행한다.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</w:p>
    <w:p w:rsidR="009359B0" w:rsidRPr="008F1FAC" w:rsidRDefault="009359B0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lang w:eastAsia="ko-KR"/>
        </w:rPr>
      </w:pPr>
    </w:p>
    <w:p w:rsidR="009359B0" w:rsidRPr="008F1FAC" w:rsidRDefault="009359B0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="003F46D6"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nt </w:t>
      </w:r>
      <w:r w:rsidR="003F46D6"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bp[CODE_MAX]</w:t>
      </w:r>
    </w:p>
    <w:p w:rsidR="003F46D6" w:rsidRPr="008F1FAC" w:rsidRDefault="003F46D6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Break Point를 입력받아 저장하는 배열이다.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3F46D6" w:rsidRPr="008F1FAC" w:rsidRDefault="003F46D6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3F46D6" w:rsidRPr="008F1FAC" w:rsidRDefault="003F46D6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nt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bp_index</w:t>
      </w:r>
    </w:p>
    <w:p w:rsidR="003F46D6" w:rsidRPr="008F1FAC" w:rsidRDefault="003F46D6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ab/>
        <w:t>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의 개수를 저장한다.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3F46D6" w:rsidRPr="008F1FAC" w:rsidRDefault="003F46D6" w:rsidP="008F1FAC">
      <w:pPr>
        <w:pStyle w:val="2"/>
        <w:numPr>
          <w:ilvl w:val="0"/>
          <w:numId w:val="0"/>
        </w:num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3F46D6" w:rsidRPr="008F1FAC" w:rsidRDefault="003F46D6" w:rsidP="008F1FAC">
      <w:pPr>
        <w:pStyle w:val="2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i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nt cur_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bp</w:t>
      </w:r>
    </w:p>
    <w:p w:rsidR="003F46D6" w:rsidRPr="008F1FAC" w:rsidRDefault="003F46D6" w:rsidP="008F1FAC">
      <w:pPr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ab/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마지막으로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run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이 수행된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>bp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의 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index(bp </w:t>
      </w:r>
      <w:r w:rsidRPr="008F1FAC">
        <w:rPr>
          <w:rFonts w:asciiTheme="minorHAnsi" w:eastAsiaTheme="minorHAnsi" w:hAnsiTheme="minorHAnsi" w:hint="eastAsia"/>
          <w:sz w:val="24"/>
          <w:szCs w:val="24"/>
          <w:lang w:eastAsia="ko-KR"/>
        </w:rPr>
        <w:t>배열) 를 저장한다.</w:t>
      </w:r>
      <w:r w:rsidRPr="008F1FAC">
        <w:rPr>
          <w:rFonts w:asciiTheme="minorHAnsi" w:eastAsiaTheme="minorHAnsi" w:hAnsiTheme="minorHAnsi"/>
          <w:sz w:val="24"/>
          <w:szCs w:val="24"/>
          <w:lang w:eastAsia="ko-KR"/>
        </w:rPr>
        <w:t xml:space="preserve"> </w:t>
      </w:r>
    </w:p>
    <w:p w:rsidR="009359B0" w:rsidRPr="008F1FAC" w:rsidRDefault="009359B0" w:rsidP="008F1FAC">
      <w:pPr>
        <w:ind w:firstLine="720"/>
        <w:jc w:val="both"/>
        <w:rPr>
          <w:rFonts w:asciiTheme="minorHAnsi" w:eastAsiaTheme="minorHAnsi" w:hAnsiTheme="minorHAnsi"/>
          <w:sz w:val="24"/>
          <w:szCs w:val="24"/>
          <w:lang w:eastAsia="ko-KR"/>
        </w:rPr>
      </w:pPr>
    </w:p>
    <w:p w:rsidR="006070F7" w:rsidRPr="008F1FAC" w:rsidRDefault="006070F7" w:rsidP="008F1FAC">
      <w:pPr>
        <w:pStyle w:val="1"/>
        <w:jc w:val="both"/>
        <w:rPr>
          <w:rFonts w:asciiTheme="minorHAnsi" w:eastAsiaTheme="minorHAnsi" w:hAnsiTheme="minorHAnsi"/>
          <w:lang w:eastAsia="ko-KR"/>
        </w:rPr>
      </w:pPr>
      <w:r w:rsidRPr="008F1FAC">
        <w:rPr>
          <w:rFonts w:asciiTheme="minorHAnsi" w:eastAsiaTheme="minorHAnsi" w:hAnsiTheme="minorHAnsi" w:hint="eastAsia"/>
          <w:lang w:eastAsia="ko-KR"/>
        </w:rPr>
        <w:t>코드</w:t>
      </w:r>
    </w:p>
    <w:p w:rsidR="006070F7" w:rsidRPr="002257AF" w:rsidRDefault="006070F7" w:rsidP="008F1FAC">
      <w:pPr>
        <w:jc w:val="both"/>
        <w:rPr>
          <w:rFonts w:asciiTheme="minorHAnsi" w:eastAsiaTheme="minorHAnsi" w:hAnsiTheme="minorHAnsi"/>
          <w:b/>
          <w:lang w:eastAsia="ko-KR"/>
        </w:rPr>
      </w:pPr>
    </w:p>
    <w:p w:rsidR="00E21195" w:rsidRPr="002257AF" w:rsidRDefault="002257AF" w:rsidP="008F1FAC">
      <w:pPr>
        <w:jc w:val="both"/>
        <w:rPr>
          <w:rFonts w:asciiTheme="minorHAnsi" w:eastAsiaTheme="minorHAnsi" w:hAnsiTheme="minorHAnsi"/>
          <w:b/>
          <w:lang w:eastAsia="ko-KR"/>
        </w:rPr>
      </w:pPr>
      <w:r w:rsidRPr="002257AF">
        <w:rPr>
          <w:rFonts w:asciiTheme="minorHAnsi" w:eastAsiaTheme="minorHAnsi" w:hAnsiTheme="minorHAnsi"/>
          <w:b/>
          <w:lang w:eastAsia="ko-KR"/>
        </w:rPr>
        <w:t>&lt;20161601.h&gt;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&lt;stdio.h&gt;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&lt;string.h&gt;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&lt;stdlib.h&gt;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&lt;dirent.h&gt;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&lt;sys/stat.h&gt;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명령어글자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256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MEMORY_ROW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0xfffff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MEMORY_COL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35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HASH_MAX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20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LINE_MAX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256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CODE_MAX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0xfffff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WRONG_VAL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WRONG_PARAMETER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INPUT_SIZE_OVER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WRONG_FILE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ASSEMBLE_FAIL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7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NO_SYMBOL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num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q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VAR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10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BASE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11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DIREC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12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13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2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B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3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4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5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6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PC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8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SW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9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//Linked List 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LinkedList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cnt;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front;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rear;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ll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op_num;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op_name[20];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op_type[10];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name[30];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sym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CODE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num;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inst[20];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operand[30];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operand2[30];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obj[100];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code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ES_NODE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name[10];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size;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ES_NODE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next;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es_node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command_q();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command_hi();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command_du(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cnt);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command_reset();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command_op_list();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hash_key(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create_hash_table();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//assemble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command_file(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command_asm(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command_sym();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create_lst(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fp,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inst,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create_obj(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fp,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prog_name);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inst,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operand,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store_symbol(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size,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s,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line);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comp_symbol(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*name,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name,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free_symbol();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print_estab();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//linking loader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command_bp(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command_loader(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num,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file[10][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load_obj(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fp,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f_index);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free_estab();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create_estab(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fp,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f_index);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read_estab(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name);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insert_estab(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f_index,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name,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 size,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what_is_op_code(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obj,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op,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n,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i,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x,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b,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p 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e,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type);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run_run_run(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end);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command_run();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read_opcode(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n, 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type);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make_hex_neg(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prompt();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print_error(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error);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</w:t>
      </w:r>
      <w:r>
        <w:rPr>
          <w:rFonts w:ascii="돋움체" w:eastAsia="돋움체" w:cs="돋움체"/>
          <w:color w:val="6F008A"/>
          <w:sz w:val="19"/>
          <w:szCs w:val="19"/>
          <w:highlight w:val="white"/>
          <w:lang w:eastAsia="ko-KR"/>
        </w:rPr>
        <w:t>COMMAND_MAX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remove_space(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one_digit_to_int(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make_char(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n);</w:t>
      </w:r>
    </w:p>
    <w:p w:rsidR="002257AF" w:rsidRDefault="002257AF" w:rsidP="002257AF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s);</w:t>
      </w:r>
    </w:p>
    <w:p w:rsidR="002257AF" w:rsidRDefault="002257AF" w:rsidP="008F1FAC">
      <w:pPr>
        <w:jc w:val="both"/>
        <w:rPr>
          <w:rFonts w:asciiTheme="minorHAnsi" w:eastAsiaTheme="minorHAnsi" w:hAnsiTheme="minorHAnsi"/>
          <w:lang w:eastAsia="ko-KR"/>
        </w:rPr>
      </w:pPr>
    </w:p>
    <w:p w:rsidR="002257AF" w:rsidRPr="002257AF" w:rsidRDefault="002257AF" w:rsidP="008F1FAC">
      <w:pPr>
        <w:jc w:val="both"/>
        <w:rPr>
          <w:rFonts w:asciiTheme="minorHAnsi" w:eastAsiaTheme="minorHAnsi" w:hAnsiTheme="minorHAnsi"/>
          <w:b/>
          <w:lang w:eastAsia="ko-KR"/>
        </w:rPr>
      </w:pPr>
    </w:p>
    <w:p w:rsidR="002257AF" w:rsidRDefault="002257AF" w:rsidP="008F1FAC">
      <w:pPr>
        <w:jc w:val="both"/>
        <w:rPr>
          <w:rFonts w:asciiTheme="minorHAnsi" w:eastAsiaTheme="minorHAnsi" w:hAnsiTheme="minorHAnsi"/>
          <w:b/>
          <w:lang w:eastAsia="ko-KR"/>
        </w:rPr>
      </w:pPr>
      <w:r w:rsidRPr="002257AF">
        <w:rPr>
          <w:rFonts w:asciiTheme="minorHAnsi" w:eastAsiaTheme="minorHAnsi" w:hAnsiTheme="minorHAnsi"/>
          <w:b/>
          <w:lang w:eastAsia="ko-KR"/>
        </w:rPr>
        <w:t>&lt;20161601.c&gt;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"20161601.h"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op* oplist[HASH_MAX];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//opcode hash table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위한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linked list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ll* hlist=NULL;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//history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linked list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sym* symtable[26];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 table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code code_set[CODE_MAX];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es_node* estab[3];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//estab 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3)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RUN_FLAG;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memory[MEMORY_ROW][MEMORY_COL];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lc[MEMORY_ROW];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cur_adr=0;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dump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번지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start_check=0, end_check=0, load_check=0;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a=0,t=0,f=0,l=0,sw=0,pc=0,base=0,x=0,s=0,nobase=1;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레지스터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reg[10];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last_line=0,total_size=0, code_max=0;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progaddr=0, csaddr=0 , cslth=0, exeaddr=0,exeaddr_run=0, prog_end=0;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bp[CODE_MAX], bp_index=0, cur_bp=0;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main()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 = 0;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command_reset();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//memory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초기화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create_hash_table();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//hash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(command != q)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 = prompt();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//q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전까지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prompt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호출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quit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받았을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때만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q(3) return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나머지는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return 0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prompt(){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i=0,flag=0, j, cut=0;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command_words[10][COMMAND_MAX];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이루는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배열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command[COMMAND_MAX];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명렁어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cmm[COMMAND_MAX];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*tmp =NULL,ch=-1, tmp_arr[COMMAND_MAX];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초기화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i&lt;10;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command_words[i][0]=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"sicsim&gt;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&amp;ch);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(ch==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command[i++]=ch;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//input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글자수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(i==COMMAND_MAX){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print_error(INPUT_SIZE_OVER);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//input size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초과인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command[i]=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strcpy(command, remove_space(command));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여기서부터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 =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덩어리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strcpy(cmm,command);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 strtok(cmm,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\r\n\t"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' 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기준으로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자른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strcpy(command_words[i++],tmp);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"loader"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cut=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(i&lt;6){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cut==1)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 strtok(NULL,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단위로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매개변수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구분하는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(loader)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","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','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단위로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자른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tmp=remove_space(tmp);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strcpy(command_words[i++],tmp);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(i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= 4)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(i&gt;4){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print_error(WRONG_CMM);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"quit"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command_q();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q;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  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    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"help"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command_h();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"dir"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command_d();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"dump"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(i&gt;3){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많은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parameter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(!command_du(command_words, i))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발생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hisory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기록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"edit"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(i!=3){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(!command_e(command_words))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 ||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(!command_f(command_words))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command_reset();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많은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mnemonic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받았거나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띄어쓰기가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포함된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(!command_op_mn(command_words[1]))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op_mn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command_op_list();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history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command_file(command_words[1]);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(i!=2){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확인하기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(.asm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 strtok(command_words[1],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tmp 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('.'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tmp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확장자명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strcpy(command_words[1],tmp);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\r\n\t"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확장자명이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asm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"asm"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어셈블이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실패한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(history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x)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(!command_asm(command_words[1])){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free_symbol();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i!=1){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print_error(WRONG_CMM);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(!command_sym()){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print_error(NO_SYMBOL);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"progaddr"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i!=2){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print_error(WRONG_CMM);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}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make_hex(command_words[1])==-1){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progaddr= make_hex(command_words[1]);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strcmp(command_words[0],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"loader"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안한경우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i==1){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확인하기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(.obj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형식인지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(j=1; j&lt;i; j++){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strcpy(tmp_arr, command_words[j]);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 strtok(tmp_arr,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tmp 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//tmp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확장자명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\r\n\t"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확장자명이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(strcmp(tmp,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"obj"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(!command_loader(i-1, command_words))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"run"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command_run();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strcmp(command_words[0],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i==1)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command_bp(-1);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(i&gt;2){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//bp clear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(strcmp(command_words[1],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"clear"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command_bp(-2);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else if( make_hex(command_words[1])==-1 || make_hex(command_words[1])&gt;cslth)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return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command_bp(make_hex(command_words[1]));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history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정의되지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-&gt;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예외처리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!=0 &amp;&amp;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print_error(WRONG_CMM);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예외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명령어들은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hlist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insert(command);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strcmp(command,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==0 || strcmp(command,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"history"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command_hi();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remove_space(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앞쪽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 &lt; 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뒤쪽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공백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 &gt; 0; i--)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print_error(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WRONG_ADR)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address\n"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WRONG_VAL)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Value\n"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WRONG_PARAMETER)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parameter\n"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WRONG_CMM)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Command\n"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INPUT_SIZE_OVER)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"Input size is over\n"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==WRONG_FILE)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"Wrong file name\n"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==ASSEMBLE_FAIL)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 is failed\n"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==NO_SYMBOL)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 table does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[COMMAND_MAX])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할당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node* newNode = (node*)malloc(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(node));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newNode-&gt;next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strcpy(newNode-&gt;command,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== NULL)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 = (ll*)malloc(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(ll));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hlist-&gt;front = hlist-&gt;rear = newNode;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hlist-&gt;cnt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(hlist-&gt;rear)-&gt;next = newNode;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hlist-&gt;rear = newNode;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(hlist-&gt;cnt)++;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digit(char) -&gt; int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one_digit_to_int(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){ 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result=0;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-16 return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result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앞에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0x(0X)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붙여준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경우그부분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짤라줌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'X'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+= 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digit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 i++)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 *= 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 &gt;=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c &lt;=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result += c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 return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make_int(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result=0;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(i=0;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result*=10;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[i]&lt;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[i]&gt;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result+=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make_char(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&lt;0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&gt;= 16)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&lt;10)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c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 =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- 10) +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//hash key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hash_key(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key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key +=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-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key%HASH_MAX;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create_hash_table()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 op_num;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op_name[20], op_type[10];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FILE* fp = fopen(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opcode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(fp == NULL)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"'opcode.txt' dose not exist\n"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(fscanf(fp,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 %s 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&amp;op_num, op_name, op_type) != EOF)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 node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 = (op*)malloc(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opcode-&gt;op_num = op_num;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strcpy(opcode-&gt;op_name, op_name);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strcpy(opcode-&gt;op_type, op_type);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opcode-&gt;next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key = hash_key(op_name);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위치에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(oplist[key] == NULL)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oplist[key] = opcode;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opcode-&gt;next = oplist[key];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oplist[key] = opcode;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//help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수행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함수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"h[elp]"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"d[ir]"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"q[uit]"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"hi[story]"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"du[mp] [start, end]"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"e[dit] address, value"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"f[ill] start, end, value"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"reset"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mnemonic"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"opcodelist"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"assemble filename"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"type filename"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"symbol"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"progaddr"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"loader"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"run"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puts(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"bp"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file;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highlight w:val="white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type;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DIR *dir = opendir(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 = readdir(dir);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(file == 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stat(file-&gt;d_name, &amp;type);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(S_ISDIR(type.st_mode))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//. &amp; ..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무시하고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넘어감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(strcmp(file-&gt;d_name,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== 0 || strcmp(file-&gt;d_name,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//directory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/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"%s/\n"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실행파일의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*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(type.st_mode &amp; S_IXUSR)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"%s*\n"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file-&gt;d_name);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closedir(dir);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command_q()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node* tmp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node* tmp2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t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t2 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//hlist free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!= NULL)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(tmp = hlist-&gt;front; tmp != NULL;)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 =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tmp-&gt;next;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free(hlist);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//oplist(hash_table) free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i&lt;20; i++)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 = oplist[i]; t != NULL;)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t2 = 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t=t-&gt;next;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free_symbol();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command_hi()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(hlist == NULL)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리스트의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hlist-&gt;front;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i&lt;hlist-&gt;cnt; i++)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 + 1, tmp-&gt;command);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tmp-&gt;next;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command_du(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[10][COMMAND_MAX],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i,j,tmp;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s=0,end=0;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 s: start, e: end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srow=-1,scol=-1, ecol=-1, erow=-1;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row/col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&gt;=2)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==3)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받음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start/end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or s&gt;e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(s==-1||end==-1||s&gt;0xfffff || end&gt;0xfffff||(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 &amp;&amp; s&gt;end))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&gt; 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//start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s=cur_adr;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(s&gt;0xfffff)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&lt;3){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 s+159;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(end&gt;0xfffff)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end=0xfffff;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cur_adr=end+1;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srow=s/16;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scol=(s%16)*2;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erow=end/16;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ecol=(end%16)*2;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(i=srow; i&lt;=erow;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i*16);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j&lt;scol)||(i==erow &amp;&amp; j&gt;ecol))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one_digit_to_int(memory[i][j])*16+ one_digit_to_int(memory[i][j+1]));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j&lt;scol)||(i==erow &amp;&amp; j&gt;ecol))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x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tmp=one_digit_to_int(memory[i][j])*16 + one_digit_to_int(memory[i][j+1]);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tmp&gt;=0X20 &amp;&amp; tmp &lt;=0X7E)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20~7E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[10][COMMAND_MAX]){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adr,val;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adr=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val= 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(adr&lt;0 || adr &gt;0Xfffff){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(val&gt;0xff){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print_error(WRONG_VAL);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memory[adr/16][(adr%16)*2]=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[2][0];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memory[adr/16][(adr%16)*2+1]=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[2][1];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[10][COMMAND_MAX]){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i,j,s,end,val;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srow,scol,erow,ecol;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[2]);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타입이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, end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범위를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벗어남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, start&gt; end)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(s==-1 || end==-1 ||end&gt;0xfffff|| s&gt;end 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//value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1byte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벗어나는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(val&gt;0xff){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print_error(WRONG_VAL);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srow=s/16;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scol=(s%16)*2;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erow=end/16;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ecol=(end%16)*2;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(i=srow; i&lt;=erow;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j+=2){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((i==srow &amp;&amp; j&lt;scol )||( i==erow &amp;&amp; j&gt;ecol))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memory[i][j] 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[3][0];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memory[i][j+1]=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cmm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[3][1];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command_reset(){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i&lt;MEMORY_ROW;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j&lt;32; j++){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memory[i][j]=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command_op_mn(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key,flag=-1;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tmp=NULL;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key=hash_key(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(tmp=oplist[key]; tmp!=NULL; tmp=tmp-&gt;next){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(strcmp(tmp-&gt;op_name,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"opcode %s is %X\n"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tmp-&gt;op_num);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존재하지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print_error(WRONG_PARAMETER);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command_op_list(){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i,flag=-1;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"%02d :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,i);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(oplist[i]==NULL)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비어있는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"empty"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(tmp=oplist[i]; tmp!=NULL; tmp=tmp-&gt;next)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"[%s,%X]"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tmp-&gt;op_name,tmp-&gt;op_num);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"-&gt; [%s,%X]"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tmp-&gt;op_name,tmp-&gt;op_num);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command_file(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FILE* fp= fopen(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c[LINE_MAX];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현재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디렉토리에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에러메시지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(fp==NULL){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존재하면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내용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(fgets(c,LINE_MAX,fp)!=NULL)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command_asm(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 *fp;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 *fp_lst, *fp_obj;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asmfile[LINE_MAX],*lstfile,objfile[LINE_MAX];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c[LINE_MAX],*tmp, *tmp2,prog_name[7]={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"INAINA"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inst[5][LINE_MAX];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i,line=-1,tnum;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//name.asm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열기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strcpy(asmfile,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strcat(asmfile,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".asm"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 xml:space="preserve">fp=fopen(asmfile,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(fp==NULL){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print_error(WRONG_FILE);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free_symbol();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nobase=1;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lc[0]=0;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//first pass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(fgets(c, LINE_MAX,fp)!=NULL){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line++;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tnum=3;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lc[line+1]=lc[line];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code_set[line].type=COMMENT;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//symbol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한줄을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부분으로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(tnum=2)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나눈다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(inst parameter)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||c[0]==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tnum=2;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code_max &lt;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code_max=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//tmp2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tmun-1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짜르고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남은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문자열을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것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i&lt;tnum-1;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tmp=strtok_r(tmp2,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,&amp;tmp2);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strcpy(inst[i],remove_space(tmp));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tmp2=remove_space(tmp2);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(tnum==3){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(!insert_code(inst[1],tmp2, line)){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에러발생시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(line+1)*5);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이름이면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(line==0 &amp;&amp; strcmp(inst[1],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strncpy(prog_name,inst[0],6);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(!insert_symbol(inst[0],lc[line])){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(line+1)*5);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그외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(tnum==2){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(!insert_code(inst[0],tmp2,line)){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(line+1)*5);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end_check==0){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dose not exist END directive\n"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//lst,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lstfile=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strcpy(objfile,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strcat(lstfile,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".lst"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fp_lst=fopen(lstfile,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strcat(objfile,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".obj"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fp_obj=fopen(objfile,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오류시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메시지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종료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(fp_lst==NULL || fp_obj 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Error\n"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//2nd pass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last_line=line-1;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total_size= lc[last_line]-lc[0];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code_max= code_max + 4;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fp=fopen(asmfile,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//lst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i&lt;=last_line;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fgets(c, LINE_MAX, fp);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(c[0]!=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(!create_lst(fp_lst, c, i)){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"Error! Line %d\n"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(i+1)*5);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"Error line =&gt; %s\n"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fclose(fp_lst);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삭제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remove(lstfile);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remove(objfile);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fprintf(fp_lst,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fprintf(fp_lst,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"%d\t%s"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,(i+1)*5, 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create_obj(fp_obj,prog_name);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start_check=0;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end_check=0;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fclose(fp_lst);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fclose(fp_obj);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"output file : [%s], [%s]\n"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,lstfile,objfile);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command_sym()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i,flag=1;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25; i &gt;= 0; i--)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(symtable[i]!=NULL)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(tmp = symtable[i]; tmp != NULL; tmp = tmp-&gt;next)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마지막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라인의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엔터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== 0 &amp;&amp; tmp-&gt;next == 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tmp-&gt;name, tmp-&gt;adr);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"\t%s\t%04X\n"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tmp-&gt;name, tmp-&gt;adr);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//sybol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비어있는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(flag==1)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create_obj(FILE*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prog_name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 = 0, k, size = 0, start = -1, end =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"H%s"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prog_name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prog_name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i&lt;6;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lc[0], total_size);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1; i &lt;= last_line;)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(code_set[i].type&gt;4 &amp;&amp; code_set[i].type != CONST)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짤라서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남은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(end != -1)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)strlen(code_set[i].obj) / 2 - end;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 =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+ j &lt;= last_line)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//obj code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DIREC || code_set[i + j].type == BASE || code_set[i + j].type == COMMENT)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변수를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선언한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선언이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끝나고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뒤부터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VAR)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VAR)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+ j&lt;last_line)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 + j].type == CONST)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//0x1E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넘어가면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나눠서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)strlen(code_set[i + j].obj) / 2 + size &gt;30)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 = 30 - size;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30;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+=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)strlen(code_set[i + j].obj) / 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(size + code_set[i + j].type&gt;30)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+= code_set[i + j].type;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사이즈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만큼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"T%06X%02X"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code_set[i].adr, size);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(start != -1)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(k = start; k&lt;(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)(strlen(code_set[i].obj) / 2); k++)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(code_set[i].obj)[2 * k], (code_set[i].obj)[2 * k + 1]);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 =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(k = i; k&lt;i + j; k++)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((code_set[k].obj)[0]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code_set[k].obj);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짤려서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(end != -1)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(k = 0; k&lt;end; k++)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"%c%c"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(code_set[i + j].obj)[2 * k], (code_set[i + j].obj)[2 * k + 1]);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 = k;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 += j;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j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i&lt;=last_line;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(code_set[i].type==4){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//immediate mode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((code_set[i].operand)[0]!=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"M%06X05\n"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code_set[i].adr+1);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//End Record 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첫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i&lt;last_line; i++)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(code_set[i].num != -1)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code_set[i].adr);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create_lst(FILE*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opcode, i, offset = 123456789;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nixbpe[6];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obj[8];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//object code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엔터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) - 1]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줄간격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맞추기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- 1; i &lt;= code_max;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//line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"%d\t"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+ 1) * 5);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//lc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안해도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== COMMENT ||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== last_line)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   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//LoC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]&gt;0xffff)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"%05X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"%04X   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"%s\t"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//Inst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opcode =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].num;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 =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 =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+ 1].adr;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다음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 adr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//COMMENT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COMMENT)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//object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필요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(opcode == -1)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CONST)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].inst,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"LDB"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//LDB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연산은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오직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immediate mode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에서만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#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(operand[0]==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Loc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그대로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read_symbol(operand+1)!=-1)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 = read_symbol(operand+1);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(make_int(operand+1)!=-1)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base = make_int(operand+1);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nobase=0;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!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//nixbpe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초기화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i&lt;6;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nixbpe[i]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 or 2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1 ||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2)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겨우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operand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있으면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오류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].type == 1 &amp;&amp; operand[0]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].obj)[0] = make_char(opcode / 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].obj)[1] = make_char(opcode % 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2)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//parameter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"CLEAR"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|| 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"TIXR"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|| 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"SVC"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].operand2)[0] !=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].obj)[3]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//parameter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].operand2)[0]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//reg, n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연산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|| !strcmp(code_set[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"SHIFTR"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(make_int(code_set[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 == -1 || make_int(code_set[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].operand2)&gt;0xf)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].obj)[3] =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].operand2)[0];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].obj)[3]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read_reg(code_set[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].obj)[4]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//operand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 RSUB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(operand[0]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"RSUB"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!= 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].obj)[0] = make_char((opcode + 3) / 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].obj)[1] = make_char((opcode + 3) % 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 + 2,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"0000"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"%X0000"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opcode + 3);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//immediate mode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(operand[0]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'#'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nixbpe[1]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operand++;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//#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(read_symbol(operand) == -1)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//decimal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(make_int(operand) != -1)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make_int(operand);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//range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넘어가는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3 &amp;&amp; offset&gt;0xFFF)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4 &amp;&amp; offset&gt;0xFFFFF)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//indirect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(operand[0]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'@'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nixbpe[0]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(read_symbol(operand) == -1)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//simple addressing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nixbpe[0]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nixbpe[1]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4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read adr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4)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nixbpe[5]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read_symbol(operand);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계산해야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(immediate mode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중상수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대입을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제외하곤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계산필요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 == 123456789)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 =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+ 1];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read_symbol(operand) - pc;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//base relative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(offset&gt;0xFFF || offset*(-1)&gt; 0xFFF)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//base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(nobase==1)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nixbpe[3]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read_symbol(operand) - base;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음수인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(offset&lt;0)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//PC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nixbpe[4]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음수인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보수의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decimal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값으로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 a+(-a) = 0x1000 -&gt; -a= 0x1000-a)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(offset&lt;0)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= 0x1000 + offset;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//index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모드인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].type&gt;2 &amp;&amp; strcmp(code_set[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].operand2,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== 0)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//simple addressing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경우에만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index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모드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가능하다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(!(nixbpe[0] == 1 &amp;&amp; nixbpe[1] == 1))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nixbpe[2]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offset += x;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offset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4 &amp;&amp; offset&gt;0xFFFFF) ||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3 &amp;&amp; offset &gt;0xFFF))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obj[0] = opcode / 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obj[1] = opcode % 16 + nixbpe[0] * 2 + nixbpe[1];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obj[2]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3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== 3)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obj[3] = offset / 0x100;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obj[4] = (offset % 0x100) / 0x10;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obj[5] = (offset % 0x100) % 0x10;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obj[6]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2; i&lt;6;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obj[2] = obj[2] * 2 + nixbpe[i];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//obj code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i&lt;6;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 = make_char(obj[i]);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].obj)[6]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4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nixbpe[5]=1;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2; i&lt;6;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obj[2] = obj[2] * 2 + nixbpe[i];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obj[3] = offset / 0x10000;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obj[4] = (offset % 0x10000) / 0x1000;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obj[5] = ((offset % 0x10000) % 0x1000) / 0x100;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obj[6] = (((offset % 0x10000) % 0x1000) % 0x100) / 0x10;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obj[7] = (((offset % 0x10000) % 0x1000) % 0x100) % 0x10;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(i = 0; i&lt;8;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 = make_char(obj[i]);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].obj)[8]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fprintf(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store_symbol(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i,len;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tmp=strtok(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(!strcmp(tmp,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문자인데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WORD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선언한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(strtok(NULL,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len=(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(len&gt;30)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아스키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최대상수문자열길이는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30= 3byte)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i&lt;len 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)(tmp[i]);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].obj)[2*i]=make_char(tmp2/16);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].obj)[2*i+1]=make_char(tmp2%16);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].obj)[2*len]=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]+strlen(tmp);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(!strcmp(tmp,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)|| !strcmp(tmp,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 = 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"'"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(tmp==NULL || 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tmp2=make_hex(tmp);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올바른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16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진수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형태가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아닌경우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tmp2==-1||(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==1 &amp;&amp;tmp2&gt;0xff ) || 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 &amp;&amp; tmp2&gt;0xffffff 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tmp[i];i++){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].obj)[i]= tmp[i];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].obj)[i]=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맞지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않음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key,flag=-1;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tmp=NULL;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para1[LINE_MAX],*para2=NULL;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].inst,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].operand)[0]=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].operand2)[0]=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].obj)[0]=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].adr=lc[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].type=3;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].num=-1;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//directives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"START"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lc[0]=make_int(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lc[1]=lc[0];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 DIREC;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start_check=1;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"END"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 DIREC;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end_check=1;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상수인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"WORD"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 CONST;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]+3;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(!store_symbol(lc[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], 3,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"BYTE"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 CONST;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(!store_symbol(lc[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],1,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변수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 VAR;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 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 make_int(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)*3;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"RESB"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 = VAR;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]+make_int(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/*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if(strcmp(inst, "BASE")==0){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code_set[line].type = BASE;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return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}*/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4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체크하고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+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제거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'+'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flag=1;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key= hash_key(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(tmp=oplist[key]; tmp!=NULL; tmp=tmp-&gt;next){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입력받은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찾은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(strcmp(tmp-&gt;op_name,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inst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//+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입력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했는데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format 1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(flag==1 &amp;&amp; strlen(tmp-&gt;op_type)==1)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//operand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있으면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(0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아니면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 parameter ','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단위로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나누기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!=0){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strcpy(para1,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operand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].operand,remove_space(strtok(para1,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","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para2=strtok(NULL,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//parameter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operand2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(para2!=NULL){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].operand2,remove_space(para2));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잘못된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형식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매개변수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너무많음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(strtok(NULL,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 \r\t\n"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].num= tmp-&gt;op_num;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inst type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(op_type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배열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타입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(strlen(tmp-&gt;op_type)==1)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)(tmp-&gt;op_type)[0] 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flag==1)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 4;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].type=3;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//Locaton count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].adr=lc[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+1]=lc[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]+code_set[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명령어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주석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code_set[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].type=COMMENT;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comp_symbol(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i,len=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len&gt;(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len 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(i=1; i&lt;len;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 &gt;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[i]&lt;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[i])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 &gt;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tmp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//Loc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ard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'name' symbol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symbol table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 *node, *tmp=NULL, *tmp2=NULL;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첫글자가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숫자이면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[0]&lt;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생성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node= (sym*)malloc(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strcpy(node-&gt;name,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node-&gt;adr=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symtable[key]==NULL){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 symtable[key];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symtable[key] = 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정렬하여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 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(tmp=symtable[key]; tmp!=NULL; tmp=tmp-&gt;next){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 comp_symbol(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맨뒤에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tmp2-&gt;next= 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맨처음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(tmp2==NULL){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symtable[key]= 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중간에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tmp2-&gt;next = 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free_symbol(){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sym* tmp, *tmp2;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i&lt;26;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(symtable[i]==NULL)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 symtable[i]; tmp!=NULL;){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tmp=tmp-&gt;next;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symtable[i]=NULL;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//name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해당하는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adr return 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없으면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-1 return 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read_symbol(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key=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sym*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(symtable[key]!=NULL){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(tmp=symtable[key]; tmp!=NULL; tmp=tmp-&gt;next){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strcmp(tmp-&gt;name,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tmp-&gt;adr;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read_reg(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"A"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"B"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B;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"L"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"PC"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X;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reg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"SW"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SW;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command_loader(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[10][COMMAND_MAX]){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FILE* f[3];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 j,result=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같은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체크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열기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f[i]= fopen(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[i+1],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f[i]==NULL){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"File does not exist!\n"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(j=0; j&lt;i; j++)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fclose(f[j]);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(result){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//first pass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csaddr= progaddr;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(!create_estab(f[i], i)){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print_estab();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csaddr=progaddr;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exeaddr=progaddr;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fclose(f[i]);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f[i]=fopen(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[i+1],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//second pass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(result){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(!load_obj(f[i],i)){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result=0;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csaddr+= cslth;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prog_end= csaddr;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num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fclose(f[i]);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free_estab();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result==1)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load_check=1;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result;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load_obj(FILE*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ref[LINE_MAX];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c[LINE_MAX], tmp[LINE_MAX], tmp2[10];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obj,t_adr, t_size,m_adr, i,row=0, col=0 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ref[1]= csaddr;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(fgets(c, LINE_MAX,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'R'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( 1+9*i &gt;= 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strncpy(tmp,c+1+8*i,2);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tmp[2]=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strncpy(tmp2, c+3+8*i,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strcpy(tmp2, remove_space(tmp2));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//external ref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(reference number)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ref[make_hex(tmp)]= read_estab(tmp2);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(c[strlen(c)-1]==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c[strlen(c)-1]=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//head record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 c+13,6);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cslth= make_hex(tmp);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//text record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&amp;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 c+1,6);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t_adr= make_hex(tmp)+csaddr;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strncpy(tmp2, c+7,2);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tmp2[2]=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t_size = make_hex(tmp2);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row= t_adr/16;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 2*(t_adr%16);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 t_size*2;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col&gt;31){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memory[row][col]= c[i+9];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'M'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수정주소사이즈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start_address[LINE_MAX];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length[10];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strncpy(start_address,c+1,6);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start_address[6]=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t_adr= make_hex(start_address) + csaddr;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strncpy(length,c + 7,2);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length[2]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t_size=make_hex(length);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row=t_adr / 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col=(t_adr % 16) * 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수정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half byte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개수가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홀수인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col++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(t_size % 2 == 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더하거나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빼줄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symbol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reference_string[10];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strcpy(reference_string, c + 10);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m_adr = ref[make_hex(reference_string)];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(m_adr == -1)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(c[9] ==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'-'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m_adr *=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value_string[100];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//start_address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수정할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부분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(obj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코드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얻어오기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i&lt;t_size;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value_string[i]= memory[row][col+i];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value_string[t_size] =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 = make_hex(value_string);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obj= (obj + m_adr) % (1 &lt;&lt; t_size * 4);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obj_front = obj &amp; ((1 &lt;&lt; (t_size * 4)) - 1);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sprintf(value_string,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obj_front);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메모리에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수정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obj load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i&lt;t_size;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memory[row][col+i] = value_string[i];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//exeaddr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strlen(c) 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strncpy(tmp,c+1,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exeaddr=make_hex(tmp)+ ref[1];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 exeaddr;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exeaddr_run = exeaddr;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i&lt;10;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reg[i]=0;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create_estab(FILE*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name[10];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c[LINE_MAX], tmp[LINE_MAX];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adr,size,i;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(fgets(c,LINE_MAX,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)!=NULL){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'R'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|| 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'T'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|| 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'R'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//haad record =&gt;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&amp;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&amp;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estab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'H'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//CS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시작주소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strncpy(name, c+1,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name[6]=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strcpy(name ,remove_space(name));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 c+7,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adr = make_hex(tmp)+csaddr;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 c+13,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 = make_hex(tmp);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cslth=size;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중복된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CS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인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오류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(read_estab(name)!=-1){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exists duplicate control sections\n"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insert_estab(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name, size,adr);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//define record =&gt; estab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에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추가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(c[0]==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&amp;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길이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저장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size=-1;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strncpy(name, c+1+ i*12,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name[6]=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strncpy(tmp, c+7+i*12, 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tmp[6]=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strcpy(name ,remove_space(name));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(1+(12*i) &gt;=(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)strlen(c))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adr = make_hex(tmp)+csaddr;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(read_estab(name)!=-1){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exist duplicate external sybols\n"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insert_estab(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name, size,adr);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csaddr+=cslth;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insert_estab(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es_node* node= (es_node*)malloc(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(es_node));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es_node*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새로운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es_node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할당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strcpy(node-&gt;name 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node-&gt;size=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size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node-&gt;adr=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node-&gt;next=NULL;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처음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삽입하는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(estab[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]==NULL){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]= 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(tmp=estab[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f_index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]; tmp-&gt;next;)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tmp=tmp-&gt;next;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tmp-&gt;next= node;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read_estab(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es_node *tmp=NULL;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i&lt;3;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(estab[i]==NULL)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(tmp=estab[i]; tmp; tmp=tmp-&gt;next){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같은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이름의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노드가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있는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주소값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return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!strcmp(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name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tmp-&gt;name))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tmp-&gt;adr;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free_estab(){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es_node *tmp, *tmp2;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i&lt;3;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(estab[i]==NULL)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(tmp=estab[i]; tmp;){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tmp=tmp-&gt;next;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free(tmp2);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estab[i]=NULL;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print_estab(){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i,len=0;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es_node*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"control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symbol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address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length\n"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"section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name\n"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"--------------------------------------------------------\n"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i&lt;3;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estab[i]==NULL)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(tmp=estab[i]; tmp; tmp = 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(tmp-&gt;size!=-1){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len+=tmp-&gt;size;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"%s\t\t\t\t%04X\t\t%04X\n"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tmp-&gt;name, tmp-&gt;adr, tmp-&gt;size);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"\t\t%s\t\t%04X\n"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,tmp-&gt;name, tmp-&gt;adr);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"--------------------------------------------------------\n"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total length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len);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read_opcode(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op*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i&lt;20;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(oplist[i]==NULL)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(tmp= oplist[i]; tmp;tmp= tmp-&gt;next){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(tmp-&gt;op_num==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(strlen(tmp-&gt;op_type)==1)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tmp-&gt;op_type[0]-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3;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what_is_op_code(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obj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b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tmp, tmp2;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//opcode, n,i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계산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//tmp = make_hex(obj);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sscanf(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obj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"%03X"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,&amp;tmp);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tmp2= tmp%16;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 tmp/16;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= (tmp&amp;0xFC);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(tmp&amp;0x02)&gt;&gt;1;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i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tmp&amp;0x01;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x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(tmp2&amp;0x8)&gt;&gt;3;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b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(tmp2&amp;0x4)&gt;&gt;2;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(tmp2&amp;0x2)&gt;&gt;1;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 tmp2&amp;0x1;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//operation, format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구하기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read_opcode(*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op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==3 &amp;&amp;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type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=4;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command_run(){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로드한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파일이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load_check==0){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"There are no files loaded!\n"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남은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bp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없는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경우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프로그램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끝까지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if( cur_bp==bp_index){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run_run_run(prog_end);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cur_bp=0;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else{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run_run_run(bp[cur_bp++]);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run_run_run(100);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lastRenderedPageBreak/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run_run_run(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end1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rg1, rg2,row, col, op,n,i,x,b,p,e, type, k;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operand, ina,song,start,end,end_flag;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opr[5];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tmp[5];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target_adr=0,imm=0;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(pc&lt;prog_end){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row= pc/16;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 2*(pc%16);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k&lt;3;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(col+k&gt;=32){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memory[row+1][(col+k)%32];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memory[row][(col+k)];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tmp[3]=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what_is_op_code(tmp, &amp;op,&amp;n,&amp;i,&amp;x,&amp;b,&amp;p,&amp;e,&amp;type);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start = pc;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 = start+type;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end_flag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(!RUN_FLAG){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j=0;j&lt;bp_index;j++){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(start&lt;=bp[j]&amp;&amp;bp[j]&lt;end){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RUN_FLAG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end_flag = 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RUN_FLAG = 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(end_flag)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A : %06X X: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,reg[A],reg[X]);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L : %06X PC: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,reg[L],pc);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B : %06X S: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,reg[B],reg[S]);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T 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,reg[T]);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Stop at checkpoint[%X]\n"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pc);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pc+= type;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//format 1,2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type&lt;3){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rg1=memory[row][col+2]-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rg2=memory[row][col+3]-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//CLEAR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(op==0xB4){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reg[rg1]=0;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//COMPR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op==0xA0){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reg[rg1]&lt; reg[rg2])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(reg[rg1]==reg[rg2])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//TIXR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(op==0xB8){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reg[X]++;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reg[X]&lt; reg[rg1])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(reg[X]==reg[rg1])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//operand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복사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 2*type-3;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(col+3+k&gt;=32){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memory[row+1][(col+3+k)%32];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memory[row][(col+3+k)];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//target_adr= make_hex_neg(tmp);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target_adr=operand;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imm=operand;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e==0 &amp;&amp; operand&gt;=0x800){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operand-=0x1000;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(b==1 &amp;&amp; p==0)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operand+= reg[B];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(b==0 &amp;&amp; p==1)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operand+=pc;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(x==1)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operand+=reg[1];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target_adr= 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//immediate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n==0 &amp;&amp; i==1){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//if( b==0 &amp;&amp; p==0)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 = target_adr;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//simple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n==1 &amp;&amp; i==1){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row= operand/16;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 (operand%16)*2;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k&lt;6;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col+k&gt;=32){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memory[row+1][(col+k)%32];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memory[row][(col+k)];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operand= make_hex_neg(tmp);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//indirect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n==1 &amp;&amp; i==0){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row= operand/16;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 (operand%16)*2;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k&lt;6;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col+k&gt;=32){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memory[row+1][(col+k)%32];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memory[row][(col+k)];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sscanf(tmp,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,&amp;operand);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row= operand/16;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col= (operand%16)*2;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target_adr=operand;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k&lt;6;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(col+k&gt;=32){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memory[row+1][(col+k)%32];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 = memory[row][(col+k)];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tmp[k]=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sscanf(tmp,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&amp;operand);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ina= target_adr/16;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song = (target_adr%16)*2;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//LDA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op==0x00){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reg[A]=operand;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//LDB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op== 0x68){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reg[B]=operand;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//LDT 1073 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(op==0x74){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reg[T]= 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//LDX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(op==0x04){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reg[X]=operand;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//STL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(op==0x14){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charr[6];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sprintf(charr,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reg[L]);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k&lt;6;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song+k&gt;=32)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memory[ina+1][(song+k)%32]= charr[k];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memory[ina][song+k]= charr[k];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//STX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(op==0x10){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charr[6];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sprintf(charr,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reg[X]);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k&lt;6;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song+k&gt;=32)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memory[ina+1][(song+k)%32]= charr[k];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memory[ina][song+k]= charr[k];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//JSUB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(op==0x48){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reg[L]=pc;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 target_adr;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//COMP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(op==0x28){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(reg[A]&lt;operand)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reg[SW]=-1;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(reg[A]==operand)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//RSUB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(op==0x4C){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 reg[L];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//JEQ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(op==0x30){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reg[SW]==0){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pc=target_adr;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(op==0x3C){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pc=target_adr;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//STA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(op==0x0C){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charr[6];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sprintf(charr,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"%06X"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reg[A]);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(k=0; k&lt;6; k++){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song+k&gt;=32)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memory[ina+1][(song+k)%32]= charr[k];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memory[ina][song+k]= charr[k];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//TD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(op==0xE0){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reg[SW]=1;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//RD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(op==0xD8){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//STCH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(op==0x54){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(song&gt;=32)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memory[ina+1][song%32] = reg[A]/16;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memory[ina][song] = reg[A]/16;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(song+1&gt;=32)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memory[ina+1][(song+1)%32] = reg[A]%16;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memory[ina][song+1] = reg[A]%16;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//LDCH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(op==0x50){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reg[A]=reg[A]&amp;0x00;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opr[2]=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(song&gt;=32)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opr[0] = memory[ina+1][song%32];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opr[0] = memory[ina][song];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(song+1&gt;=32)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opr[1] = memory[ina+1][(song+1)%32];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opr[1] = memory[ina][song+1];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ch;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sscanf(opr, 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"%02X"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&amp;ch);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reg[A]+= ch;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//WD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(op==0xDC){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//hello~~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//JLT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(op==0x38){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reg[SW]==-1){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pc=target_adr;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//JGT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(op==0x34){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(reg[SW]==1){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pc=target_adr;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//register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A : %06X X: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,reg[A],reg[X]);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L : %06X PC: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,reg[L],pc);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B : %06X S: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,reg[B],reg[S]);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T : %06X\n"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,reg[T]);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End Program\n"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make_hex_neg(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i,exp=1,tmp=make_hex(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'A'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'F'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)||(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[0]&gt;=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'8'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[0]&lt;=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'9'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i&lt;strlen(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s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exp*=16;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tmp=exp-tmp;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tmp=-tmp;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command_bp(</w:t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i,j;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//break point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출력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(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==-1){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"\n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breakpoint\n"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----------\n"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i&lt;bp_index; 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, bp[i]);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>//break point clear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==-2){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[ok] clear all breakpoints\n"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i&lt;bp_index;i++)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bp[i]=0;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bp_index=0;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//bp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정렬해서</w:t>
      </w:r>
      <w:r>
        <w:rPr>
          <w:rFonts w:ascii="돋움체" w:eastAsia="돋움체" w:cs="돋움체"/>
          <w:color w:val="008000"/>
          <w:sz w:val="19"/>
          <w:szCs w:val="19"/>
          <w:highlight w:val="white"/>
          <w:lang w:eastAsia="ko-KR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highlight w:val="white"/>
          <w:lang w:eastAsia="ko-KR"/>
        </w:rPr>
        <w:t>삽입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 xml:space="preserve">bp[bp_index++]=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(i=0; i&lt;bp_index-1; i++){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(j=i+1; j&lt;bp_index; j++){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( bp[i]&gt;bp[j]){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 tmp= bp[i];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bp[i]=bp[j];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bp[j]=tmp;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}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>"</w:t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A31515"/>
          <w:sz w:val="19"/>
          <w:szCs w:val="19"/>
          <w:highlight w:val="white"/>
          <w:lang w:eastAsia="ko-KR"/>
        </w:rPr>
        <w:tab/>
        <w:t>[ok] create breakpoint %04X\n"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highlight w:val="white"/>
          <w:lang w:eastAsia="ko-KR"/>
        </w:rPr>
        <w:t>adr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);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highlight w:val="white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;</w:t>
      </w:r>
    </w:p>
    <w:p w:rsidR="00B853BA" w:rsidRDefault="00B853BA" w:rsidP="00B853BA">
      <w:pPr>
        <w:widowControl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highlight w:val="white"/>
          <w:lang w:eastAsia="ko-KR"/>
        </w:rPr>
        <w:t>}</w:t>
      </w:r>
    </w:p>
    <w:p w:rsidR="00E77CA7" w:rsidRPr="002257AF" w:rsidRDefault="00E77CA7" w:rsidP="008F1FAC">
      <w:pPr>
        <w:jc w:val="both"/>
        <w:rPr>
          <w:rFonts w:asciiTheme="minorHAnsi" w:eastAsiaTheme="minorHAnsi" w:hAnsiTheme="minorHAnsi"/>
          <w:b/>
          <w:lang w:eastAsia="ko-KR"/>
        </w:rPr>
      </w:pPr>
      <w:bookmarkStart w:id="10" w:name="_GoBack"/>
      <w:bookmarkEnd w:id="10"/>
    </w:p>
    <w:sectPr w:rsidR="00E77CA7" w:rsidRPr="002257AF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B16" w:rsidRDefault="00B44B16">
      <w:r>
        <w:separator/>
      </w:r>
    </w:p>
  </w:endnote>
  <w:endnote w:type="continuationSeparator" w:id="0">
    <w:p w:rsidR="00B44B16" w:rsidRDefault="00B4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4F" w:rsidRDefault="00A2384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2384F" w:rsidRDefault="00A2384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4F" w:rsidRDefault="00A2384F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87F75">
      <w:rPr>
        <w:rStyle w:val="a9"/>
        <w:noProof/>
      </w:rPr>
      <w:t>65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2384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2384F" w:rsidRDefault="00A2384F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2384F" w:rsidRPr="00CE7811" w:rsidRDefault="00A2384F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2384F" w:rsidRDefault="00A2384F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B16" w:rsidRDefault="00B44B16">
      <w:r>
        <w:separator/>
      </w:r>
    </w:p>
  </w:footnote>
  <w:footnote w:type="continuationSeparator" w:id="0">
    <w:p w:rsidR="00B44B16" w:rsidRDefault="00B44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4F" w:rsidRDefault="00A2384F">
    <w:pPr>
      <w:pStyle w:val="a7"/>
      <w:jc w:val="right"/>
      <w:rPr>
        <w:lang w:eastAsia="ko-KR"/>
      </w:rPr>
    </w:pPr>
  </w:p>
  <w:p w:rsidR="00A2384F" w:rsidRDefault="00A2384F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2384F" w:rsidRDefault="00A2384F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4F" w:rsidRDefault="00A2384F">
    <w:pPr>
      <w:pStyle w:val="a7"/>
      <w:rPr>
        <w:lang w:eastAsia="ko-KR"/>
      </w:rPr>
    </w:pPr>
  </w:p>
  <w:p w:rsidR="00A2384F" w:rsidRDefault="00A2384F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EE302A4"/>
    <w:multiLevelType w:val="hybridMultilevel"/>
    <w:tmpl w:val="21DA2F38"/>
    <w:lvl w:ilvl="0" w:tplc="8F0A05F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D5786"/>
    <w:multiLevelType w:val="hybridMultilevel"/>
    <w:tmpl w:val="2536D982"/>
    <w:lvl w:ilvl="0" w:tplc="3B266B6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12DF9"/>
    <w:multiLevelType w:val="hybridMultilevel"/>
    <w:tmpl w:val="56E4DAD6"/>
    <w:lvl w:ilvl="0" w:tplc="B75A70F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70957"/>
    <w:multiLevelType w:val="hybridMultilevel"/>
    <w:tmpl w:val="948C2BFE"/>
    <w:lvl w:ilvl="0" w:tplc="DAD47AA6"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A446B"/>
    <w:multiLevelType w:val="hybridMultilevel"/>
    <w:tmpl w:val="9BFEFFE8"/>
    <w:lvl w:ilvl="0" w:tplc="6E8A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5EF4EF8"/>
    <w:multiLevelType w:val="hybridMultilevel"/>
    <w:tmpl w:val="0F80F0D2"/>
    <w:lvl w:ilvl="0" w:tplc="43825B6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8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2" w15:restartNumberingAfterBreak="0">
    <w:nsid w:val="71260D45"/>
    <w:multiLevelType w:val="hybridMultilevel"/>
    <w:tmpl w:val="FB241AB6"/>
    <w:lvl w:ilvl="0" w:tplc="7A5EEAE6">
      <w:numFmt w:val="bullet"/>
      <w:lvlText w:val=""/>
      <w:lvlJc w:val="left"/>
      <w:pPr>
        <w:ind w:left="72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95E87"/>
    <w:multiLevelType w:val="hybridMultilevel"/>
    <w:tmpl w:val="227C4BB0"/>
    <w:lvl w:ilvl="0" w:tplc="03868C4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4"/>
    <w:lvlOverride w:ilvl="0">
      <w:startOverride w:val="1"/>
    </w:lvlOverride>
  </w:num>
  <w:num w:numId="3">
    <w:abstractNumId w:val="24"/>
  </w:num>
  <w:num w:numId="4">
    <w:abstractNumId w:val="13"/>
  </w:num>
  <w:num w:numId="5">
    <w:abstractNumId w:val="1"/>
  </w:num>
  <w:num w:numId="6">
    <w:abstractNumId w:val="8"/>
  </w:num>
  <w:num w:numId="7">
    <w:abstractNumId w:val="19"/>
  </w:num>
  <w:num w:numId="8">
    <w:abstractNumId w:val="3"/>
  </w:num>
  <w:num w:numId="9">
    <w:abstractNumId w:val="9"/>
  </w:num>
  <w:num w:numId="10">
    <w:abstractNumId w:val="15"/>
  </w:num>
  <w:num w:numId="11">
    <w:abstractNumId w:val="0"/>
  </w:num>
  <w:num w:numId="12">
    <w:abstractNumId w:val="0"/>
  </w:num>
  <w:num w:numId="13">
    <w:abstractNumId w:val="4"/>
  </w:num>
  <w:num w:numId="14">
    <w:abstractNumId w:val="21"/>
  </w:num>
  <w:num w:numId="15">
    <w:abstractNumId w:val="7"/>
  </w:num>
  <w:num w:numId="16">
    <w:abstractNumId w:val="20"/>
  </w:num>
  <w:num w:numId="17">
    <w:abstractNumId w:val="2"/>
  </w:num>
  <w:num w:numId="18">
    <w:abstractNumId w:val="17"/>
  </w:num>
  <w:num w:numId="19">
    <w:abstractNumId w:val="18"/>
  </w:num>
  <w:num w:numId="20">
    <w:abstractNumId w:val="0"/>
  </w:num>
  <w:num w:numId="21">
    <w:abstractNumId w:val="22"/>
  </w:num>
  <w:num w:numId="22">
    <w:abstractNumId w:val="11"/>
  </w:num>
  <w:num w:numId="23">
    <w:abstractNumId w:val="12"/>
  </w:num>
  <w:num w:numId="24">
    <w:abstractNumId w:val="16"/>
  </w:num>
  <w:num w:numId="25">
    <w:abstractNumId w:val="10"/>
  </w:num>
  <w:num w:numId="26">
    <w:abstractNumId w:val="23"/>
  </w:num>
  <w:num w:numId="27">
    <w:abstractNumId w:val="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2104"/>
    <w:rsid w:val="00083D51"/>
    <w:rsid w:val="000B0311"/>
    <w:rsid w:val="000B551F"/>
    <w:rsid w:val="000C67AF"/>
    <w:rsid w:val="000E5441"/>
    <w:rsid w:val="00102CA6"/>
    <w:rsid w:val="00115088"/>
    <w:rsid w:val="001258A4"/>
    <w:rsid w:val="00150ABF"/>
    <w:rsid w:val="001601D8"/>
    <w:rsid w:val="00163672"/>
    <w:rsid w:val="0017658C"/>
    <w:rsid w:val="00182114"/>
    <w:rsid w:val="001969D0"/>
    <w:rsid w:val="001A0B97"/>
    <w:rsid w:val="001B3FD9"/>
    <w:rsid w:val="001B413C"/>
    <w:rsid w:val="001B7233"/>
    <w:rsid w:val="002155AD"/>
    <w:rsid w:val="002257AF"/>
    <w:rsid w:val="00236548"/>
    <w:rsid w:val="00246BC2"/>
    <w:rsid w:val="00253111"/>
    <w:rsid w:val="00264910"/>
    <w:rsid w:val="00277C89"/>
    <w:rsid w:val="00283FAB"/>
    <w:rsid w:val="00290642"/>
    <w:rsid w:val="002A2D9B"/>
    <w:rsid w:val="002B42A9"/>
    <w:rsid w:val="002B6CCC"/>
    <w:rsid w:val="002C0913"/>
    <w:rsid w:val="002D03F5"/>
    <w:rsid w:val="002D1245"/>
    <w:rsid w:val="002D4DC6"/>
    <w:rsid w:val="002E6BED"/>
    <w:rsid w:val="00305FDE"/>
    <w:rsid w:val="0030714C"/>
    <w:rsid w:val="003105A1"/>
    <w:rsid w:val="00331EAB"/>
    <w:rsid w:val="00334981"/>
    <w:rsid w:val="00346031"/>
    <w:rsid w:val="003526C9"/>
    <w:rsid w:val="0036541D"/>
    <w:rsid w:val="003726BC"/>
    <w:rsid w:val="003842A2"/>
    <w:rsid w:val="00392ECB"/>
    <w:rsid w:val="003B47A8"/>
    <w:rsid w:val="003C0BF8"/>
    <w:rsid w:val="003D58BE"/>
    <w:rsid w:val="003E5ECB"/>
    <w:rsid w:val="003F305A"/>
    <w:rsid w:val="003F46D6"/>
    <w:rsid w:val="00400A81"/>
    <w:rsid w:val="004115D5"/>
    <w:rsid w:val="00433AA0"/>
    <w:rsid w:val="0048552F"/>
    <w:rsid w:val="00487F75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5A5C99"/>
    <w:rsid w:val="006070F7"/>
    <w:rsid w:val="0063507C"/>
    <w:rsid w:val="00655E5A"/>
    <w:rsid w:val="006623F8"/>
    <w:rsid w:val="0067308A"/>
    <w:rsid w:val="00691586"/>
    <w:rsid w:val="006E2832"/>
    <w:rsid w:val="006F1095"/>
    <w:rsid w:val="006F12D5"/>
    <w:rsid w:val="006F2618"/>
    <w:rsid w:val="00700B84"/>
    <w:rsid w:val="0070231E"/>
    <w:rsid w:val="00711E73"/>
    <w:rsid w:val="00720BC0"/>
    <w:rsid w:val="00721E65"/>
    <w:rsid w:val="00721F59"/>
    <w:rsid w:val="00733950"/>
    <w:rsid w:val="00760CD1"/>
    <w:rsid w:val="007664FD"/>
    <w:rsid w:val="00785914"/>
    <w:rsid w:val="00786861"/>
    <w:rsid w:val="00797E2D"/>
    <w:rsid w:val="007B2864"/>
    <w:rsid w:val="007C2422"/>
    <w:rsid w:val="007F0813"/>
    <w:rsid w:val="007F0CA7"/>
    <w:rsid w:val="007F59D0"/>
    <w:rsid w:val="00805A41"/>
    <w:rsid w:val="00824BD2"/>
    <w:rsid w:val="0084475D"/>
    <w:rsid w:val="0086767C"/>
    <w:rsid w:val="008A63D4"/>
    <w:rsid w:val="008E4D04"/>
    <w:rsid w:val="008F07BF"/>
    <w:rsid w:val="008F1FAC"/>
    <w:rsid w:val="008F3BA4"/>
    <w:rsid w:val="008F5CCE"/>
    <w:rsid w:val="0091386F"/>
    <w:rsid w:val="00926EDC"/>
    <w:rsid w:val="009359B0"/>
    <w:rsid w:val="00942D6F"/>
    <w:rsid w:val="00950376"/>
    <w:rsid w:val="00965691"/>
    <w:rsid w:val="009822C9"/>
    <w:rsid w:val="009C134E"/>
    <w:rsid w:val="009C70C8"/>
    <w:rsid w:val="00A176A5"/>
    <w:rsid w:val="00A2384F"/>
    <w:rsid w:val="00A35C24"/>
    <w:rsid w:val="00A362D7"/>
    <w:rsid w:val="00A42235"/>
    <w:rsid w:val="00A42703"/>
    <w:rsid w:val="00A50E16"/>
    <w:rsid w:val="00A76AFB"/>
    <w:rsid w:val="00A86910"/>
    <w:rsid w:val="00AC026B"/>
    <w:rsid w:val="00AC4D79"/>
    <w:rsid w:val="00AE115B"/>
    <w:rsid w:val="00AE1B20"/>
    <w:rsid w:val="00AF24CC"/>
    <w:rsid w:val="00B028C1"/>
    <w:rsid w:val="00B10B18"/>
    <w:rsid w:val="00B404A5"/>
    <w:rsid w:val="00B4235D"/>
    <w:rsid w:val="00B44B16"/>
    <w:rsid w:val="00B75C71"/>
    <w:rsid w:val="00B853BA"/>
    <w:rsid w:val="00B86235"/>
    <w:rsid w:val="00BB1898"/>
    <w:rsid w:val="00BB3710"/>
    <w:rsid w:val="00BB4E04"/>
    <w:rsid w:val="00BE324B"/>
    <w:rsid w:val="00C429A4"/>
    <w:rsid w:val="00C47BEE"/>
    <w:rsid w:val="00C9094E"/>
    <w:rsid w:val="00C92F05"/>
    <w:rsid w:val="00CA0D86"/>
    <w:rsid w:val="00CB42EA"/>
    <w:rsid w:val="00CB6B9C"/>
    <w:rsid w:val="00CC6175"/>
    <w:rsid w:val="00CD5027"/>
    <w:rsid w:val="00CE7811"/>
    <w:rsid w:val="00CF0711"/>
    <w:rsid w:val="00D41D04"/>
    <w:rsid w:val="00D6201D"/>
    <w:rsid w:val="00D6407C"/>
    <w:rsid w:val="00D6681A"/>
    <w:rsid w:val="00D84E13"/>
    <w:rsid w:val="00D945C6"/>
    <w:rsid w:val="00DB00F4"/>
    <w:rsid w:val="00DD7B9C"/>
    <w:rsid w:val="00DD7DD8"/>
    <w:rsid w:val="00E01913"/>
    <w:rsid w:val="00E10AC7"/>
    <w:rsid w:val="00E207C1"/>
    <w:rsid w:val="00E21195"/>
    <w:rsid w:val="00E51306"/>
    <w:rsid w:val="00E77CA7"/>
    <w:rsid w:val="00E811B4"/>
    <w:rsid w:val="00EB17AF"/>
    <w:rsid w:val="00EC1AE0"/>
    <w:rsid w:val="00EC44E8"/>
    <w:rsid w:val="00EC7847"/>
    <w:rsid w:val="00ED5951"/>
    <w:rsid w:val="00EE0A6A"/>
    <w:rsid w:val="00EF2E51"/>
    <w:rsid w:val="00EF31E0"/>
    <w:rsid w:val="00F41D21"/>
    <w:rsid w:val="00F7599E"/>
    <w:rsid w:val="00F821A5"/>
    <w:rsid w:val="00F87867"/>
    <w:rsid w:val="00F95E11"/>
    <w:rsid w:val="00F969D6"/>
    <w:rsid w:val="00FB7947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D09D01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D8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785</TotalTime>
  <Pages>65</Pages>
  <Words>8085</Words>
  <Characters>46091</Characters>
  <Application>Microsoft Office Word</Application>
  <DocSecurity>0</DocSecurity>
  <Lines>384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송 인아</cp:lastModifiedBy>
  <cp:revision>109</cp:revision>
  <cp:lastPrinted>2006-03-03T07:52:00Z</cp:lastPrinted>
  <dcterms:created xsi:type="dcterms:W3CDTF">2018-04-30T23:58:00Z</dcterms:created>
  <dcterms:modified xsi:type="dcterms:W3CDTF">2018-05-01T13:22:00Z</dcterms:modified>
</cp:coreProperties>
</file>