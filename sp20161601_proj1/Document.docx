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3B47A8" w:rsidP="005523D1">
      <w:pPr>
        <w:jc w:val="both"/>
        <w:rPr>
          <w:rFonts w:ascii="맑은 고딕" w:eastAsia="맑은 고딕" w:hAnsi="맑은 고딕"/>
          <w:sz w:val="32"/>
          <w:lang w:eastAsia="ko-KR"/>
        </w:rPr>
      </w:pPr>
    </w:p>
    <w:p w:rsidR="003B47A8" w:rsidRPr="009E7420" w:rsidRDefault="00720BC0" w:rsidP="005523D1">
      <w:pPr>
        <w:jc w:val="both"/>
        <w:rPr>
          <w:rFonts w:ascii="맑은 고딕" w:eastAsia="맑은 고딕" w:hAnsi="맑은 고딕"/>
          <w:sz w:val="48"/>
          <w:szCs w:val="48"/>
          <w:lang w:eastAsia="ko-KR"/>
        </w:rPr>
      </w:pPr>
      <w:r w:rsidRPr="009E7420">
        <w:rPr>
          <w:rFonts w:ascii="맑은 고딕" w:eastAsia="맑은 고딕" w:hAnsi="맑은 고딕" w:hint="eastAsia"/>
          <w:sz w:val="32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48"/>
          <w:szCs w:val="48"/>
          <w:lang w:eastAsia="ko-KR"/>
        </w:rPr>
        <w:t>과목 명</w:t>
      </w:r>
      <w:r w:rsidR="003B47A8" w:rsidRPr="009E7420">
        <w:rPr>
          <w:rFonts w:ascii="맑은 고딕" w:eastAsia="맑은 고딕" w:hAnsi="맑은 고딕"/>
          <w:sz w:val="48"/>
          <w:szCs w:val="48"/>
          <w:lang w:eastAsia="ko-KR"/>
        </w:rPr>
        <w:t xml:space="preserve">: </w:t>
      </w:r>
      <w:r w:rsidR="00BB1898" w:rsidRPr="009E7420">
        <w:rPr>
          <w:rFonts w:ascii="맑은 고딕" w:eastAsia="맑은 고딕" w:hAnsi="맑은 고딕" w:hint="eastAsia"/>
          <w:sz w:val="48"/>
          <w:szCs w:val="48"/>
          <w:lang w:eastAsia="ko-KR"/>
        </w:rPr>
        <w:t>시스템프로그래밍</w:t>
      </w:r>
    </w:p>
    <w:p w:rsidR="00530B24" w:rsidRPr="009E7420" w:rsidRDefault="00530B24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담당 교수 명: </w:t>
      </w:r>
      <w:r w:rsidR="002E6BED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김</w:t>
      </w:r>
      <w:r w:rsidR="00BB1898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2E6BED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지</w:t>
      </w:r>
      <w:r w:rsidR="00BB1898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2E6BED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환</w:t>
      </w:r>
    </w:p>
    <w:p w:rsidR="003B47A8" w:rsidRPr="00B21119" w:rsidRDefault="00CE7811" w:rsidP="005523D1">
      <w:pPr>
        <w:pStyle w:val="a7"/>
        <w:spacing w:before="240"/>
        <w:jc w:val="both"/>
        <w:rPr>
          <w:rFonts w:ascii="맑은 고딕" w:eastAsia="맑은 고딕" w:hAnsi="맑은 고딕"/>
          <w:sz w:val="48"/>
          <w:lang w:eastAsia="ko-KR"/>
        </w:rPr>
      </w:pPr>
      <w:r w:rsidRPr="009E7420">
        <w:rPr>
          <w:rFonts w:ascii="맑은 고딕" w:eastAsia="맑은 고딕" w:hAnsi="맑은 고딕" w:hint="eastAsia"/>
          <w:sz w:val="48"/>
          <w:lang w:eastAsia="ko-KR"/>
        </w:rPr>
        <w:t>&lt;&lt;</w:t>
      </w:r>
      <w:r w:rsidR="00720BC0" w:rsidRPr="009E7420">
        <w:rPr>
          <w:rFonts w:ascii="맑은 고딕" w:eastAsia="맑은 고딕" w:hAnsi="맑은 고딕" w:hint="eastAsia"/>
          <w:sz w:val="48"/>
          <w:lang w:eastAsia="ko-KR"/>
        </w:rPr>
        <w:t xml:space="preserve">Assignment </w:t>
      </w:r>
      <w:r w:rsidR="00DB00F4" w:rsidRPr="009E7420">
        <w:rPr>
          <w:rFonts w:ascii="맑은 고딕" w:eastAsia="맑은 고딕" w:hAnsi="맑은 고딕" w:hint="eastAsia"/>
          <w:sz w:val="48"/>
          <w:lang w:eastAsia="ko-KR"/>
        </w:rPr>
        <w:t>1</w:t>
      </w:r>
      <w:r w:rsidRPr="009E7420">
        <w:rPr>
          <w:rFonts w:ascii="맑은 고딕" w:eastAsia="맑은 고딕" w:hAnsi="맑은 고딕" w:hint="eastAsia"/>
          <w:sz w:val="48"/>
          <w:lang w:eastAsia="ko-KR"/>
        </w:rPr>
        <w:t>&gt;&gt;</w:t>
      </w:r>
    </w:p>
    <w:p w:rsidR="00530B24" w:rsidRPr="009E7420" w:rsidRDefault="00530B24" w:rsidP="005523D1">
      <w:pPr>
        <w:pStyle w:val="a7"/>
        <w:spacing w:before="240"/>
        <w:jc w:val="both"/>
        <w:rPr>
          <w:rFonts w:ascii="맑은 고딕" w:eastAsia="맑은 고딕" w:hAnsi="맑은 고딕"/>
          <w:b/>
          <w:sz w:val="48"/>
          <w:lang w:eastAsia="ko-KR"/>
        </w:rPr>
      </w:pPr>
    </w:p>
    <w:p w:rsidR="00530B24" w:rsidRPr="009E7420" w:rsidRDefault="00530B24" w:rsidP="005523D1">
      <w:pPr>
        <w:pStyle w:val="a7"/>
        <w:spacing w:before="240"/>
        <w:jc w:val="both"/>
        <w:rPr>
          <w:rFonts w:ascii="맑은 고딕" w:eastAsia="맑은 고딕" w:hAnsi="맑은 고딕"/>
          <w:b/>
          <w:sz w:val="48"/>
          <w:lang w:eastAsia="ko-KR"/>
        </w:rPr>
      </w:pPr>
    </w:p>
    <w:p w:rsidR="003B47A8" w:rsidRPr="009E7420" w:rsidRDefault="003B47A8" w:rsidP="004C2048">
      <w:pPr>
        <w:pStyle w:val="a7"/>
        <w:spacing w:before="240"/>
        <w:jc w:val="right"/>
        <w:rPr>
          <w:rFonts w:ascii="맑은 고딕" w:eastAsia="맑은 고딕" w:hAnsi="맑은 고딕"/>
          <w:b/>
          <w:sz w:val="48"/>
          <w:lang w:eastAsia="ko-KR"/>
        </w:rPr>
      </w:pPr>
      <w:r w:rsidRPr="009E7420">
        <w:rPr>
          <w:rFonts w:ascii="맑은 고딕" w:eastAsia="맑은 고딕" w:hAnsi="맑은 고딕" w:hint="eastAsia"/>
          <w:b/>
          <w:sz w:val="48"/>
          <w:lang w:eastAsia="ko-KR"/>
        </w:rPr>
        <w:t>서강대학교 컴퓨터학과</w:t>
      </w:r>
    </w:p>
    <w:p w:rsidR="003B47A8" w:rsidRPr="009E7420" w:rsidRDefault="00CE7811" w:rsidP="004C2048">
      <w:pPr>
        <w:pStyle w:val="a7"/>
        <w:spacing w:before="240"/>
        <w:jc w:val="right"/>
        <w:rPr>
          <w:rFonts w:ascii="맑은 고딕" w:eastAsia="맑은 고딕" w:hAnsi="맑은 고딕"/>
          <w:b/>
          <w:sz w:val="48"/>
          <w:lang w:eastAsia="ko-KR"/>
        </w:rPr>
      </w:pPr>
      <w:r w:rsidRPr="009E7420">
        <w:rPr>
          <w:rFonts w:ascii="맑은 고딕" w:eastAsia="맑은 고딕" w:hAnsi="맑은 고딕" w:hint="eastAsia"/>
          <w:b/>
          <w:sz w:val="48"/>
          <w:lang w:eastAsia="ko-KR"/>
        </w:rPr>
        <w:t>[</w:t>
      </w:r>
      <w:r w:rsidR="00DD5343" w:rsidRPr="009E7420">
        <w:rPr>
          <w:rFonts w:ascii="맑은 고딕" w:eastAsia="맑은 고딕" w:hAnsi="맑은 고딕" w:hint="eastAsia"/>
          <w:b/>
          <w:sz w:val="48"/>
          <w:lang w:eastAsia="ko-KR"/>
        </w:rPr>
        <w:t>20</w:t>
      </w:r>
      <w:r w:rsidR="00DD5343" w:rsidRPr="009E7420">
        <w:rPr>
          <w:rFonts w:ascii="맑은 고딕" w:eastAsia="맑은 고딕" w:hAnsi="맑은 고딕"/>
          <w:b/>
          <w:sz w:val="48"/>
          <w:lang w:eastAsia="ko-KR"/>
        </w:rPr>
        <w:t>161601</w:t>
      </w:r>
      <w:r w:rsidRPr="009E7420">
        <w:rPr>
          <w:rFonts w:ascii="맑은 고딕" w:eastAsia="맑은 고딕" w:hAnsi="맑은 고딕" w:hint="eastAsia"/>
          <w:b/>
          <w:sz w:val="48"/>
          <w:lang w:eastAsia="ko-KR"/>
        </w:rPr>
        <w:t>]</w:t>
      </w:r>
    </w:p>
    <w:p w:rsidR="003B47A8" w:rsidRPr="009E7420" w:rsidRDefault="00CE7811" w:rsidP="004C2048">
      <w:pPr>
        <w:pStyle w:val="a7"/>
        <w:spacing w:before="240"/>
        <w:jc w:val="right"/>
        <w:rPr>
          <w:rFonts w:ascii="맑은 고딕" w:eastAsia="맑은 고딕" w:hAnsi="맑은 고딕"/>
          <w:b/>
          <w:sz w:val="48"/>
          <w:lang w:eastAsia="ko-KR"/>
        </w:rPr>
      </w:pPr>
      <w:r w:rsidRPr="009E7420">
        <w:rPr>
          <w:rFonts w:ascii="맑은 고딕" w:eastAsia="맑은 고딕" w:hAnsi="맑은 고딕" w:hint="eastAsia"/>
          <w:b/>
          <w:sz w:val="48"/>
          <w:lang w:eastAsia="ko-KR"/>
        </w:rPr>
        <w:t>[</w:t>
      </w:r>
      <w:r w:rsidR="00DD5343" w:rsidRPr="009E7420">
        <w:rPr>
          <w:rFonts w:ascii="맑은 고딕" w:eastAsia="맑은 고딕" w:hAnsi="맑은 고딕" w:hint="eastAsia"/>
          <w:b/>
          <w:sz w:val="48"/>
          <w:lang w:eastAsia="ko-KR"/>
        </w:rPr>
        <w:t>송인아</w:t>
      </w:r>
      <w:r w:rsidRPr="009E7420">
        <w:rPr>
          <w:rFonts w:ascii="맑은 고딕" w:eastAsia="맑은 고딕" w:hAnsi="맑은 고딕" w:hint="eastAsia"/>
          <w:b/>
          <w:sz w:val="48"/>
          <w:lang w:eastAsia="ko-KR"/>
        </w:rPr>
        <w:t>]</w:t>
      </w:r>
    </w:p>
    <w:p w:rsidR="003B47A8" w:rsidRPr="009E7420" w:rsidRDefault="003B47A8" w:rsidP="005523D1">
      <w:pPr>
        <w:pStyle w:val="a8"/>
        <w:jc w:val="both"/>
        <w:rPr>
          <w:rFonts w:ascii="맑은 고딕" w:eastAsia="맑은 고딕" w:hAnsi="맑은 고딕"/>
          <w:lang w:eastAsia="ko-KR"/>
        </w:rPr>
        <w:sectPr w:rsidR="003B47A8" w:rsidRPr="009E742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9E7420" w:rsidRDefault="003B47A8" w:rsidP="005523D1">
      <w:pPr>
        <w:pStyle w:val="a4"/>
        <w:jc w:val="both"/>
        <w:rPr>
          <w:rFonts w:ascii="맑은 고딕" w:eastAsia="맑은 고딕" w:hAnsi="맑은 고딕"/>
          <w:lang w:eastAsia="ko-KR"/>
        </w:rPr>
      </w:pPr>
      <w:r w:rsidRPr="009E7420">
        <w:rPr>
          <w:rFonts w:ascii="맑은 고딕" w:eastAsia="맑은 고딕" w:hAnsi="맑은 고딕" w:hint="eastAsia"/>
          <w:lang w:eastAsia="ko-KR"/>
        </w:rPr>
        <w:lastRenderedPageBreak/>
        <w:t>목 차</w:t>
      </w:r>
    </w:p>
    <w:p w:rsidR="000E5441" w:rsidRPr="009E7420" w:rsidRDefault="003B47A8" w:rsidP="005523D1">
      <w:pPr>
        <w:pStyle w:val="10"/>
        <w:tabs>
          <w:tab w:val="left" w:pos="432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</w:rPr>
        <w:fldChar w:fldCharType="begin"/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instrText xml:space="preserve"> TOC \o "1-3" </w:instrText>
      </w:r>
      <w:r w:rsidRPr="009E7420">
        <w:rPr>
          <w:rFonts w:ascii="맑은 고딕" w:eastAsia="맑은 고딕" w:hAnsi="맑은 고딕"/>
          <w:sz w:val="24"/>
          <w:szCs w:val="24"/>
        </w:rPr>
        <w:fldChar w:fldCharType="separate"/>
      </w:r>
      <w:r w:rsidR="000E5441" w:rsidRPr="009E7420">
        <w:rPr>
          <w:rFonts w:ascii="맑은 고딕" w:eastAsia="맑은 고딕" w:hAnsi="맑은 고딕"/>
          <w:noProof/>
          <w:lang w:eastAsia="ko-KR"/>
        </w:rPr>
        <w:t>1.</w:t>
      </w:r>
      <w:r w:rsidR="000E5441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0E5441" w:rsidRPr="009E7420">
        <w:rPr>
          <w:rFonts w:ascii="맑은 고딕" w:eastAsia="맑은 고딕" w:hAnsi="맑은 고딕" w:hint="eastAsia"/>
          <w:noProof/>
          <w:lang w:eastAsia="ko-KR"/>
        </w:rPr>
        <w:t>프로그램</w:t>
      </w:r>
      <w:r w:rsidR="000E5441" w:rsidRPr="009E7420">
        <w:rPr>
          <w:rFonts w:ascii="맑은 고딕" w:eastAsia="맑은 고딕" w:hAnsi="맑은 고딕"/>
          <w:noProof/>
          <w:lang w:eastAsia="ko-KR"/>
        </w:rPr>
        <w:t xml:space="preserve"> </w:t>
      </w:r>
      <w:r w:rsidR="000E5441" w:rsidRPr="009E7420">
        <w:rPr>
          <w:rFonts w:ascii="맑은 고딕" w:eastAsia="맑은 고딕" w:hAnsi="맑은 고딕" w:hint="eastAsia"/>
          <w:noProof/>
          <w:lang w:eastAsia="ko-KR"/>
        </w:rPr>
        <w:t>개요</w:t>
      </w:r>
      <w:r w:rsidR="000E5441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4</w:t>
      </w:r>
    </w:p>
    <w:p w:rsidR="000E5441" w:rsidRPr="009E7420" w:rsidRDefault="000E5441" w:rsidP="005523D1">
      <w:pPr>
        <w:pStyle w:val="10"/>
        <w:tabs>
          <w:tab w:val="left" w:pos="432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noProof/>
          <w:lang w:eastAsia="ko-KR"/>
        </w:rPr>
        <w:t>2.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프로그램</w:t>
      </w:r>
      <w:r w:rsidRPr="009E7420">
        <w:rPr>
          <w:rFonts w:ascii="맑은 고딕" w:eastAsia="맑은 고딕" w:hAnsi="맑은 고딕"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noProof/>
          <w:lang w:eastAsia="ko-KR"/>
        </w:rPr>
        <w:t>설명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5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noProof/>
          <w:lang w:eastAsia="ko-KR"/>
        </w:rPr>
        <w:t>2.1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프로그램</w:t>
      </w:r>
      <w:r w:rsidRPr="009E7420">
        <w:rPr>
          <w:rFonts w:ascii="맑은 고딕" w:eastAsia="맑은 고딕" w:hAnsi="맑은 고딕"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noProof/>
          <w:lang w:eastAsia="ko-KR"/>
        </w:rPr>
        <w:t>흐름도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5</w:t>
      </w:r>
    </w:p>
    <w:p w:rsidR="000E5441" w:rsidRPr="009E7420" w:rsidRDefault="000E5441" w:rsidP="005523D1">
      <w:pPr>
        <w:pStyle w:val="10"/>
        <w:tabs>
          <w:tab w:val="left" w:pos="432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3.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정의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7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3.1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이름</w:t>
      </w:r>
      <w:r w:rsidR="004C2048">
        <w:rPr>
          <w:rFonts w:ascii="맑은 고딕" w:eastAsia="맑은 고딕" w:hAnsi="맑은 고딕"/>
          <w:bCs/>
          <w:noProof/>
          <w:lang w:eastAsia="ko-KR"/>
        </w:rPr>
        <w:t xml:space="preserve"> : </w:t>
      </w:r>
      <w:r w:rsidR="004C2048">
        <w:rPr>
          <w:rFonts w:ascii="맑은 고딕" w:eastAsia="맑은 고딕" w:hAnsi="맑은 고딕" w:hint="eastAsia"/>
          <w:bCs/>
          <w:noProof/>
          <w:lang w:eastAsia="ko-KR"/>
        </w:rPr>
        <w:t>prompt</w:t>
      </w:r>
      <w:r w:rsidRPr="009E7420">
        <w:rPr>
          <w:rFonts w:ascii="맑은 고딕" w:eastAsia="맑은 고딕" w:hAnsi="맑은 고딕"/>
          <w:bCs/>
          <w:noProof/>
          <w:lang w:eastAsia="ko-KR"/>
        </w:rPr>
        <w:t>()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7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3.1.1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7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3.1.2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</w:t>
      </w:r>
      <w:r w:rsidRPr="009E7420">
        <w:rPr>
          <w:rFonts w:ascii="맑은 고딕" w:eastAsia="맑은 고딕" w:hAnsi="맑은 고딕"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noProof/>
          <w:lang w:eastAsia="ko-KR"/>
        </w:rPr>
        <w:t>변수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8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3.2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 w:rsidR="004C2048">
        <w:rPr>
          <w:rFonts w:ascii="맑은 고딕" w:eastAsia="맑은 고딕" w:hAnsi="맑은 고딕"/>
          <w:bCs/>
          <w:noProof/>
          <w:lang w:eastAsia="ko-KR"/>
        </w:rPr>
        <w:t>print_error</w:t>
      </w:r>
      <w:r w:rsidRPr="009E7420">
        <w:rPr>
          <w:rFonts w:ascii="맑은 고딕" w:eastAsia="맑은 고딕" w:hAnsi="맑은 고딕"/>
          <w:bCs/>
          <w:noProof/>
          <w:lang w:eastAsia="ko-KR"/>
        </w:rPr>
        <w:t>(</w:t>
      </w:r>
      <w:r w:rsidR="004C2048">
        <w:rPr>
          <w:rFonts w:ascii="맑은 고딕" w:eastAsia="맑은 고딕" w:hAnsi="맑은 고딕"/>
          <w:bCs/>
          <w:noProof/>
          <w:lang w:eastAsia="ko-KR"/>
        </w:rPr>
        <w:t>int error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8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3.2.1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8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3.2.2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</w:t>
      </w:r>
      <w:r w:rsidRPr="009E7420">
        <w:rPr>
          <w:rFonts w:ascii="맑은 고딕" w:eastAsia="맑은 고딕" w:hAnsi="맑은 고딕"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noProof/>
          <w:lang w:eastAsia="ko-KR"/>
        </w:rPr>
        <w:t>변수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9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3.3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 </w:t>
      </w:r>
      <w:r w:rsidR="004C2048">
        <w:rPr>
          <w:rFonts w:ascii="맑은 고딕" w:eastAsia="맑은 고딕" w:hAnsi="맑은 고딕"/>
          <w:bCs/>
          <w:noProof/>
          <w:lang w:eastAsia="ko-KR"/>
        </w:rPr>
        <w:t>insert(char cmm[COMMAND_MAX]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9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3.3.1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9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3.3.2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9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3.4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 w:rsidR="004C2048">
        <w:rPr>
          <w:rFonts w:ascii="맑은 고딕" w:eastAsia="맑은 고딕" w:hAnsi="맑은 고딕"/>
          <w:bCs/>
          <w:noProof/>
          <w:lang w:eastAsia="ko-KR"/>
        </w:rPr>
        <w:t>remove_space</w:t>
      </w:r>
      <w:r w:rsidRPr="009E7420">
        <w:rPr>
          <w:rFonts w:ascii="맑은 고딕" w:eastAsia="맑은 고딕" w:hAnsi="맑은 고딕"/>
          <w:bCs/>
          <w:noProof/>
          <w:lang w:eastAsia="ko-KR"/>
        </w:rPr>
        <w:t>(</w:t>
      </w:r>
      <w:r w:rsidR="004C2048">
        <w:rPr>
          <w:rFonts w:ascii="맑은 고딕" w:eastAsia="맑은 고딕" w:hAnsi="맑은 고딕"/>
          <w:bCs/>
          <w:noProof/>
          <w:lang w:eastAsia="ko-KR"/>
        </w:rPr>
        <w:t>char* s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9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3.4.1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9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3.4.2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10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3.5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 w:rsidR="004C2048">
        <w:rPr>
          <w:rFonts w:ascii="맑은 고딕" w:eastAsia="맑은 고딕" w:hAnsi="맑은 고딕"/>
          <w:bCs/>
          <w:noProof/>
          <w:lang w:eastAsia="ko-KR"/>
        </w:rPr>
        <w:t>one_digit_to_int</w:t>
      </w:r>
      <w:r w:rsidRPr="009E7420">
        <w:rPr>
          <w:rFonts w:ascii="맑은 고딕" w:eastAsia="맑은 고딕" w:hAnsi="맑은 고딕"/>
          <w:bCs/>
          <w:noProof/>
          <w:lang w:eastAsia="ko-KR"/>
        </w:rPr>
        <w:t>(</w:t>
      </w:r>
      <w:r w:rsidR="004C2048">
        <w:rPr>
          <w:rFonts w:ascii="맑은 고딕" w:eastAsia="맑은 고딕" w:hAnsi="맑은 고딕"/>
          <w:bCs/>
          <w:noProof/>
          <w:lang w:eastAsia="ko-KR"/>
        </w:rPr>
        <w:t>char c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</w:rPr>
        <w:t>10</w:t>
      </w:r>
    </w:p>
    <w:p w:rsidR="000E5441" w:rsidRPr="009E7420" w:rsidRDefault="000E5441" w:rsidP="005523D1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3.5.1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10</w:t>
      </w:r>
    </w:p>
    <w:p w:rsidR="004C2048" w:rsidRDefault="000E5441" w:rsidP="005523D1">
      <w:pPr>
        <w:pStyle w:val="30"/>
        <w:jc w:val="both"/>
        <w:rPr>
          <w:rFonts w:ascii="맑은 고딕" w:eastAsia="맑은 고딕" w:hAnsi="맑은 고딕"/>
          <w:iCs/>
          <w:noProof/>
          <w:lang w:eastAsia="ko-KR"/>
        </w:rPr>
      </w:pPr>
      <w:r w:rsidRPr="009E7420">
        <w:rPr>
          <w:rFonts w:ascii="맑은 고딕" w:eastAsia="맑은 고딕" w:hAnsi="맑은 고딕"/>
          <w:iCs/>
          <w:noProof/>
          <w:lang w:eastAsia="ko-KR"/>
        </w:rPr>
        <w:t>3.5.2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사용변수</w:t>
      </w:r>
      <w:r w:rsidR="008569B2">
        <w:rPr>
          <w:rFonts w:ascii="맑은 고딕" w:eastAsia="맑은 고딕" w:hAnsi="맑은 고딕"/>
          <w:iCs/>
          <w:noProof/>
          <w:lang w:eastAsia="ko-KR"/>
        </w:rPr>
        <w:tab/>
      </w:r>
      <w:r w:rsidR="006625CB">
        <w:rPr>
          <w:rFonts w:ascii="맑은 고딕" w:eastAsia="맑은 고딕" w:hAnsi="맑은 고딕"/>
          <w:iCs/>
          <w:noProof/>
          <w:lang w:eastAsia="ko-KR"/>
        </w:rPr>
        <w:t>10</w:t>
      </w:r>
    </w:p>
    <w:p w:rsidR="004C2048" w:rsidRPr="009E7420" w:rsidRDefault="005E7E7C" w:rsidP="004C2048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3.6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모듈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 </w:t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이름</w:t>
      </w:r>
      <w:r w:rsidR="004C2048">
        <w:rPr>
          <w:rFonts w:ascii="맑은 고딕" w:eastAsia="맑은 고딕" w:hAnsi="맑은 고딕"/>
          <w:bCs/>
          <w:noProof/>
          <w:lang w:eastAsia="ko-KR"/>
        </w:rPr>
        <w:t xml:space="preserve"> : make_hex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(</w:t>
      </w:r>
      <w:r w:rsidR="004C2048">
        <w:rPr>
          <w:rFonts w:ascii="맑은 고딕" w:eastAsia="맑은 고딕" w:hAnsi="맑은 고딕"/>
          <w:bCs/>
          <w:noProof/>
          <w:lang w:eastAsia="ko-KR"/>
        </w:rPr>
        <w:t>char* s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10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3.6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기능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10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3.6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사용</w:t>
      </w:r>
      <w:r w:rsidR="004C2048" w:rsidRPr="009E7420">
        <w:rPr>
          <w:rFonts w:ascii="맑은 고딕" w:eastAsia="맑은 고딕" w:hAnsi="맑은 고딕"/>
          <w:noProof/>
          <w:lang w:eastAsia="ko-KR"/>
        </w:rPr>
        <w:t xml:space="preserve"> </w:t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변수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11</w:t>
      </w:r>
    </w:p>
    <w:p w:rsidR="004C2048" w:rsidRPr="009E7420" w:rsidRDefault="005E7E7C" w:rsidP="004C2048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3.7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모듈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 </w:t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이름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 w:rsidR="004C2048">
        <w:rPr>
          <w:rFonts w:ascii="맑은 고딕" w:eastAsia="맑은 고딕" w:hAnsi="맑은 고딕"/>
          <w:bCs/>
          <w:noProof/>
          <w:lang w:eastAsia="ko-KR"/>
        </w:rPr>
        <w:t>hash_key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(</w:t>
      </w:r>
      <w:r w:rsidR="004C2048">
        <w:rPr>
          <w:rFonts w:ascii="맑은 고딕" w:eastAsia="맑은 고딕" w:hAnsi="맑은 고딕"/>
          <w:bCs/>
          <w:noProof/>
          <w:lang w:eastAsia="ko-KR"/>
        </w:rPr>
        <w:t>char* s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1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3.7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기능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1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3.7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사용</w:t>
      </w:r>
      <w:r w:rsidR="004C2048" w:rsidRPr="009E7420">
        <w:rPr>
          <w:rFonts w:ascii="맑은 고딕" w:eastAsia="맑은 고딕" w:hAnsi="맑은 고딕"/>
          <w:noProof/>
          <w:lang w:eastAsia="ko-KR"/>
        </w:rPr>
        <w:t xml:space="preserve"> </w:t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변수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1</w:t>
      </w:r>
    </w:p>
    <w:p w:rsidR="004C2048" w:rsidRPr="009E7420" w:rsidRDefault="005E7E7C" w:rsidP="004C2048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3.8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:  </w:t>
      </w:r>
      <w:r w:rsidR="004C2048">
        <w:rPr>
          <w:rFonts w:ascii="맑은 고딕" w:eastAsia="맑은 고딕" w:hAnsi="맑은 고딕"/>
          <w:bCs/>
          <w:noProof/>
          <w:lang w:eastAsia="ko-KR"/>
        </w:rPr>
        <w:t>create_hash_table(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1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3.8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기능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1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3.8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2</w:t>
      </w:r>
    </w:p>
    <w:p w:rsidR="004C2048" w:rsidRPr="009E7420" w:rsidRDefault="005E7E7C" w:rsidP="004C2048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3.9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 w:rsidR="004C2048">
        <w:rPr>
          <w:rFonts w:ascii="맑은 고딕" w:eastAsia="맑은 고딕" w:hAnsi="맑은 고딕"/>
          <w:bCs/>
          <w:noProof/>
          <w:lang w:eastAsia="ko-KR"/>
        </w:rPr>
        <w:t>command_h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()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2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3.9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2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3.9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2</w:t>
      </w:r>
    </w:p>
    <w:p w:rsidR="004C2048" w:rsidRPr="009E7420" w:rsidRDefault="005E7E7C" w:rsidP="004C2048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lastRenderedPageBreak/>
        <w:t>3.10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 w:rsidR="004C2048">
        <w:rPr>
          <w:rFonts w:ascii="맑은 고딕" w:eastAsia="맑은 고딕" w:hAnsi="맑은 고딕"/>
          <w:bCs/>
          <w:noProof/>
          <w:lang w:eastAsia="ko-KR"/>
        </w:rPr>
        <w:t>command_d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()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2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3.10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2</w:t>
      </w:r>
    </w:p>
    <w:p w:rsidR="004C2048" w:rsidRPr="004C2048" w:rsidRDefault="005E7E7C" w:rsidP="004C2048">
      <w:pPr>
        <w:pStyle w:val="30"/>
        <w:jc w:val="both"/>
        <w:rPr>
          <w:rFonts w:ascii="맑은 고딕" w:eastAsia="맑은 고딕" w:hAnsi="맑은 고딕"/>
          <w:iCs/>
          <w:noProof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3.10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iCs/>
          <w:noProof/>
          <w:lang w:eastAsia="ko-KR"/>
        </w:rPr>
        <w:t>사용변수</w:t>
      </w:r>
      <w:r w:rsidR="008569B2">
        <w:rPr>
          <w:rFonts w:ascii="맑은 고딕" w:eastAsia="맑은 고딕" w:hAnsi="맑은 고딕"/>
          <w:iCs/>
          <w:noProof/>
          <w:lang w:eastAsia="ko-KR"/>
        </w:rPr>
        <w:tab/>
      </w:r>
      <w:r w:rsidR="006625CB">
        <w:rPr>
          <w:rFonts w:ascii="맑은 고딕" w:eastAsia="맑은 고딕" w:hAnsi="맑은 고딕"/>
          <w:iCs/>
          <w:noProof/>
          <w:lang w:eastAsia="ko-KR"/>
        </w:rPr>
        <w:t>12</w:t>
      </w:r>
    </w:p>
    <w:p w:rsidR="004C2048" w:rsidRPr="009E7420" w:rsidRDefault="005E7E7C" w:rsidP="004C2048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 w:rsidR="004C2048">
        <w:rPr>
          <w:rFonts w:ascii="맑은 고딕" w:eastAsia="맑은 고딕" w:hAnsi="맑은 고딕"/>
          <w:bCs/>
          <w:noProof/>
          <w:lang w:eastAsia="ko-KR"/>
        </w:rPr>
        <w:t>command_q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()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3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3.11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3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3.11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3</w:t>
      </w:r>
    </w:p>
    <w:p w:rsidR="004C2048" w:rsidRPr="009E7420" w:rsidRDefault="005E7E7C" w:rsidP="004C2048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>
        <w:rPr>
          <w:rFonts w:ascii="맑은 고딕" w:eastAsia="맑은 고딕" w:hAnsi="맑은 고딕"/>
          <w:bCs/>
          <w:noProof/>
          <w:lang w:eastAsia="ko-KR"/>
        </w:rPr>
        <w:t>command_hi</w:t>
      </w:r>
      <w:r w:rsidR="004C2048" w:rsidRPr="009E7420">
        <w:rPr>
          <w:rFonts w:ascii="맑은 고딕" w:eastAsia="맑은 고딕" w:hAnsi="맑은 고딕"/>
          <w:bCs/>
          <w:noProof/>
          <w:lang w:eastAsia="ko-KR"/>
        </w:rPr>
        <w:t>()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3</w:t>
      </w:r>
    </w:p>
    <w:p w:rsidR="004C2048" w:rsidRPr="009E7420" w:rsidRDefault="005E7E7C" w:rsidP="004C2048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3.12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="004C2048"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3</w:t>
      </w:r>
    </w:p>
    <w:p w:rsidR="005E7E7C" w:rsidRPr="005E7E7C" w:rsidRDefault="005E7E7C" w:rsidP="005E7E7C">
      <w:pPr>
        <w:pStyle w:val="30"/>
        <w:jc w:val="both"/>
        <w:rPr>
          <w:rFonts w:ascii="맑은 고딕" w:eastAsia="맑은 고딕" w:hAnsi="맑은 고딕"/>
          <w:iCs/>
          <w:noProof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3.12</w:t>
      </w:r>
      <w:r w:rsidR="004C2048"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="004C2048"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4C2048" w:rsidRPr="009E7420">
        <w:rPr>
          <w:rFonts w:ascii="맑은 고딕" w:eastAsia="맑은 고딕" w:hAnsi="맑은 고딕" w:hint="eastAsia"/>
          <w:iCs/>
          <w:noProof/>
          <w:lang w:eastAsia="ko-KR"/>
        </w:rPr>
        <w:t>사용변수</w:t>
      </w:r>
      <w:r w:rsidR="008569B2">
        <w:rPr>
          <w:rFonts w:ascii="맑은 고딕" w:eastAsia="맑은 고딕" w:hAnsi="맑은 고딕"/>
          <w:iCs/>
          <w:noProof/>
          <w:lang w:eastAsia="ko-KR"/>
        </w:rPr>
        <w:tab/>
      </w:r>
      <w:r w:rsidR="006625CB">
        <w:rPr>
          <w:rFonts w:ascii="맑은 고딕" w:eastAsia="맑은 고딕" w:hAnsi="맑은 고딕"/>
          <w:iCs/>
          <w:noProof/>
          <w:lang w:eastAsia="ko-KR"/>
        </w:rPr>
        <w:t>13</w:t>
      </w:r>
    </w:p>
    <w:p w:rsidR="005E7E7C" w:rsidRPr="009E7420" w:rsidRDefault="005E7E7C" w:rsidP="005E7E7C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3.13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>
        <w:rPr>
          <w:rFonts w:ascii="맑은 고딕" w:eastAsia="맑은 고딕" w:hAnsi="맑은 고딕"/>
          <w:bCs/>
          <w:noProof/>
          <w:lang w:eastAsia="ko-KR"/>
        </w:rPr>
        <w:t>c</w:t>
      </w:r>
      <w:r>
        <w:rPr>
          <w:rFonts w:ascii="맑은 고딕" w:eastAsia="맑은 고딕" w:hAnsi="맑은 고딕"/>
          <w:bCs/>
          <w:noProof/>
          <w:lang w:eastAsia="ko-KR"/>
        </w:rPr>
        <w:t>ommand_du</w:t>
      </w:r>
      <w:r w:rsidRPr="009E7420">
        <w:rPr>
          <w:rFonts w:ascii="맑은 고딕" w:eastAsia="맑은 고딕" w:hAnsi="맑은 고딕"/>
          <w:bCs/>
          <w:noProof/>
          <w:lang w:eastAsia="ko-KR"/>
        </w:rPr>
        <w:t>(</w:t>
      </w:r>
      <w:r>
        <w:rPr>
          <w:rFonts w:ascii="맑은 고딕" w:eastAsia="맑은 고딕" w:hAnsi="맑은 고딕"/>
          <w:bCs/>
          <w:noProof/>
          <w:lang w:eastAsia="ko-KR"/>
        </w:rPr>
        <w:t>char cmm[10][COMMAND_MAX]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</w:rPr>
        <w:t>1</w:t>
      </w:r>
      <w:r w:rsidR="006625CB">
        <w:rPr>
          <w:rFonts w:ascii="맑은 고딕" w:eastAsia="맑은 고딕" w:hAnsi="맑은 고딕"/>
          <w:noProof/>
        </w:rPr>
        <w:t>4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3.13</w:t>
      </w:r>
      <w:r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</w:rPr>
        <w:t>1</w:t>
      </w:r>
      <w:r w:rsidR="006625CB">
        <w:rPr>
          <w:rFonts w:ascii="맑은 고딕" w:eastAsia="맑은 고딕" w:hAnsi="맑은 고딕"/>
          <w:noProof/>
        </w:rPr>
        <w:t>4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3.13</w:t>
      </w:r>
      <w:r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</w:rPr>
        <w:t>15</w:t>
      </w:r>
    </w:p>
    <w:p w:rsidR="005E7E7C" w:rsidRPr="009E7420" w:rsidRDefault="005E7E7C" w:rsidP="005E7E7C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3.14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>
        <w:rPr>
          <w:rFonts w:ascii="맑은 고딕" w:eastAsia="맑은 고딕" w:hAnsi="맑은 고딕"/>
          <w:bCs/>
          <w:noProof/>
          <w:lang w:eastAsia="ko-KR"/>
        </w:rPr>
        <w:t>c</w:t>
      </w:r>
      <w:r>
        <w:rPr>
          <w:rFonts w:ascii="맑은 고딕" w:eastAsia="맑은 고딕" w:hAnsi="맑은 고딕"/>
          <w:bCs/>
          <w:noProof/>
          <w:lang w:eastAsia="ko-KR"/>
        </w:rPr>
        <w:t>ommand_e</w:t>
      </w:r>
      <w:r w:rsidRPr="009E7420">
        <w:rPr>
          <w:rFonts w:ascii="맑은 고딕" w:eastAsia="맑은 고딕" w:hAnsi="맑은 고딕"/>
          <w:bCs/>
          <w:noProof/>
          <w:lang w:eastAsia="ko-KR"/>
        </w:rPr>
        <w:t>(</w:t>
      </w:r>
      <w:r>
        <w:rPr>
          <w:rFonts w:ascii="맑은 고딕" w:eastAsia="맑은 고딕" w:hAnsi="맑은 고딕"/>
          <w:bCs/>
          <w:noProof/>
          <w:lang w:eastAsia="ko-KR"/>
        </w:rPr>
        <w:t>char cmm[10][COMMAND_MAX]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</w:rPr>
        <w:t>1</w:t>
      </w:r>
      <w:r w:rsidR="006625CB">
        <w:rPr>
          <w:rFonts w:ascii="맑은 고딕" w:eastAsia="맑은 고딕" w:hAnsi="맑은 고딕"/>
          <w:noProof/>
        </w:rPr>
        <w:t>5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3.14</w:t>
      </w:r>
      <w:r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</w:rPr>
        <w:t>1</w:t>
      </w:r>
      <w:r w:rsidR="006625CB">
        <w:rPr>
          <w:rFonts w:ascii="맑은 고딕" w:eastAsia="맑은 고딕" w:hAnsi="맑은 고딕"/>
          <w:noProof/>
        </w:rPr>
        <w:t>5</w:t>
      </w:r>
    </w:p>
    <w:p w:rsidR="005E7E7C" w:rsidRPr="005E7E7C" w:rsidRDefault="005E7E7C" w:rsidP="005E7E7C">
      <w:pPr>
        <w:pStyle w:val="30"/>
        <w:jc w:val="both"/>
        <w:rPr>
          <w:rFonts w:ascii="맑은 고딕" w:eastAsia="맑은 고딕" w:hAnsi="맑은 고딕"/>
          <w:iCs/>
          <w:noProof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3.14</w:t>
      </w:r>
      <w:r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사용변수</w:t>
      </w:r>
      <w:r w:rsidR="008569B2">
        <w:rPr>
          <w:rFonts w:ascii="맑은 고딕" w:eastAsia="맑은 고딕" w:hAnsi="맑은 고딕"/>
          <w:iCs/>
          <w:noProof/>
          <w:lang w:eastAsia="ko-KR"/>
        </w:rPr>
        <w:tab/>
      </w:r>
      <w:r w:rsidR="006625CB">
        <w:rPr>
          <w:rFonts w:ascii="맑은 고딕" w:eastAsia="맑은 고딕" w:hAnsi="맑은 고딕"/>
          <w:iCs/>
          <w:noProof/>
          <w:lang w:eastAsia="ko-KR"/>
        </w:rPr>
        <w:t>16</w:t>
      </w:r>
    </w:p>
    <w:p w:rsidR="005E7E7C" w:rsidRPr="009E7420" w:rsidRDefault="005E7E7C" w:rsidP="005E7E7C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3.15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>
        <w:rPr>
          <w:rFonts w:ascii="맑은 고딕" w:eastAsia="맑은 고딕" w:hAnsi="맑은 고딕"/>
          <w:bCs/>
          <w:noProof/>
          <w:lang w:eastAsia="ko-KR"/>
        </w:rPr>
        <w:t>c</w:t>
      </w:r>
      <w:r>
        <w:rPr>
          <w:rFonts w:ascii="맑은 고딕" w:eastAsia="맑은 고딕" w:hAnsi="맑은 고딕"/>
          <w:bCs/>
          <w:noProof/>
          <w:lang w:eastAsia="ko-KR"/>
        </w:rPr>
        <w:t>ommand_f</w:t>
      </w:r>
      <w:r w:rsidRPr="009E7420">
        <w:rPr>
          <w:rFonts w:ascii="맑은 고딕" w:eastAsia="맑은 고딕" w:hAnsi="맑은 고딕"/>
          <w:bCs/>
          <w:noProof/>
          <w:lang w:eastAsia="ko-KR"/>
        </w:rPr>
        <w:t>(</w:t>
      </w:r>
      <w:r>
        <w:rPr>
          <w:rFonts w:ascii="맑은 고딕" w:eastAsia="맑은 고딕" w:hAnsi="맑은 고딕"/>
          <w:bCs/>
          <w:noProof/>
          <w:lang w:eastAsia="ko-KR"/>
        </w:rPr>
        <w:t>char cmm[10][COMMAND_MAX]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</w:rPr>
        <w:t>1</w:t>
      </w:r>
      <w:r w:rsidR="006625CB">
        <w:rPr>
          <w:rFonts w:ascii="맑은 고딕" w:eastAsia="맑은 고딕" w:hAnsi="맑은 고딕"/>
          <w:noProof/>
        </w:rPr>
        <w:t>6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3.15</w:t>
      </w:r>
      <w:r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16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3.15</w:t>
      </w:r>
      <w:r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7</w:t>
      </w:r>
    </w:p>
    <w:p w:rsidR="005E7E7C" w:rsidRPr="009E7420" w:rsidRDefault="005E7E7C" w:rsidP="005E7E7C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3.16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>
        <w:rPr>
          <w:rFonts w:ascii="맑은 고딕" w:eastAsia="맑은 고딕" w:hAnsi="맑은 고딕"/>
          <w:bCs/>
          <w:noProof/>
          <w:lang w:eastAsia="ko-KR"/>
        </w:rPr>
        <w:t>c</w:t>
      </w:r>
      <w:r>
        <w:rPr>
          <w:rFonts w:ascii="맑은 고딕" w:eastAsia="맑은 고딕" w:hAnsi="맑은 고딕"/>
          <w:bCs/>
          <w:noProof/>
          <w:lang w:eastAsia="ko-KR"/>
        </w:rPr>
        <w:t>ommand_reset</w:t>
      </w:r>
      <w:r w:rsidRPr="009E7420">
        <w:rPr>
          <w:rFonts w:ascii="맑은 고딕" w:eastAsia="맑은 고딕" w:hAnsi="맑은 고딕"/>
          <w:bCs/>
          <w:noProof/>
          <w:lang w:eastAsia="ko-KR"/>
        </w:rPr>
        <w:t>()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7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3.16</w:t>
      </w:r>
      <w:r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7</w:t>
      </w:r>
    </w:p>
    <w:p w:rsidR="005E7E7C" w:rsidRPr="005E7E7C" w:rsidRDefault="005E7E7C" w:rsidP="005E7E7C">
      <w:pPr>
        <w:pStyle w:val="30"/>
        <w:jc w:val="both"/>
        <w:rPr>
          <w:rFonts w:ascii="맑은 고딕" w:eastAsia="맑은 고딕" w:hAnsi="맑은 고딕"/>
          <w:iCs/>
          <w:noProof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3.16</w:t>
      </w:r>
      <w:r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사용변수</w:t>
      </w:r>
      <w:r w:rsidR="008569B2">
        <w:rPr>
          <w:rFonts w:ascii="맑은 고딕" w:eastAsia="맑은 고딕" w:hAnsi="맑은 고딕"/>
          <w:iCs/>
          <w:noProof/>
          <w:lang w:eastAsia="ko-KR"/>
        </w:rPr>
        <w:tab/>
      </w:r>
      <w:r w:rsidR="006625CB">
        <w:rPr>
          <w:rFonts w:ascii="맑은 고딕" w:eastAsia="맑은 고딕" w:hAnsi="맑은 고딕"/>
          <w:iCs/>
          <w:noProof/>
          <w:lang w:eastAsia="ko-KR"/>
        </w:rPr>
        <w:t>17</w:t>
      </w:r>
    </w:p>
    <w:p w:rsidR="005E7E7C" w:rsidRPr="009E7420" w:rsidRDefault="005E7E7C" w:rsidP="005E7E7C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3.17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>
        <w:rPr>
          <w:rFonts w:ascii="맑은 고딕" w:eastAsia="맑은 고딕" w:hAnsi="맑은 고딕"/>
          <w:bCs/>
          <w:noProof/>
          <w:lang w:eastAsia="ko-KR"/>
        </w:rPr>
        <w:t>c</w:t>
      </w:r>
      <w:r>
        <w:rPr>
          <w:rFonts w:ascii="맑은 고딕" w:eastAsia="맑은 고딕" w:hAnsi="맑은 고딕"/>
          <w:bCs/>
          <w:noProof/>
          <w:lang w:eastAsia="ko-KR"/>
        </w:rPr>
        <w:t>ommand_op_mn</w:t>
      </w:r>
      <w:r w:rsidRPr="009E7420">
        <w:rPr>
          <w:rFonts w:ascii="맑은 고딕" w:eastAsia="맑은 고딕" w:hAnsi="맑은 고딕"/>
          <w:bCs/>
          <w:noProof/>
          <w:lang w:eastAsia="ko-KR"/>
        </w:rPr>
        <w:t>(</w:t>
      </w:r>
      <w:r>
        <w:rPr>
          <w:rFonts w:ascii="맑은 고딕" w:eastAsia="맑은 고딕" w:hAnsi="맑은 고딕"/>
          <w:bCs/>
          <w:noProof/>
          <w:lang w:eastAsia="ko-KR"/>
        </w:rPr>
        <w:t>char* s</w:t>
      </w:r>
      <w:r w:rsidRPr="009E7420">
        <w:rPr>
          <w:rFonts w:ascii="맑은 고딕" w:eastAsia="맑은 고딕" w:hAnsi="맑은 고딕"/>
          <w:bCs/>
          <w:noProof/>
          <w:lang w:eastAsia="ko-KR"/>
        </w:rPr>
        <w:t>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8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3.17</w:t>
      </w:r>
      <w:r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8</w:t>
      </w:r>
    </w:p>
    <w:p w:rsidR="005E7E7C" w:rsidRPr="005E7E7C" w:rsidRDefault="005E7E7C" w:rsidP="005E7E7C">
      <w:pPr>
        <w:pStyle w:val="30"/>
        <w:jc w:val="both"/>
        <w:rPr>
          <w:rFonts w:ascii="맑은 고딕" w:eastAsia="맑은 고딕" w:hAnsi="맑은 고딕"/>
          <w:noProof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3.17</w:t>
      </w:r>
      <w:r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="008569B2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18</w:t>
      </w:r>
    </w:p>
    <w:p w:rsidR="005E7E7C" w:rsidRPr="009E7420" w:rsidRDefault="005E7E7C" w:rsidP="005E7E7C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bCs/>
          <w:noProof/>
          <w:lang w:eastAsia="ko-KR"/>
        </w:rPr>
        <w:t>3.18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: </w:t>
      </w:r>
      <w:r>
        <w:rPr>
          <w:rFonts w:ascii="맑은 고딕" w:eastAsia="맑은 고딕" w:hAnsi="맑은 고딕"/>
          <w:bCs/>
          <w:noProof/>
          <w:lang w:eastAsia="ko-KR"/>
        </w:rPr>
        <w:t>c</w:t>
      </w:r>
      <w:r>
        <w:rPr>
          <w:rFonts w:ascii="맑은 고딕" w:eastAsia="맑은 고딕" w:hAnsi="맑은 고딕"/>
          <w:bCs/>
          <w:noProof/>
          <w:lang w:eastAsia="ko-KR"/>
        </w:rPr>
        <w:t>ommand_op_list</w:t>
      </w:r>
      <w:r w:rsidRPr="009E7420">
        <w:rPr>
          <w:rFonts w:ascii="맑은 고딕" w:eastAsia="맑은 고딕" w:hAnsi="맑은 고딕"/>
          <w:bCs/>
          <w:noProof/>
          <w:lang w:eastAsia="ko-KR"/>
        </w:rPr>
        <w:t>()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8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3.18</w:t>
      </w:r>
      <w:r w:rsidRPr="009E7420">
        <w:rPr>
          <w:rFonts w:ascii="맑은 고딕" w:eastAsia="맑은 고딕" w:hAnsi="맑은 고딕"/>
          <w:iCs/>
          <w:noProof/>
          <w:lang w:eastAsia="ko-KR"/>
        </w:rPr>
        <w:t>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iCs/>
          <w:noProof/>
          <w:lang w:eastAsia="ko-KR"/>
        </w:rPr>
        <w:t>기능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8569B2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8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lang w:eastAsia="ko-KR"/>
        </w:rPr>
      </w:pPr>
      <w:r>
        <w:rPr>
          <w:rFonts w:ascii="맑은 고딕" w:eastAsia="맑은 고딕" w:hAnsi="맑은 고딕"/>
          <w:iCs/>
          <w:noProof/>
          <w:lang w:eastAsia="ko-KR"/>
        </w:rPr>
        <w:t>3.18</w:t>
      </w:r>
      <w:r w:rsidRPr="009E7420">
        <w:rPr>
          <w:rFonts w:ascii="맑은 고딕" w:eastAsia="맑은 고딕" w:hAnsi="맑은 고딕"/>
          <w:iCs/>
          <w:noProof/>
          <w:lang w:eastAsia="ko-KR"/>
        </w:rPr>
        <w:t>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noProof/>
          <w:lang w:eastAsia="ko-KR"/>
        </w:rPr>
        <w:t>사용변수</w:t>
      </w:r>
      <w:r w:rsidR="008569B2">
        <w:rPr>
          <w:rFonts w:ascii="맑은 고딕" w:eastAsia="맑은 고딕" w:hAnsi="맑은 고딕"/>
          <w:noProof/>
          <w:lang w:eastAsia="ko-KR"/>
        </w:rPr>
        <w:tab/>
      </w:r>
      <w:r w:rsidR="006625CB">
        <w:rPr>
          <w:rFonts w:ascii="맑은 고딕" w:eastAsia="맑은 고딕" w:hAnsi="맑은 고딕"/>
          <w:noProof/>
          <w:lang w:eastAsia="ko-KR"/>
        </w:rPr>
        <w:t>18</w:t>
      </w:r>
    </w:p>
    <w:p w:rsidR="005E7E7C" w:rsidRPr="009E7420" w:rsidRDefault="005E7E7C" w:rsidP="005E7E7C">
      <w:pPr>
        <w:pStyle w:val="30"/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noProof/>
          <w:lang w:eastAsia="ko-KR"/>
        </w:rPr>
        <w:tab/>
      </w:r>
    </w:p>
    <w:p w:rsidR="000E5441" w:rsidRPr="009E7420" w:rsidRDefault="000E5441" w:rsidP="005523D1">
      <w:pPr>
        <w:pStyle w:val="10"/>
        <w:tabs>
          <w:tab w:val="left" w:pos="432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4.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전역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변수</w:t>
      </w:r>
      <w:r w:rsidRPr="009E7420">
        <w:rPr>
          <w:rFonts w:ascii="맑은 고딕" w:eastAsia="맑은 고딕" w:hAnsi="맑은 고딕"/>
          <w:bCs/>
          <w:noProof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bCs/>
          <w:noProof/>
          <w:lang w:eastAsia="ko-KR"/>
        </w:rPr>
        <w:t>정의</w:t>
      </w:r>
      <w:r w:rsidRPr="009E7420">
        <w:rPr>
          <w:rFonts w:ascii="맑은 고딕" w:eastAsia="맑은 고딕" w:hAnsi="맑은 고딕"/>
          <w:noProof/>
          <w:lang w:eastAsia="ko-KR"/>
        </w:rPr>
        <w:tab/>
      </w:r>
      <w:r w:rsidR="00B51AB6">
        <w:rPr>
          <w:rFonts w:ascii="맑은 고딕" w:eastAsia="맑은 고딕" w:hAnsi="맑은 고딕"/>
          <w:noProof/>
          <w:lang w:eastAsia="ko-KR"/>
        </w:rPr>
        <w:t>1</w:t>
      </w:r>
      <w:r w:rsidR="006625CB">
        <w:rPr>
          <w:rFonts w:ascii="맑은 고딕" w:eastAsia="맑은 고딕" w:hAnsi="맑은 고딕"/>
          <w:noProof/>
          <w:lang w:eastAsia="ko-KR"/>
        </w:rPr>
        <w:t>9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4.1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B51AB6">
        <w:rPr>
          <w:rFonts w:ascii="맑은 고딕" w:eastAsia="맑은 고딕" w:hAnsi="맑은 고딕" w:hint="eastAsia"/>
          <w:noProof/>
          <w:kern w:val="2"/>
          <w:szCs w:val="24"/>
          <w:lang w:eastAsia="ko-KR"/>
        </w:rPr>
        <w:t>op* oplist[HASH_MAX]</w:t>
      </w:r>
      <w:r w:rsidRPr="009E7420">
        <w:rPr>
          <w:rFonts w:ascii="맑은 고딕" w:eastAsia="맑은 고딕" w:hAnsi="맑은 고딕"/>
          <w:noProof/>
        </w:rPr>
        <w:tab/>
      </w:r>
      <w:r w:rsidR="00B51AB6">
        <w:rPr>
          <w:rFonts w:ascii="맑은 고딕" w:eastAsia="맑은 고딕" w:hAnsi="맑은 고딕"/>
          <w:noProof/>
        </w:rPr>
        <w:t>1</w:t>
      </w:r>
      <w:r w:rsidR="006625CB">
        <w:rPr>
          <w:rFonts w:ascii="맑은 고딕" w:eastAsia="맑은 고딕" w:hAnsi="맑은 고딕"/>
          <w:noProof/>
        </w:rPr>
        <w:t>9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4.2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B51AB6">
        <w:rPr>
          <w:rFonts w:ascii="맑은 고딕" w:eastAsia="맑은 고딕" w:hAnsi="맑은 고딕"/>
          <w:bCs/>
          <w:noProof/>
          <w:lang w:eastAsia="ko-KR"/>
        </w:rPr>
        <w:t>ll* hlist</w:t>
      </w:r>
      <w:r w:rsidRPr="009E7420">
        <w:rPr>
          <w:rFonts w:ascii="맑은 고딕" w:eastAsia="맑은 고딕" w:hAnsi="맑은 고딕"/>
          <w:noProof/>
        </w:rPr>
        <w:tab/>
      </w:r>
      <w:r w:rsidR="00B51AB6">
        <w:rPr>
          <w:rFonts w:ascii="맑은 고딕" w:eastAsia="맑은 고딕" w:hAnsi="맑은 고딕"/>
          <w:noProof/>
        </w:rPr>
        <w:t>1</w:t>
      </w:r>
      <w:r w:rsidR="006625CB">
        <w:rPr>
          <w:rFonts w:ascii="맑은 고딕" w:eastAsia="맑은 고딕" w:hAnsi="맑은 고딕"/>
          <w:noProof/>
        </w:rPr>
        <w:t>9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bCs/>
          <w:noProof/>
          <w:lang w:eastAsia="ko-KR"/>
        </w:rPr>
        <w:t>4.3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B51AB6">
        <w:rPr>
          <w:rFonts w:ascii="맑은 고딕" w:eastAsia="맑은 고딕" w:hAnsi="맑은 고딕"/>
          <w:bCs/>
          <w:noProof/>
          <w:lang w:eastAsia="ko-KR"/>
        </w:rPr>
        <w:t>char memory[MEMORY_ROW][MEMORY_COL]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20</w:t>
      </w:r>
    </w:p>
    <w:p w:rsidR="000E5441" w:rsidRPr="009E7420" w:rsidRDefault="000E5441" w:rsidP="005523D1">
      <w:pPr>
        <w:pStyle w:val="20"/>
        <w:tabs>
          <w:tab w:val="left" w:pos="1000"/>
        </w:tabs>
        <w:jc w:val="both"/>
        <w:rPr>
          <w:rFonts w:ascii="맑은 고딕" w:eastAsia="맑은 고딕" w:hAnsi="맑은 고딕"/>
          <w:noProof/>
          <w:kern w:val="2"/>
          <w:szCs w:val="24"/>
          <w:lang w:eastAsia="ko-KR"/>
        </w:rPr>
      </w:pPr>
      <w:r w:rsidRPr="009E7420">
        <w:rPr>
          <w:rFonts w:ascii="맑은 고딕" w:eastAsia="맑은 고딕" w:hAnsi="맑은 고딕"/>
          <w:noProof/>
          <w:lang w:eastAsia="ko-KR"/>
        </w:rPr>
        <w:t>4.4</w:t>
      </w:r>
      <w:r w:rsidRPr="009E7420">
        <w:rPr>
          <w:rFonts w:ascii="맑은 고딕" w:eastAsia="맑은 고딕" w:hAnsi="맑은 고딕"/>
          <w:noProof/>
          <w:kern w:val="2"/>
          <w:szCs w:val="24"/>
          <w:lang w:eastAsia="ko-KR"/>
        </w:rPr>
        <w:tab/>
      </w:r>
      <w:r w:rsidR="00B51AB6">
        <w:rPr>
          <w:rFonts w:ascii="맑은 고딕" w:eastAsia="맑은 고딕" w:hAnsi="맑은 고딕"/>
          <w:noProof/>
          <w:lang w:eastAsia="ko-KR"/>
        </w:rPr>
        <w:t>int cur_adr</w:t>
      </w:r>
      <w:r w:rsidRPr="009E7420">
        <w:rPr>
          <w:rFonts w:ascii="맑은 고딕" w:eastAsia="맑은 고딕" w:hAnsi="맑은 고딕"/>
          <w:noProof/>
        </w:rPr>
        <w:tab/>
      </w:r>
      <w:r w:rsidR="006625CB">
        <w:rPr>
          <w:rFonts w:ascii="맑은 고딕" w:eastAsia="맑은 고딕" w:hAnsi="맑은 고딕"/>
          <w:noProof/>
        </w:rPr>
        <w:t>20</w:t>
      </w:r>
    </w:p>
    <w:p w:rsidR="003B47A8" w:rsidRPr="009E7420" w:rsidRDefault="003B47A8" w:rsidP="005523D1">
      <w:pPr>
        <w:pStyle w:val="a4"/>
        <w:jc w:val="both"/>
        <w:rPr>
          <w:rFonts w:ascii="맑은 고딕" w:eastAsia="맑은 고딕" w:hAnsi="맑은 고딕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</w:rPr>
        <w:fldChar w:fldCharType="end"/>
      </w:r>
      <w:r w:rsidRPr="009E7420">
        <w:rPr>
          <w:rFonts w:ascii="맑은 고딕" w:eastAsia="맑은 고딕" w:hAnsi="맑은 고딕"/>
          <w:lang w:eastAsia="ko-KR"/>
        </w:rPr>
        <w:br w:type="page"/>
      </w:r>
      <w:r w:rsidRPr="009E7420">
        <w:rPr>
          <w:rFonts w:ascii="맑은 고딕" w:eastAsia="맑은 고딕" w:hAnsi="맑은 고딕" w:hint="eastAsia"/>
          <w:lang w:eastAsia="ko-KR"/>
        </w:rPr>
        <w:lastRenderedPageBreak/>
        <w:t xml:space="preserve"> </w:t>
      </w:r>
    </w:p>
    <w:p w:rsidR="003B47A8" w:rsidRPr="009E7420" w:rsidRDefault="00CE7811" w:rsidP="005523D1">
      <w:pPr>
        <w:pStyle w:val="1"/>
        <w:jc w:val="both"/>
        <w:rPr>
          <w:rFonts w:ascii="맑은 고딕" w:eastAsia="맑은 고딕" w:hAnsi="맑은 고딕"/>
          <w:sz w:val="28"/>
          <w:szCs w:val="28"/>
          <w:lang w:eastAsia="ko-KR"/>
        </w:rPr>
      </w:pPr>
      <w:bookmarkStart w:id="0" w:name="_Toc130041400"/>
      <w:r w:rsidRPr="009E7420">
        <w:rPr>
          <w:rFonts w:ascii="맑은 고딕" w:eastAsia="맑은 고딕" w:hAnsi="맑은 고딕" w:hint="eastAsia"/>
          <w:sz w:val="28"/>
          <w:szCs w:val="28"/>
          <w:lang w:eastAsia="ko-KR"/>
        </w:rPr>
        <w:t>프로그램 개요</w:t>
      </w:r>
      <w:bookmarkStart w:id="1" w:name="_GoBack"/>
      <w:bookmarkEnd w:id="0"/>
      <w:bookmarkEnd w:id="1"/>
    </w:p>
    <w:p w:rsidR="00093460" w:rsidRDefault="00093460" w:rsidP="005523D1">
      <w:pPr>
        <w:ind w:leftChars="480" w:left="96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앞으로 구현할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SIC/XE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머신을 만들기 위해 필요한 </w:t>
      </w:r>
      <w:r w:rsidR="00E60EF9">
        <w:rPr>
          <w:rFonts w:ascii="맑은 고딕" w:eastAsia="맑은 고딕" w:hAnsi="맑은 고딕" w:hint="eastAsia"/>
          <w:sz w:val="24"/>
          <w:szCs w:val="24"/>
          <w:lang w:eastAsia="ko-KR"/>
        </w:rPr>
        <w:t>전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단계로,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어셈블러와 링크,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로더들을 실행하게 될 </w:t>
      </w:r>
      <w:r>
        <w:rPr>
          <w:rFonts w:ascii="맑은 고딕" w:eastAsia="맑은 고딕" w:hAnsi="맑은 고딕"/>
          <w:sz w:val="24"/>
          <w:szCs w:val="24"/>
          <w:lang w:eastAsia="ko-KR"/>
        </w:rPr>
        <w:t>Shell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</w:t>
      </w:r>
      <w:r w:rsidR="00E60EF9">
        <w:rPr>
          <w:rFonts w:ascii="맑은 고딕" w:eastAsia="맑은 고딕" w:hAnsi="맑은 고딕" w:hint="eastAsia"/>
          <w:sz w:val="24"/>
          <w:szCs w:val="24"/>
          <w:lang w:eastAsia="ko-KR"/>
        </w:rPr>
        <w:t>구현하고, 여기서 제공하는 명령어들의 기능이 제대로 수행될 수 있도록 프로그램을 작성한다.</w:t>
      </w:r>
      <w:r w:rsidR="00E60EF9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또한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컴파일을 통해서 만들어질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object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코드가 저장되고 실행될 메모리 공간과 </w:t>
      </w:r>
      <w:r w:rsid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문자열로 </w:t>
      </w:r>
      <w:r w:rsidR="00E60EF9">
        <w:rPr>
          <w:rFonts w:ascii="맑은 고딕" w:eastAsia="맑은 고딕" w:hAnsi="맑은 고딕"/>
          <w:sz w:val="24"/>
          <w:szCs w:val="24"/>
          <w:lang w:eastAsia="ko-KR"/>
        </w:rPr>
        <w:t>mnmonic</w:t>
      </w:r>
      <w:r w:rsid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입력하면 이를 </w:t>
      </w:r>
      <w:r w:rsidR="00E60EF9">
        <w:rPr>
          <w:rFonts w:ascii="맑은 고딕" w:eastAsia="맑은 고딕" w:hAnsi="맑은 고딕"/>
          <w:sz w:val="24"/>
          <w:szCs w:val="24"/>
          <w:lang w:eastAsia="ko-KR"/>
        </w:rPr>
        <w:t>opcode</w:t>
      </w:r>
      <w:r w:rsid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값으로 변환하는 </w:t>
      </w:r>
      <w:r w:rsidR="00E60EF9">
        <w:rPr>
          <w:rFonts w:ascii="맑은 고딕" w:eastAsia="맑은 고딕" w:hAnsi="맑은 고딕"/>
          <w:sz w:val="24"/>
          <w:szCs w:val="24"/>
          <w:lang w:eastAsia="ko-KR"/>
        </w:rPr>
        <w:t>opcode table</w:t>
      </w:r>
      <w:r w:rsidR="00E60EF9">
        <w:rPr>
          <w:rFonts w:ascii="맑은 고딕" w:eastAsia="맑은 고딕" w:hAnsi="맑은 고딕" w:hint="eastAsia"/>
          <w:sz w:val="24"/>
          <w:szCs w:val="24"/>
          <w:lang w:eastAsia="ko-KR"/>
        </w:rPr>
        <w:t>을 구현한다.</w:t>
      </w:r>
      <w:r w:rsidR="00E60EF9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E60EF9" w:rsidRDefault="00E60EF9" w:rsidP="005523D1">
      <w:pPr>
        <w:ind w:leftChars="480" w:left="96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E60EF9" w:rsidRDefault="00F41E52" w:rsidP="005523D1">
      <w:pPr>
        <w:ind w:leftChars="480" w:left="96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구현해야 할 기능은 다음과 같다.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E60EF9" w:rsidRDefault="00E60EF9" w:rsidP="00E60EF9">
      <w:pPr>
        <w:pStyle w:val="af7"/>
        <w:numPr>
          <w:ilvl w:val="0"/>
          <w:numId w:val="36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셸 </w:t>
      </w:r>
      <w:proofErr w:type="gramStart"/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>( sicsim</w:t>
      </w:r>
      <w:proofErr w:type="gramEnd"/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&gt; ) </w:t>
      </w:r>
    </w:p>
    <w:p w:rsidR="00E60EF9" w:rsidRDefault="00E60EF9" w:rsidP="00E60EF9">
      <w:pPr>
        <w:pStyle w:val="af7"/>
        <w:numPr>
          <w:ilvl w:val="0"/>
          <w:numId w:val="36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셸 관련 명령어들 (help, dir, quit, history) </w:t>
      </w:r>
    </w:p>
    <w:p w:rsidR="00E60EF9" w:rsidRDefault="00E60EF9" w:rsidP="00E60EF9">
      <w:pPr>
        <w:pStyle w:val="af7"/>
        <w:numPr>
          <w:ilvl w:val="0"/>
          <w:numId w:val="36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메모리공간 (1MB의 메모리를 할당해서 사용) </w:t>
      </w:r>
    </w:p>
    <w:p w:rsidR="00E60EF9" w:rsidRDefault="00E60EF9" w:rsidP="00E60EF9">
      <w:pPr>
        <w:pStyle w:val="af7"/>
        <w:numPr>
          <w:ilvl w:val="0"/>
          <w:numId w:val="36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메모리공간 관련 명령어들 (dump, edit, fill, reset) </w:t>
      </w:r>
    </w:p>
    <w:p w:rsidR="00E60EF9" w:rsidRDefault="00E60EF9" w:rsidP="00E60EF9">
      <w:pPr>
        <w:pStyle w:val="af7"/>
        <w:numPr>
          <w:ilvl w:val="0"/>
          <w:numId w:val="36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opcode 테이블 (HashTable로 만들어야 함) </w:t>
      </w:r>
    </w:p>
    <w:p w:rsidR="00E60EF9" w:rsidRDefault="00E60EF9" w:rsidP="00E60EF9">
      <w:pPr>
        <w:pStyle w:val="af7"/>
        <w:numPr>
          <w:ilvl w:val="0"/>
          <w:numId w:val="36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60EF9">
        <w:rPr>
          <w:rFonts w:ascii="맑은 고딕" w:eastAsia="맑은 고딕" w:hAnsi="맑은 고딕" w:hint="eastAsia"/>
          <w:sz w:val="24"/>
          <w:szCs w:val="24"/>
          <w:lang w:eastAsia="ko-KR"/>
        </w:rPr>
        <w:t>opcode 관련 명령어들 (opcode, opcodelist)</w:t>
      </w:r>
    </w:p>
    <w:p w:rsidR="00F41E52" w:rsidRDefault="00F41E52" w:rsidP="00F41E52">
      <w:pPr>
        <w:pStyle w:val="af7"/>
        <w:ind w:left="108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F41E52" w:rsidRPr="00F41E52" w:rsidRDefault="00F41E52" w:rsidP="00F41E52">
      <w:pPr>
        <w:pStyle w:val="af7"/>
        <w:numPr>
          <w:ilvl w:val="0"/>
          <w:numId w:val="3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F41E52">
        <w:rPr>
          <w:rFonts w:ascii="맑은 고딕" w:eastAsia="맑은 고딕" w:hAnsi="맑은 고딕"/>
          <w:sz w:val="24"/>
          <w:szCs w:val="24"/>
          <w:lang w:eastAsia="ko-KR"/>
        </w:rPr>
        <w:t>h[elp]</w:t>
      </w:r>
      <w:r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 xml:space="preserve"> d[ir</w:t>
      </w:r>
      <w:proofErr w:type="gramStart"/>
      <w:r w:rsidRPr="00F41E52">
        <w:rPr>
          <w:rFonts w:ascii="맑은 고딕" w:eastAsia="맑은 고딕" w:hAnsi="맑은 고딕"/>
          <w:sz w:val="24"/>
          <w:szCs w:val="24"/>
          <w:lang w:eastAsia="ko-KR"/>
        </w:rPr>
        <w:t xml:space="preserve">] </w:t>
      </w:r>
      <w:r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>q</w:t>
      </w:r>
      <w:proofErr w:type="gramEnd"/>
      <w:r w:rsidRPr="00F41E52">
        <w:rPr>
          <w:rFonts w:ascii="맑은 고딕" w:eastAsia="맑은 고딕" w:hAnsi="맑은 고딕"/>
          <w:sz w:val="24"/>
          <w:szCs w:val="24"/>
          <w:lang w:eastAsia="ko-KR"/>
        </w:rPr>
        <w:t>[uit]</w:t>
      </w:r>
      <w:r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 xml:space="preserve"> hi[story]</w:t>
      </w:r>
      <w:r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 xml:space="preserve"> du[mp] [start, end] </w:t>
      </w:r>
      <w:r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 xml:space="preserve">e[dit] address, value </w:t>
      </w:r>
      <w:r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 xml:space="preserve"> f[ill] start, end, value</w:t>
      </w:r>
      <w:r>
        <w:rPr>
          <w:rFonts w:ascii="맑은 고딕" w:eastAsia="맑은 고딕" w:hAnsi="맑은 고딕"/>
          <w:sz w:val="24"/>
          <w:szCs w:val="24"/>
          <w:lang w:eastAsia="ko-KR"/>
        </w:rPr>
        <w:t>, reset 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>opcode mnemonic</w:t>
      </w:r>
      <w:r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F41E52">
        <w:rPr>
          <w:rFonts w:ascii="맑은 고딕" w:eastAsia="맑은 고딕" w:hAnsi="맑은 고딕"/>
          <w:sz w:val="24"/>
          <w:szCs w:val="24"/>
          <w:lang w:eastAsia="ko-KR"/>
        </w:rPr>
        <w:t xml:space="preserve"> opcodelist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자세한 기능은 모듈 설명 차례에서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‘ command_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명령어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’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부분을 통해 설명하도록 하겠다.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CE7811" w:rsidRDefault="008D1138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ab/>
      </w:r>
    </w:p>
    <w:p w:rsidR="00C95F30" w:rsidRDefault="00C95F30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C95F30" w:rsidRDefault="00C95F30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C95F30" w:rsidRDefault="00C95F30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C95F30" w:rsidRPr="009E7420" w:rsidRDefault="00C95F30" w:rsidP="005523D1">
      <w:pPr>
        <w:jc w:val="both"/>
        <w:rPr>
          <w:rFonts w:ascii="맑은 고딕" w:eastAsia="맑은 고딕" w:hAnsi="맑은 고딕"/>
          <w:lang w:eastAsia="ko-KR"/>
        </w:rPr>
      </w:pPr>
    </w:p>
    <w:p w:rsidR="003B47A8" w:rsidRPr="009E7420" w:rsidRDefault="00CE7811" w:rsidP="005523D1">
      <w:pPr>
        <w:pStyle w:val="1"/>
        <w:jc w:val="both"/>
        <w:rPr>
          <w:rFonts w:ascii="맑은 고딕" w:eastAsia="맑은 고딕" w:hAnsi="맑은 고딕"/>
          <w:sz w:val="28"/>
          <w:szCs w:val="28"/>
        </w:rPr>
      </w:pPr>
      <w:bookmarkStart w:id="2" w:name="_Toc130041401"/>
      <w:bookmarkStart w:id="3" w:name="OLE_LINK4"/>
      <w:r w:rsidRPr="009E7420">
        <w:rPr>
          <w:rFonts w:ascii="맑은 고딕" w:eastAsia="맑은 고딕" w:hAnsi="맑은 고딕" w:hint="eastAsia"/>
          <w:sz w:val="28"/>
          <w:szCs w:val="28"/>
          <w:lang w:eastAsia="ko-KR"/>
        </w:rPr>
        <w:lastRenderedPageBreak/>
        <w:t>프로그램 설명</w:t>
      </w:r>
      <w:bookmarkEnd w:id="2"/>
    </w:p>
    <w:p w:rsidR="003B47A8" w:rsidRPr="009E7420" w:rsidRDefault="00593B35" w:rsidP="005523D1">
      <w:pPr>
        <w:pStyle w:val="2"/>
        <w:jc w:val="both"/>
        <w:rPr>
          <w:rFonts w:ascii="맑은 고딕" w:eastAsia="맑은 고딕" w:hAnsi="맑은 고딕"/>
          <w:sz w:val="24"/>
          <w:szCs w:val="24"/>
        </w:rPr>
      </w:pPr>
      <w:bookmarkStart w:id="4" w:name="_Toc130041402"/>
      <w:bookmarkEnd w:id="3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프로그램 흐름도</w:t>
      </w:r>
      <w:bookmarkEnd w:id="4"/>
    </w:p>
    <w:p w:rsidR="003B47A8" w:rsidRPr="009E7420" w:rsidRDefault="003B47A8" w:rsidP="005523D1">
      <w:pPr>
        <w:keepNext/>
        <w:jc w:val="both"/>
        <w:rPr>
          <w:rFonts w:ascii="맑은 고딕" w:eastAsia="맑은 고딕" w:hAnsi="맑은 고딕"/>
        </w:rPr>
      </w:pPr>
    </w:p>
    <w:p w:rsidR="003B47A8" w:rsidRDefault="003B47A8" w:rsidP="005523D1">
      <w:pPr>
        <w:pStyle w:val="af3"/>
        <w:ind w:firstLine="720"/>
        <w:rPr>
          <w:rFonts w:ascii="맑은 고딕" w:eastAsia="맑은 고딕" w:hAnsi="맑은 고딕"/>
        </w:rPr>
      </w:pPr>
      <w:r w:rsidRPr="009E7420">
        <w:rPr>
          <w:rFonts w:ascii="맑은 고딕" w:eastAsia="맑은 고딕" w:hAnsi="맑은 고딕" w:hint="eastAsia"/>
        </w:rPr>
        <w:t xml:space="preserve">그림 </w:t>
      </w:r>
      <w:r w:rsidRPr="009E7420">
        <w:rPr>
          <w:rFonts w:ascii="맑은 고딕" w:eastAsia="맑은 고딕" w:hAnsi="맑은 고딕"/>
        </w:rPr>
        <w:fldChar w:fldCharType="begin"/>
      </w:r>
      <w:r w:rsidRPr="009E7420">
        <w:rPr>
          <w:rFonts w:ascii="맑은 고딕" w:eastAsia="맑은 고딕" w:hAnsi="맑은 고딕"/>
        </w:rPr>
        <w:instrText xml:space="preserve"> </w:instrText>
      </w:r>
      <w:r w:rsidRPr="009E7420">
        <w:rPr>
          <w:rFonts w:ascii="맑은 고딕" w:eastAsia="맑은 고딕" w:hAnsi="맑은 고딕" w:hint="eastAsia"/>
        </w:rPr>
        <w:instrText>SEQ 그림 \* ARABIC</w:instrText>
      </w:r>
      <w:r w:rsidRPr="009E7420">
        <w:rPr>
          <w:rFonts w:ascii="맑은 고딕" w:eastAsia="맑은 고딕" w:hAnsi="맑은 고딕"/>
        </w:rPr>
        <w:instrText xml:space="preserve"> </w:instrText>
      </w:r>
      <w:r w:rsidRPr="009E7420">
        <w:rPr>
          <w:rFonts w:ascii="맑은 고딕" w:eastAsia="맑은 고딕" w:hAnsi="맑은 고딕"/>
        </w:rPr>
        <w:fldChar w:fldCharType="separate"/>
      </w:r>
      <w:r w:rsidR="00290642" w:rsidRPr="009E7420">
        <w:rPr>
          <w:rFonts w:ascii="맑은 고딕" w:eastAsia="맑은 고딕" w:hAnsi="맑은 고딕"/>
          <w:noProof/>
        </w:rPr>
        <w:t>1</w:t>
      </w:r>
      <w:r w:rsidRPr="009E7420">
        <w:rPr>
          <w:rFonts w:ascii="맑은 고딕" w:eastAsia="맑은 고딕" w:hAnsi="맑은 고딕"/>
        </w:rPr>
        <w:fldChar w:fldCharType="end"/>
      </w:r>
      <w:r w:rsidRPr="009E7420">
        <w:rPr>
          <w:rFonts w:ascii="맑은 고딕" w:eastAsia="맑은 고딕" w:hAnsi="맑은 고딕" w:hint="eastAsia"/>
        </w:rPr>
        <w:t xml:space="preserve">&gt; </w:t>
      </w:r>
      <w:r w:rsidR="006625CB">
        <w:rPr>
          <w:rFonts w:ascii="맑은 고딕" w:eastAsia="맑은 고딕" w:hAnsi="맑은 고딕" w:hint="eastAsia"/>
        </w:rPr>
        <w:t xml:space="preserve">전체 </w:t>
      </w:r>
      <w:r w:rsidR="00593B35" w:rsidRPr="009E7420">
        <w:rPr>
          <w:rFonts w:ascii="맑은 고딕" w:eastAsia="맑은 고딕" w:hAnsi="맑은 고딕" w:hint="eastAsia"/>
        </w:rPr>
        <w:t>프로그램 흐름도</w:t>
      </w:r>
    </w:p>
    <w:p w:rsidR="006625CB" w:rsidRPr="006625CB" w:rsidRDefault="006625CB" w:rsidP="006625CB">
      <w:pPr>
        <w:rPr>
          <w:lang w:eastAsia="ko-KR"/>
        </w:rPr>
      </w:pPr>
    </w:p>
    <w:p w:rsidR="00C95F30" w:rsidRDefault="00C95F30" w:rsidP="00C95F30">
      <w:pPr>
        <w:jc w:val="center"/>
        <w:rPr>
          <w:lang w:eastAsia="ko-KR"/>
        </w:rPr>
      </w:pPr>
      <w:r w:rsidRPr="00C95F30">
        <w:rPr>
          <w:noProof/>
          <w:lang w:eastAsia="ko-KR"/>
        </w:rPr>
        <w:drawing>
          <wp:inline distT="0" distB="0" distL="0" distR="0">
            <wp:extent cx="5943600" cy="4546286"/>
            <wp:effectExtent l="0" t="0" r="0" b="6985"/>
            <wp:docPr id="6" name="그림 6" descr="C:\Users\ina97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97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F30" w:rsidRDefault="00C95F30" w:rsidP="00C95F30">
      <w:pPr>
        <w:rPr>
          <w:lang w:eastAsia="ko-KR"/>
        </w:rPr>
      </w:pPr>
    </w:p>
    <w:p w:rsidR="006625CB" w:rsidRPr="006625CB" w:rsidRDefault="006625CB" w:rsidP="006625CB">
      <w:pPr>
        <w:jc w:val="center"/>
        <w:rPr>
          <w:lang w:eastAsia="ko-KR"/>
        </w:rPr>
      </w:pPr>
      <w:r w:rsidRPr="006625CB">
        <w:rPr>
          <w:noProof/>
          <w:lang w:eastAsia="ko-KR"/>
        </w:rPr>
        <w:lastRenderedPageBreak/>
        <w:drawing>
          <wp:inline distT="0" distB="0" distL="0" distR="0">
            <wp:extent cx="5052060" cy="6865620"/>
            <wp:effectExtent l="0" t="0" r="0" b="0"/>
            <wp:docPr id="7" name="그림 7" descr="C:\Users\ina97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a97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5CB" w:rsidRPr="006625CB" w:rsidRDefault="006625CB" w:rsidP="006625CB">
      <w:pPr>
        <w:pStyle w:val="af7"/>
        <w:numPr>
          <w:ilvl w:val="0"/>
          <w:numId w:val="38"/>
        </w:numPr>
        <w:jc w:val="both"/>
        <w:rPr>
          <w:rFonts w:ascii="맑은 고딕" w:eastAsia="맑은 고딕" w:hAnsi="맑은 고딕"/>
          <w:lang w:eastAsia="ko-KR"/>
        </w:rPr>
      </w:pPr>
      <w:r w:rsidRPr="006625CB">
        <w:rPr>
          <w:rFonts w:ascii="맑은 고딕" w:eastAsia="맑은 고딕" w:hAnsi="맑은 고딕"/>
          <w:lang w:eastAsia="ko-KR"/>
        </w:rPr>
        <w:t>prompt</w:t>
      </w:r>
      <w:r w:rsidRPr="006625CB">
        <w:rPr>
          <w:rFonts w:ascii="맑은 고딕" w:eastAsia="맑은 고딕" w:hAnsi="맑은 고딕" w:hint="eastAsia"/>
          <w:lang w:eastAsia="ko-KR"/>
        </w:rPr>
        <w:t xml:space="preserve">와 </w:t>
      </w:r>
      <w:r w:rsidRPr="006625CB">
        <w:rPr>
          <w:rFonts w:ascii="맑은 고딕" w:eastAsia="맑은 고딕" w:hAnsi="맑은 고딕"/>
          <w:lang w:eastAsia="ko-KR"/>
        </w:rPr>
        <w:t>com</w:t>
      </w:r>
      <w:r w:rsidRPr="006625CB">
        <w:rPr>
          <w:rFonts w:ascii="맑은 고딕" w:eastAsia="맑은 고딕" w:hAnsi="맑은 고딕" w:hint="eastAsia"/>
          <w:lang w:eastAsia="ko-KR"/>
        </w:rPr>
        <w:t>mand</w:t>
      </w:r>
      <w:r w:rsidRPr="006625CB">
        <w:rPr>
          <w:rFonts w:ascii="맑은 고딕" w:eastAsia="맑은 고딕" w:hAnsi="맑은 고딕"/>
          <w:lang w:eastAsia="ko-KR"/>
        </w:rPr>
        <w:t xml:space="preserve"> </w:t>
      </w:r>
      <w:r w:rsidRPr="006625CB">
        <w:rPr>
          <w:rFonts w:ascii="맑은 고딕" w:eastAsia="맑은 고딕" w:hAnsi="맑은 고딕" w:hint="eastAsia"/>
          <w:lang w:eastAsia="ko-KR"/>
        </w:rPr>
        <w:t>함수들</w:t>
      </w:r>
    </w:p>
    <w:p w:rsidR="006625CB" w:rsidRPr="006625CB" w:rsidRDefault="0048552F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color w:val="0000FF"/>
          <w:lang w:eastAsia="ko-KR"/>
        </w:rPr>
        <w:tab/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프로그램을 구성하는 모듈의 구조를 도식하고, 각 모듈간의 상호작용에 사용되는 데이터에 대해서 기술한다. 각각의 상호작용의 흐름은 번호를 부여하여 도식한다.</w:t>
      </w:r>
    </w:p>
    <w:p w:rsidR="00BD182C" w:rsidRPr="009E7420" w:rsidRDefault="00CE7811" w:rsidP="005523D1">
      <w:pPr>
        <w:pStyle w:val="1"/>
        <w:jc w:val="both"/>
        <w:rPr>
          <w:rFonts w:ascii="맑은 고딕" w:eastAsia="맑은 고딕" w:hAnsi="맑은 고딕"/>
          <w:bCs/>
          <w:sz w:val="28"/>
          <w:lang w:eastAsia="ko-KR"/>
        </w:rPr>
      </w:pPr>
      <w:bookmarkStart w:id="5" w:name="_Toc130041403"/>
      <w:r w:rsidRPr="009E7420">
        <w:rPr>
          <w:rFonts w:ascii="맑은 고딕" w:eastAsia="맑은 고딕" w:hAnsi="맑은 고딕" w:hint="eastAsia"/>
          <w:bCs/>
          <w:sz w:val="28"/>
          <w:lang w:eastAsia="ko-KR"/>
        </w:rPr>
        <w:lastRenderedPageBreak/>
        <w:t>모듈 정의</w:t>
      </w:r>
      <w:bookmarkEnd w:id="5"/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</w:t>
      </w:r>
      <w:r>
        <w:rPr>
          <w:rFonts w:ascii="맑은 고딕" w:eastAsia="맑은 고딕" w:hAnsi="맑은 고딕" w:hint="eastAsia"/>
          <w:bCs/>
          <w:sz w:val="24"/>
          <w:lang w:eastAsia="ko-KR"/>
        </w:rPr>
        <w:t xml:space="preserve"> :</w:t>
      </w:r>
      <w:proofErr w:type="gramEnd"/>
      <w:r>
        <w:rPr>
          <w:rFonts w:ascii="맑은 고딕" w:eastAsia="맑은 고딕" w:hAnsi="맑은 고딕" w:hint="eastAsia"/>
          <w:bCs/>
          <w:sz w:val="24"/>
          <w:lang w:eastAsia="ko-KR"/>
        </w:rPr>
        <w:t xml:space="preserve"> int prompt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()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97427B" w:rsidRDefault="00A771B8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사용자로부터 명령어를 입력받아 그에 맞는 함수를 호출하여 기능을 수행하고,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입력 형식에 맞지 않은 경우에는 적절한 예외 처리를 해주는 함수이다.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7427B">
        <w:rPr>
          <w:rFonts w:ascii="맑은 고딕" w:eastAsia="맑은 고딕" w:hAnsi="맑은 고딕"/>
          <w:sz w:val="24"/>
          <w:szCs w:val="24"/>
          <w:lang w:eastAsia="ko-KR"/>
        </w:rPr>
        <w:t xml:space="preserve">main </w:t>
      </w:r>
      <w:r w:rsidR="0097427B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함수 안에서 사용자로부터 </w:t>
      </w:r>
      <w:r w:rsidR="0097427B">
        <w:rPr>
          <w:rFonts w:ascii="맑은 고딕" w:eastAsia="맑은 고딕" w:hAnsi="맑은 고딕"/>
          <w:sz w:val="24"/>
          <w:szCs w:val="24"/>
          <w:lang w:eastAsia="ko-KR"/>
        </w:rPr>
        <w:t>q[uit]</w:t>
      </w:r>
      <w:r w:rsidR="0097427B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입력받을 때까지 반복적으로 호출되는 함수로 </w:t>
      </w:r>
      <w:r w:rsidR="0097427B">
        <w:rPr>
          <w:rFonts w:ascii="맑은 고딕" w:eastAsia="맑은 고딕" w:hAnsi="맑은 고딕"/>
          <w:sz w:val="24"/>
          <w:szCs w:val="24"/>
          <w:lang w:eastAsia="ko-KR"/>
        </w:rPr>
        <w:t>quit</w:t>
      </w:r>
      <w:r w:rsidR="0097427B">
        <w:rPr>
          <w:rFonts w:ascii="맑은 고딕" w:eastAsia="맑은 고딕" w:hAnsi="맑은 고딕" w:hint="eastAsia"/>
          <w:sz w:val="24"/>
          <w:szCs w:val="24"/>
          <w:lang w:eastAsia="ko-KR"/>
        </w:rPr>
        <w:t>을 입력받은 경우에는 return q (3)을,</w:t>
      </w:r>
      <w:r w:rsidR="0097427B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7427B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나머지 모든 경우에는 </w:t>
      </w:r>
      <w:r w:rsidR="0097427B">
        <w:rPr>
          <w:rFonts w:ascii="맑은 고딕" w:eastAsia="맑은 고딕" w:hAnsi="맑은 고딕"/>
          <w:sz w:val="24"/>
          <w:szCs w:val="24"/>
          <w:lang w:eastAsia="ko-KR"/>
        </w:rPr>
        <w:t>return 0</w:t>
      </w:r>
      <w:r w:rsidR="0097427B">
        <w:rPr>
          <w:rFonts w:ascii="맑은 고딕" w:eastAsia="맑은 고딕" w:hAnsi="맑은 고딕" w:hint="eastAsia"/>
          <w:sz w:val="24"/>
          <w:szCs w:val="24"/>
          <w:lang w:eastAsia="ko-KR"/>
        </w:rPr>
        <w:t>을 해준다.</w:t>
      </w:r>
      <w:r w:rsidR="0097427B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36291F" w:rsidRPr="0036291F" w:rsidRDefault="0097427B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prompt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함수는 크게</w:t>
      </w:r>
      <w:r w:rsidR="000F022A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1) Input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입력 받아 필요한 부분만 저장,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2)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입력 형식에 맞는지 확인, 3) 입력받은 명령어와 매개변수에 맞는 함수 호출 세부분으로 나눌 수 있다. </w:t>
      </w:r>
    </w:p>
    <w:p w:rsidR="0097427B" w:rsidRPr="0036291F" w:rsidRDefault="000F022A" w:rsidP="005523D1">
      <w:pPr>
        <w:pStyle w:val="af7"/>
        <w:numPr>
          <w:ilvl w:val="0"/>
          <w:numId w:val="32"/>
        </w:numPr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Input</w:t>
      </w:r>
      <w:r w:rsidR="0097427B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입력받아 필요한 부분만 저장</w:t>
      </w:r>
    </w:p>
    <w:p w:rsidR="000F022A" w:rsidRDefault="0036291F" w:rsidP="005523D1">
      <w:pPr>
        <w:pStyle w:val="af7"/>
        <w:ind w:left="108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-1.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0F022A">
        <w:rPr>
          <w:rFonts w:ascii="맑은 고딕" w:eastAsia="맑은 고딕" w:hAnsi="맑은 고딕" w:hint="eastAsia"/>
          <w:sz w:val="24"/>
          <w:szCs w:val="24"/>
          <w:lang w:eastAsia="ko-KR"/>
        </w:rPr>
        <w:t>I</w:t>
      </w:r>
      <w:r w:rsidR="000F022A">
        <w:rPr>
          <w:rFonts w:ascii="맑은 고딕" w:eastAsia="맑은 고딕" w:hAnsi="맑은 고딕"/>
          <w:sz w:val="24"/>
          <w:szCs w:val="24"/>
          <w:lang w:eastAsia="ko-KR"/>
        </w:rPr>
        <w:t>nput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한 줄 받아 오기</w:t>
      </w:r>
      <w:r>
        <w:rPr>
          <w:rFonts w:ascii="맑은 고딕" w:eastAsia="맑은 고딕" w:hAnsi="맑은 고딕"/>
          <w:sz w:val="24"/>
          <w:szCs w:val="24"/>
          <w:lang w:eastAsia="ko-KR"/>
        </w:rPr>
        <w:t>: while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문으로 사용자로부터 </w:t>
      </w:r>
      <w:r>
        <w:rPr>
          <w:rFonts w:ascii="맑은 고딕" w:eastAsia="맑은 고딕" w:hAnsi="맑은 고딕"/>
          <w:sz w:val="24"/>
          <w:szCs w:val="24"/>
          <w:lang w:eastAsia="ko-KR"/>
        </w:rPr>
        <w:t>‘\n’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입력 받을 때까지 문자를 입력받아 </w:t>
      </w:r>
      <w:r>
        <w:rPr>
          <w:rFonts w:ascii="맑은 고딕" w:eastAsia="맑은 고딕" w:hAnsi="맑은 고딕"/>
          <w:sz w:val="24"/>
          <w:szCs w:val="24"/>
          <w:lang w:eastAsia="ko-KR"/>
        </w:rPr>
        <w:t>command(char command[COMMAND_MAX])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에 저장한다.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0F022A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이때 input 최대 글자수인 </w:t>
      </w:r>
      <w:r w:rsidR="000F022A">
        <w:rPr>
          <w:rFonts w:ascii="맑은 고딕" w:eastAsia="맑은 고딕" w:hAnsi="맑은 고딕"/>
          <w:sz w:val="24"/>
          <w:szCs w:val="24"/>
          <w:lang w:eastAsia="ko-KR"/>
        </w:rPr>
        <w:t>COMMAND_MAX</w:t>
      </w:r>
      <w:r w:rsidR="000F022A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개보다 많은 문자를 입력할 경우에는 </w:t>
      </w:r>
      <w:r w:rsidR="000F022A">
        <w:rPr>
          <w:rFonts w:ascii="맑은 고딕" w:eastAsia="맑은 고딕" w:hAnsi="맑은 고딕"/>
          <w:sz w:val="24"/>
          <w:szCs w:val="24"/>
          <w:lang w:eastAsia="ko-KR"/>
        </w:rPr>
        <w:t xml:space="preserve">print_error </w:t>
      </w:r>
      <w:r w:rsidR="000F022A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함수를 통해 </w:t>
      </w:r>
      <w:r w:rsidR="000F022A">
        <w:rPr>
          <w:rFonts w:ascii="맑은 고딕" w:eastAsia="맑은 고딕" w:hAnsi="맑은 고딕"/>
          <w:sz w:val="24"/>
          <w:szCs w:val="24"/>
          <w:lang w:eastAsia="ko-KR"/>
        </w:rPr>
        <w:t xml:space="preserve">INPUT_SIZE_OVER </w:t>
      </w:r>
      <w:r w:rsidR="000F022A">
        <w:rPr>
          <w:rFonts w:ascii="맑은 고딕" w:eastAsia="맑은 고딕" w:hAnsi="맑은 고딕" w:hint="eastAsia"/>
          <w:sz w:val="24"/>
          <w:szCs w:val="24"/>
          <w:lang w:eastAsia="ko-KR"/>
        </w:rPr>
        <w:t>에러 메시지를 출력하고,</w:t>
      </w:r>
      <w:r w:rsidR="000F022A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0F022A">
        <w:rPr>
          <w:rFonts w:ascii="맑은 고딕" w:eastAsia="맑은 고딕" w:hAnsi="맑은 고딕" w:hint="eastAsia"/>
          <w:sz w:val="24"/>
          <w:szCs w:val="24"/>
          <w:lang w:eastAsia="ko-KR"/>
        </w:rPr>
        <w:t>함수를 종료한다(return 0).</w:t>
      </w:r>
      <w:r w:rsidR="000F022A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5523D1" w:rsidRDefault="005523D1" w:rsidP="005523D1">
      <w:pPr>
        <w:pStyle w:val="af7"/>
        <w:ind w:left="108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0F022A" w:rsidRDefault="000F022A" w:rsidP="00827F25">
      <w:pPr>
        <w:pStyle w:val="af7"/>
        <w:ind w:left="108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-2.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받아온 </w:t>
      </w:r>
      <w:r>
        <w:rPr>
          <w:rFonts w:ascii="맑은 고딕" w:eastAsia="맑은 고딕" w:hAnsi="맑은 고딕"/>
          <w:sz w:val="24"/>
          <w:szCs w:val="24"/>
          <w:lang w:eastAsia="ko-KR"/>
        </w:rPr>
        <w:t>Input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필요한 부분들로 쪼개서 다시 저장: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먼저 </w:t>
      </w:r>
      <w:r>
        <w:rPr>
          <w:rFonts w:ascii="맑은 고딕" w:eastAsia="맑은 고딕" w:hAnsi="맑은 고딕"/>
          <w:sz w:val="24"/>
          <w:szCs w:val="24"/>
          <w:lang w:eastAsia="ko-KR"/>
        </w:rPr>
        <w:t>Input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중 명령어만 얻어오기 위해 </w:t>
      </w:r>
      <w:r>
        <w:rPr>
          <w:rFonts w:ascii="맑은 고딕" w:eastAsia="맑은 고딕" w:hAnsi="맑은 고딕"/>
          <w:sz w:val="24"/>
          <w:szCs w:val="24"/>
          <w:lang w:eastAsia="ko-KR"/>
        </w:rPr>
        <w:t>command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strtok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함수를 사용하여 </w:t>
      </w:r>
      <w:r>
        <w:rPr>
          <w:rFonts w:ascii="맑은 고딕" w:eastAsia="맑은 고딕" w:hAnsi="맑은 고딕"/>
          <w:sz w:val="24"/>
          <w:szCs w:val="24"/>
          <w:lang w:eastAsia="ko-KR"/>
        </w:rPr>
        <w:t>‘ ‘ (space</w:t>
      </w:r>
      <w:r w:rsidR="00827F25">
        <w:rPr>
          <w:rFonts w:ascii="맑은 고딕" w:eastAsia="맑은 고딕" w:hAnsi="맑은 고딕"/>
          <w:sz w:val="24"/>
          <w:szCs w:val="24"/>
          <w:lang w:eastAsia="ko-KR"/>
        </w:rPr>
        <w:t>, tap</w:t>
      </w:r>
      <w:r w:rsidR="00827F25">
        <w:rPr>
          <w:rFonts w:ascii="맑은 고딕" w:eastAsia="맑은 고딕" w:hAnsi="맑은 고딕" w:hint="eastAsia"/>
          <w:sz w:val="24"/>
          <w:szCs w:val="24"/>
          <w:lang w:eastAsia="ko-KR"/>
        </w:rPr>
        <w:t>등의 모든 공백</w:t>
      </w:r>
      <w:r w:rsidR="00827F25">
        <w:rPr>
          <w:rFonts w:ascii="맑은 고딕" w:eastAsia="맑은 고딕" w:hAnsi="맑은 고딕"/>
          <w:sz w:val="24"/>
          <w:szCs w:val="24"/>
          <w:lang w:eastAsia="ko-KR"/>
        </w:rPr>
        <w:t xml:space="preserve">)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단위로 쪼깨고 이를</w:t>
      </w:r>
      <w:r>
        <w:rPr>
          <w:rFonts w:ascii="맑은 고딕" w:eastAsia="맑은 고딕" w:hAnsi="맑은 고딕"/>
          <w:sz w:val="24"/>
          <w:szCs w:val="24"/>
          <w:lang w:eastAsia="ko-KR"/>
        </w:rPr>
        <w:t>command_words[0]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>(char command_words[10][COMMAND_MAX])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에 저장한다.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이후 남은 문자열을 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 xml:space="preserve">‘,’ 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단위로 쪼개서 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>command_words[1]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>부터 차근 차근 한 문자열씩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>저장한다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(input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문자열이 끝날 때까지 쪼개기 반복)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>이때 사용자가 앞뒤로 공백을 포함하여 명령어나 매개변수를 입력했을 경우가 있기 때문에,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‘,’ 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단위로 쪼갠 문자열을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>command_words[i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]로 복사하기 전에 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미리 remove_space함수로 앞뒤 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>space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>를 제거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해준다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5523D1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 </w:t>
      </w:r>
      <w:r w:rsidR="005523D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 </w:t>
      </w:r>
    </w:p>
    <w:p w:rsidR="009850EE" w:rsidRPr="000F022A" w:rsidRDefault="009850EE" w:rsidP="005523D1">
      <w:pPr>
        <w:pStyle w:val="af7"/>
        <w:ind w:left="108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9850EE" w:rsidRPr="009850EE" w:rsidRDefault="0097427B" w:rsidP="009850EE">
      <w:pPr>
        <w:pStyle w:val="af7"/>
        <w:numPr>
          <w:ilvl w:val="0"/>
          <w:numId w:val="32"/>
        </w:numPr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입력 형식에 맞는지 확인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: 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>(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>명령어+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>매개변수)에 필요한 최대 문자열 개수(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>command_words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>의 max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>index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>+1)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는 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>‘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>f[ill]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 xml:space="preserve">’ 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명령어일 때 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>4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>개(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 xml:space="preserve">fill, start, 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lastRenderedPageBreak/>
        <w:t>end, value)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이므로 이를 넘어가는 부분은(프로그램에서는 </w:t>
      </w:r>
      <w:r w:rsidR="009850EE" w:rsidRPr="009850EE">
        <w:rPr>
          <w:rFonts w:ascii="맑은 고딕" w:eastAsia="맑은 고딕" w:hAnsi="맑은 고딕"/>
          <w:sz w:val="24"/>
          <w:szCs w:val="24"/>
          <w:lang w:eastAsia="ko-KR"/>
        </w:rPr>
        <w:t>5</w:t>
      </w:r>
      <w:r w:rsidR="009850EE" w:rsidRPr="009850EE">
        <w:rPr>
          <w:rFonts w:ascii="맑은 고딕" w:eastAsia="맑은 고딕" w:hAnsi="맑은 고딕" w:hint="eastAsia"/>
          <w:sz w:val="24"/>
          <w:szCs w:val="24"/>
          <w:lang w:eastAsia="ko-KR"/>
        </w:rPr>
        <w:t>번째 문자열까지 쪼깨서 저장) 더이상 쪼개지 않고 에러메시지를 출력한 뒤 함수를 끝낸다.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더불어 매개변수 개수가 맞지 않는 경우에도 에러메시지를 출력한 뒤 함수를 끝낸다. </w:t>
      </w:r>
      <w:proofErr w:type="gramStart"/>
      <w:r w:rsidR="009850EE">
        <w:rPr>
          <w:rFonts w:ascii="맑은 고딕" w:eastAsia="맑은 고딕" w:hAnsi="맑은 고딕"/>
          <w:sz w:val="24"/>
          <w:szCs w:val="24"/>
          <w:lang w:eastAsia="ko-KR"/>
        </w:rPr>
        <w:t>( edit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의</w:t>
      </w:r>
      <w:proofErr w:type="gramEnd"/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경우 e[dit] ard, val -&gt;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>3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개의 문자열 필요,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 fill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은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>f[ill] start, end, val -&gt; 4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개의 문자열 필요,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>opcode mnemonic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경우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>2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개의 문자열 필요 )</w:t>
      </w:r>
    </w:p>
    <w:p w:rsidR="0097427B" w:rsidRPr="0097427B" w:rsidRDefault="0097427B" w:rsidP="009850EE">
      <w:pPr>
        <w:pStyle w:val="af7"/>
        <w:ind w:left="1080"/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</w:p>
    <w:p w:rsidR="00824E8B" w:rsidRPr="0097427B" w:rsidRDefault="0097427B" w:rsidP="005523D1">
      <w:pPr>
        <w:pStyle w:val="af7"/>
        <w:numPr>
          <w:ilvl w:val="0"/>
          <w:numId w:val="32"/>
        </w:numPr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입력받은 명령어와 매개변수에 맞는 함수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호출</w:t>
      </w:r>
      <w:r w:rsidR="00824E8B" w:rsidRPr="0097427B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>:</w:t>
      </w:r>
      <w:proofErr w:type="gramEnd"/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명령어에 해당하는 함수를 호출하여 해당 기능을 수행시킨다.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호출한 함수가 끝난 뒤에는 해당 함수가 올바르게 수행되었는지를 확인하여 올바르게 수행된 경우에만 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>history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에 저장될 수 있도록 해준다.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>또한 지원하지 않는 명령어를 입력받은 경우에는 에러메시지를 출력하고 함수를 끝낸다.</w:t>
      </w:r>
      <w:r w:rsidR="009850E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850E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824E8B" w:rsidRDefault="00F430CC" w:rsidP="00F430CC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int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flag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Input max size를 초과한 경우를 표시하기 위한 변수</w:t>
      </w:r>
    </w:p>
    <w:p w:rsidR="00F430CC" w:rsidRDefault="00F430CC" w:rsidP="00F430CC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char command_words[10][COMMAND</w:t>
      </w:r>
      <w:r>
        <w:rPr>
          <w:rFonts w:ascii="맑은 고딕" w:eastAsia="맑은 고딕" w:hAnsi="맑은 고딕"/>
          <w:sz w:val="24"/>
          <w:szCs w:val="24"/>
          <w:lang w:eastAsia="ko-KR"/>
        </w:rPr>
        <w:t>_MAX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]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명령어와 매개변수를 저장하는 문자열 변수 (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command_words[0]: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명령어,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command_words[1] 부터 매개변수)</w:t>
      </w:r>
    </w:p>
    <w:p w:rsidR="00F430CC" w:rsidRDefault="00F430CC" w:rsidP="00F430CC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char command[COMMAND_MAX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]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사용자로부터 입력받은 실제 INPUT (history 저장용)</w:t>
      </w:r>
    </w:p>
    <w:p w:rsidR="00F430CC" w:rsidRDefault="00F430CC" w:rsidP="00F430CC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char cmm[COMMAND_MAX], *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tmp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Input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다듬기 위해(공백 제거, 구분자 단위로 쪼개기 등)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사용하는 변수</w:t>
      </w:r>
    </w:p>
    <w:p w:rsidR="00F430CC" w:rsidRDefault="00F430CC" w:rsidP="00F430CC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char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ch 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한글자씩 input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받을 때 사용하는 변수</w:t>
      </w:r>
    </w:p>
    <w:p w:rsidR="00EF3571" w:rsidRPr="00EF3571" w:rsidRDefault="00EF3571" w:rsidP="00EF357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>
        <w:rPr>
          <w:rFonts w:ascii="맑은 고딕" w:eastAsia="맑은 고딕" w:hAnsi="맑은 고딕"/>
          <w:bCs/>
          <w:sz w:val="24"/>
          <w:lang w:eastAsia="ko-KR"/>
        </w:rPr>
        <w:t xml:space="preserve"> void print_error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(</w:t>
      </w:r>
      <w:r>
        <w:rPr>
          <w:rFonts w:ascii="맑은 고딕" w:eastAsia="맑은 고딕" w:hAnsi="맑은 고딕"/>
          <w:bCs/>
          <w:sz w:val="24"/>
          <w:lang w:eastAsia="ko-KR"/>
        </w:rPr>
        <w:t>int error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)</w:t>
      </w:r>
    </w:p>
    <w:p w:rsidR="00824E8B" w:rsidRPr="00A467F6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824E8B" w:rsidRDefault="00A467F6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A467F6">
        <w:rPr>
          <w:rFonts w:ascii="맑은 고딕" w:eastAsia="맑은 고딕" w:hAnsi="맑은 고딕" w:hint="eastAsia"/>
          <w:sz w:val="24"/>
          <w:szCs w:val="24"/>
          <w:lang w:eastAsia="ko-KR"/>
        </w:rPr>
        <w:t>error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type에 맞는 에러 메시지를 출력해 주는 함수이다.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error의 종류로는 </w:t>
      </w:r>
    </w:p>
    <w:p w:rsidR="00A467F6" w:rsidRDefault="00A467F6" w:rsidP="00A467F6">
      <w:pPr>
        <w:pStyle w:val="af7"/>
        <w:numPr>
          <w:ilvl w:val="0"/>
          <w:numId w:val="35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WRONG_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ADR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범위에 맞지 않는 잘못된 주소값</w:t>
      </w:r>
    </w:p>
    <w:p w:rsidR="00A467F6" w:rsidRDefault="00A467F6" w:rsidP="00A467F6">
      <w:pPr>
        <w:pStyle w:val="af7"/>
        <w:numPr>
          <w:ilvl w:val="0"/>
          <w:numId w:val="35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WRONG_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VAL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올바르지 않은 입력값</w:t>
      </w:r>
    </w:p>
    <w:p w:rsidR="00A467F6" w:rsidRDefault="00A467F6" w:rsidP="00A467F6">
      <w:pPr>
        <w:pStyle w:val="af7"/>
        <w:numPr>
          <w:ilvl w:val="0"/>
          <w:numId w:val="35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WRONG_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PARAMETER 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형식에 맞지 않는 매개변수 값</w:t>
      </w:r>
    </w:p>
    <w:p w:rsidR="00A467F6" w:rsidRDefault="00A467F6" w:rsidP="00A467F6">
      <w:pPr>
        <w:pStyle w:val="af7"/>
        <w:numPr>
          <w:ilvl w:val="0"/>
          <w:numId w:val="35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lastRenderedPageBreak/>
        <w:t>WRONG_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CMM 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제공하지 않는 명령어 입력 시</w:t>
      </w:r>
    </w:p>
    <w:p w:rsidR="00A467F6" w:rsidRPr="00A467F6" w:rsidRDefault="00A467F6" w:rsidP="00A467F6">
      <w:pPr>
        <w:pStyle w:val="af7"/>
        <w:numPr>
          <w:ilvl w:val="0"/>
          <w:numId w:val="35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INPUT_SIZE_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OVER 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최대 INPUT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사이즈를 초과하여 입력한 경우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824E8B" w:rsidRDefault="00A467F6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없음</w:t>
      </w:r>
    </w:p>
    <w:p w:rsidR="00EF3571" w:rsidRPr="009E7420" w:rsidRDefault="00EF3571" w:rsidP="005523D1">
      <w:pPr>
        <w:ind w:left="720"/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>
        <w:rPr>
          <w:rFonts w:ascii="맑은 고딕" w:eastAsia="맑은 고딕" w:hAnsi="맑은 고딕"/>
          <w:bCs/>
          <w:sz w:val="24"/>
          <w:lang w:eastAsia="ko-KR"/>
        </w:rPr>
        <w:t xml:space="preserve"> void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>
        <w:rPr>
          <w:rFonts w:ascii="맑은 고딕" w:eastAsia="맑은 고딕" w:hAnsi="맑은 고딕"/>
          <w:bCs/>
          <w:sz w:val="24"/>
          <w:lang w:eastAsia="ko-KR"/>
        </w:rPr>
        <w:t>insert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</w:t>
      </w:r>
      <w:r>
        <w:rPr>
          <w:rFonts w:ascii="맑은 고딕" w:eastAsia="맑은 고딕" w:hAnsi="맑은 고딕"/>
          <w:bCs/>
          <w:sz w:val="24"/>
          <w:lang w:eastAsia="ko-KR"/>
        </w:rPr>
        <w:t>char cmm[COMMAND_MAX]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)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3D5C25" w:rsidRDefault="00824E8B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>h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istory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명령 수행을 위해 그 동안 받았던 유효한 명령어들을 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>Linked List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인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‘hlist’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에 삽입하는 함수이다.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(global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로 선언된 ll* hlist가 리스트 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>head pointer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이다.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) 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새로운 노드를 생성하며 매개변수로 입력받은 문자열 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>cmm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노드의 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command 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성분에 복사해오고,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해당 노드의 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next 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성분을 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>NULL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로 설정해준뒤,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hlist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의 맨 뒤에 연결해준다.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(hlist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는 queue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3D5C25">
        <w:rPr>
          <w:rFonts w:ascii="맑은 고딕" w:eastAsia="맑은 고딕" w:hAnsi="맑은 고딕" w:hint="eastAsia"/>
          <w:sz w:val="24"/>
          <w:szCs w:val="24"/>
          <w:lang w:eastAsia="ko-KR"/>
        </w:rPr>
        <w:t>형식이다. )</w:t>
      </w:r>
      <w:r w:rsidR="003D5C25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3D5C25" w:rsidRDefault="003D5C25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hlist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처음으로 노드를 추가하는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>hlist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부터 </w:t>
      </w:r>
      <w:r>
        <w:rPr>
          <w:rFonts w:ascii="맑은 고딕" w:eastAsia="맑은 고딕" w:hAnsi="맑은 고딕"/>
          <w:sz w:val="24"/>
          <w:szCs w:val="24"/>
          <w:lang w:eastAsia="ko-KR"/>
        </w:rPr>
        <w:t>malloc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으로 새로 생성을 해주고,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front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와 </w:t>
      </w:r>
      <w:r>
        <w:rPr>
          <w:rFonts w:ascii="맑은 고딕" w:eastAsia="맑은 고딕" w:hAnsi="맑은 고딕"/>
          <w:sz w:val="24"/>
          <w:szCs w:val="24"/>
          <w:lang w:eastAsia="ko-KR"/>
        </w:rPr>
        <w:t>rear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모두 새로 생성한 노드를 가리키게 해준 뒤 </w:t>
      </w:r>
      <w:r>
        <w:rPr>
          <w:rFonts w:ascii="맑은 고딕" w:eastAsia="맑은 고딕" w:hAnsi="맑은 고딕"/>
          <w:sz w:val="24"/>
          <w:szCs w:val="24"/>
          <w:lang w:eastAsia="ko-KR"/>
        </w:rPr>
        <w:t>cnt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하나 증가시킨다.</w:t>
      </w:r>
    </w:p>
    <w:p w:rsidR="00824E8B" w:rsidRPr="003D5C25" w:rsidRDefault="003D5C25" w:rsidP="005523D1">
      <w:pPr>
        <w:ind w:firstLine="720"/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그렇지 않은 경에는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>hli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st의 rear의 </w:t>
      </w:r>
      <w:r>
        <w:rPr>
          <w:rFonts w:ascii="맑은 고딕" w:eastAsia="맑은 고딕" w:hAnsi="맑은 고딕"/>
          <w:sz w:val="24"/>
          <w:szCs w:val="24"/>
          <w:lang w:eastAsia="ko-KR"/>
        </w:rPr>
        <w:t>next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가 새로 생성한 노드를 가리키게 하고,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hlist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/>
          <w:sz w:val="24"/>
          <w:szCs w:val="24"/>
          <w:lang w:eastAsia="ko-KR"/>
        </w:rPr>
        <w:t>rear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새로 생성한 노드로 바꿔준뒤 </w:t>
      </w:r>
      <w:r>
        <w:rPr>
          <w:rFonts w:ascii="맑은 고딕" w:eastAsia="맑은 고딕" w:hAnsi="맑은 고딕"/>
          <w:sz w:val="24"/>
          <w:szCs w:val="24"/>
          <w:lang w:eastAsia="ko-KR"/>
        </w:rPr>
        <w:t>cnt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하나 증가시킨다.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  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3D5C25" w:rsidRDefault="003D5C25" w:rsidP="003D5C25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node* </w:t>
      </w:r>
      <w:proofErr w:type="gramStart"/>
      <w:r w:rsidRPr="003D5C25">
        <w:rPr>
          <w:rFonts w:ascii="맑은 고딕" w:eastAsia="맑은 고딕" w:hAnsi="맑은 고딕" w:hint="eastAsia"/>
          <w:sz w:val="24"/>
          <w:szCs w:val="24"/>
          <w:lang w:eastAsia="ko-KR"/>
        </w:rPr>
        <w:t>newNode :</w:t>
      </w:r>
      <w:proofErr w:type="gramEnd"/>
      <w:r w:rsidRPr="003D5C2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새로 생성하는 노드</w:t>
      </w:r>
    </w:p>
    <w:p w:rsidR="003D5C25" w:rsidRPr="003D5C25" w:rsidRDefault="003D5C25" w:rsidP="003D5C25">
      <w:p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>
        <w:rPr>
          <w:rFonts w:ascii="맑은 고딕" w:eastAsia="맑은 고딕" w:hAnsi="맑은 고딕"/>
          <w:bCs/>
          <w:sz w:val="24"/>
          <w:lang w:eastAsia="ko-KR"/>
        </w:rPr>
        <w:t>char* remove_space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</w:t>
      </w:r>
      <w:r>
        <w:rPr>
          <w:rFonts w:ascii="맑은 고딕" w:eastAsia="맑은 고딕" w:hAnsi="맑은 고딕"/>
          <w:bCs/>
          <w:sz w:val="24"/>
          <w:lang w:eastAsia="ko-KR"/>
        </w:rPr>
        <w:t>char* s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)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824E8B" w:rsidRDefault="00441F30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매개변수로 넘겨받은 문자열 </w:t>
      </w:r>
      <w:r>
        <w:rPr>
          <w:rFonts w:ascii="맑은 고딕" w:eastAsia="맑은 고딕" w:hAnsi="맑은 고딕"/>
          <w:sz w:val="24"/>
          <w:szCs w:val="24"/>
          <w:lang w:eastAsia="ko-KR"/>
        </w:rPr>
        <w:t>s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의 앞 뒤로 포함된 공백을 제거하여,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그렇게 제거한 문자열을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return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하는 함수이다.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s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가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NULL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문자인 경우에는 그냥 </w:t>
      </w:r>
      <w:r>
        <w:rPr>
          <w:rFonts w:ascii="맑은 고딕" w:eastAsia="맑은 고딕" w:hAnsi="맑은 고딕"/>
          <w:sz w:val="24"/>
          <w:szCs w:val="24"/>
          <w:lang w:eastAsia="ko-KR"/>
        </w:rPr>
        <w:t>s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return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441F30" w:rsidRDefault="00441F30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s[0]부터 </w:t>
      </w:r>
      <w:r>
        <w:rPr>
          <w:rFonts w:ascii="맑은 고딕" w:eastAsia="맑은 고딕" w:hAnsi="맑은 고딕"/>
          <w:sz w:val="24"/>
          <w:szCs w:val="24"/>
          <w:lang w:eastAsia="ko-KR"/>
        </w:rPr>
        <w:t>s[strlen(s)-1]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까지 앞에서 부터 검사하여,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처음으로 문자(공백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,탭,엔터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아닌경우)가 나오는 </w:t>
      </w:r>
      <w:r>
        <w:rPr>
          <w:rFonts w:ascii="맑은 고딕" w:eastAsia="맑은 고딕" w:hAnsi="맑은 고딕"/>
          <w:sz w:val="24"/>
          <w:szCs w:val="24"/>
          <w:lang w:eastAsia="ko-KR"/>
        </w:rPr>
        <w:t>index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찾은 뒤,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s+=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해당 index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해주어 앞쪽 공백을 제거한다.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441F30" w:rsidRPr="00441F30" w:rsidRDefault="00441F30" w:rsidP="005523D1">
      <w:pPr>
        <w:ind w:firstLine="720"/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lastRenderedPageBreak/>
        <w:t>s[strlen(s)-1]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부터 s[0]까지 뒤에서 부터 검사하여 처음으로 문자(공백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,탭,엔터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아닌 경우)가 나올 때까지 </w:t>
      </w:r>
      <w:r>
        <w:rPr>
          <w:rFonts w:ascii="맑은 고딕" w:eastAsia="맑은 고딕" w:hAnsi="맑은 고딕"/>
          <w:sz w:val="24"/>
          <w:szCs w:val="24"/>
          <w:lang w:eastAsia="ko-KR"/>
        </w:rPr>
        <w:t>s[i]=’\0’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로 채원준다.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이렇게 하여 뒤쪽 공백도 제거한 뒤 </w:t>
      </w:r>
      <w:r>
        <w:rPr>
          <w:rFonts w:ascii="맑은 고딕" w:eastAsia="맑은 고딕" w:hAnsi="맑은 고딕"/>
          <w:sz w:val="24"/>
          <w:szCs w:val="24"/>
          <w:lang w:eastAsia="ko-KR"/>
        </w:rPr>
        <w:t>return s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824E8B" w:rsidRPr="009E7420" w:rsidRDefault="00441F30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int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i: loop counter</w:t>
      </w:r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>
        <w:rPr>
          <w:rFonts w:ascii="맑은 고딕" w:eastAsia="맑은 고딕" w:hAnsi="맑은 고딕"/>
          <w:bCs/>
          <w:sz w:val="24"/>
          <w:lang w:eastAsia="ko-KR"/>
        </w:rPr>
        <w:t>int one_digit_to_int(char c)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28599B" w:rsidRDefault="0028599B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매개변수로 받아온 문자 </w:t>
      </w:r>
      <w:r>
        <w:rPr>
          <w:rFonts w:ascii="맑은 고딕" w:eastAsia="맑은 고딕" w:hAnsi="맑은 고딕"/>
          <w:sz w:val="24"/>
          <w:szCs w:val="24"/>
          <w:lang w:eastAsia="ko-KR"/>
        </w:rPr>
        <w:t>c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</w:t>
      </w:r>
      <w:r>
        <w:rPr>
          <w:rFonts w:ascii="맑은 고딕" w:eastAsia="맑은 고딕" w:hAnsi="맑은 고딕"/>
          <w:sz w:val="24"/>
          <w:szCs w:val="24"/>
          <w:lang w:eastAsia="ko-KR"/>
        </w:rPr>
        <w:t>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진수(</w:t>
      </w:r>
      <w:r>
        <w:rPr>
          <w:rFonts w:ascii="맑은 고딕" w:eastAsia="맑은 고딕" w:hAnsi="맑은 고딕"/>
          <w:sz w:val="24"/>
          <w:szCs w:val="24"/>
          <w:lang w:eastAsia="ko-KR"/>
        </w:rPr>
        <w:t>int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형)로 변환해주는 함수이다.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c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가 </w:t>
      </w:r>
      <w:r>
        <w:rPr>
          <w:rFonts w:ascii="맑은 고딕" w:eastAsia="맑은 고딕" w:hAnsi="맑은 고딕"/>
          <w:sz w:val="24"/>
          <w:szCs w:val="24"/>
          <w:lang w:eastAsia="ko-KR"/>
        </w:rPr>
        <w:t>‘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A</w:t>
      </w:r>
      <w:r>
        <w:rPr>
          <w:rFonts w:ascii="맑은 고딕" w:eastAsia="맑은 고딕" w:hAnsi="맑은 고딕"/>
          <w:sz w:val="24"/>
          <w:szCs w:val="24"/>
          <w:lang w:eastAsia="ko-KR"/>
        </w:rPr>
        <w:t>’ ~ ‘F’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인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result = c-‘A’+10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( 16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진수에서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A=10, B=11 ...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이므로 </w:t>
      </w:r>
      <w:r>
        <w:rPr>
          <w:rFonts w:ascii="맑은 고딕" w:eastAsia="맑은 고딕" w:hAnsi="맑은 고딕"/>
          <w:sz w:val="24"/>
          <w:szCs w:val="24"/>
          <w:lang w:eastAsia="ko-KR"/>
        </w:rPr>
        <w:t>‘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A</w:t>
      </w:r>
      <w:r>
        <w:rPr>
          <w:rFonts w:ascii="맑은 고딕" w:eastAsia="맑은 고딕" w:hAnsi="맑은 고딕"/>
          <w:sz w:val="24"/>
          <w:szCs w:val="24"/>
          <w:lang w:eastAsia="ko-KR"/>
        </w:rPr>
        <w:t>’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빼고</w:t>
      </w:r>
      <w:r>
        <w:rPr>
          <w:rFonts w:ascii="맑은 고딕" w:eastAsia="맑은 고딕" w:hAnsi="맑은 고딕"/>
          <w:sz w:val="24"/>
          <w:szCs w:val="24"/>
          <w:lang w:eastAsia="ko-KR"/>
        </w:rPr>
        <w:t>+10)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해주고,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c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가 </w:t>
      </w:r>
      <w:r>
        <w:rPr>
          <w:rFonts w:ascii="맑은 고딕" w:eastAsia="맑은 고딕" w:hAnsi="맑은 고딕"/>
          <w:sz w:val="24"/>
          <w:szCs w:val="24"/>
          <w:lang w:eastAsia="ko-KR"/>
        </w:rPr>
        <w:t>‘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a</w:t>
      </w:r>
      <w:r>
        <w:rPr>
          <w:rFonts w:ascii="맑은 고딕" w:eastAsia="맑은 고딕" w:hAnsi="맑은 고딕"/>
          <w:sz w:val="24"/>
          <w:szCs w:val="24"/>
          <w:lang w:eastAsia="ko-KR"/>
        </w:rPr>
        <w:t>’~’f’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인 경우에는 result=c-</w:t>
      </w:r>
      <w:r>
        <w:rPr>
          <w:rFonts w:ascii="맑은 고딕" w:eastAsia="맑은 고딕" w:hAnsi="맑은 고딕"/>
          <w:sz w:val="24"/>
          <w:szCs w:val="24"/>
          <w:lang w:eastAsia="ko-KR"/>
        </w:rPr>
        <w:t>‘a’+10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마지막으로 c가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‘0’~’9’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인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>result=c-‘0’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824E8B" w:rsidRPr="009E7420" w:rsidRDefault="0028599B" w:rsidP="005523D1">
      <w:pPr>
        <w:ind w:firstLine="720"/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이 세가지 경우에 해당하지 않는 경우,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c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가 </w:t>
      </w:r>
      <w:r>
        <w:rPr>
          <w:rFonts w:ascii="맑은 고딕" w:eastAsia="맑은 고딕" w:hAnsi="맑은 고딕"/>
          <w:sz w:val="24"/>
          <w:szCs w:val="24"/>
          <w:lang w:eastAsia="ko-KR"/>
        </w:rPr>
        <w:t>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 형태에 맞지 않는 것이므로 </w:t>
      </w:r>
      <w:r>
        <w:rPr>
          <w:rFonts w:ascii="맑은 고딕" w:eastAsia="맑은 고딕" w:hAnsi="맑은 고딕"/>
          <w:sz w:val="24"/>
          <w:szCs w:val="24"/>
          <w:lang w:eastAsia="ko-KR"/>
        </w:rPr>
        <w:t>-1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반환하고,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그렇지 않은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>result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반환한다.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824E8B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824E8B" w:rsidRDefault="00D97859" w:rsidP="00D97859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result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진수 변환 값을 저장하는 변수</w:t>
      </w:r>
    </w:p>
    <w:p w:rsidR="008C72EA" w:rsidRPr="008C72EA" w:rsidRDefault="008C72EA" w:rsidP="008C72EA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>
        <w:rPr>
          <w:rFonts w:ascii="맑은 고딕" w:eastAsia="맑은 고딕" w:hAnsi="맑은 고딕"/>
          <w:bCs/>
          <w:sz w:val="24"/>
          <w:lang w:eastAsia="ko-KR"/>
        </w:rPr>
        <w:t xml:space="preserve"> int make_hex(char* s)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8C72EA" w:rsidRDefault="008C72EA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매개변수로 입력 받은 문자열 s를 </w:t>
      </w:r>
      <w:r>
        <w:rPr>
          <w:rFonts w:ascii="맑은 고딕" w:eastAsia="맑은 고딕" w:hAnsi="맑은 고딕"/>
          <w:sz w:val="24"/>
          <w:szCs w:val="24"/>
          <w:lang w:eastAsia="ko-KR"/>
        </w:rPr>
        <w:t>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진수(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int)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형태로 반환해 주는 함수이다.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우선 앞쪽에 </w:t>
      </w:r>
      <w:r>
        <w:rPr>
          <w:rFonts w:ascii="맑은 고딕" w:eastAsia="맑은 고딕" w:hAnsi="맑은 고딕"/>
          <w:sz w:val="24"/>
          <w:szCs w:val="24"/>
          <w:lang w:eastAsia="ko-KR"/>
        </w:rPr>
        <w:t>‘ 0x ‘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나 </w:t>
      </w:r>
      <w:r>
        <w:rPr>
          <w:rFonts w:ascii="맑은 고딕" w:eastAsia="맑은 고딕" w:hAnsi="맑은 고딕"/>
          <w:sz w:val="24"/>
          <w:szCs w:val="24"/>
          <w:lang w:eastAsia="ko-KR"/>
        </w:rPr>
        <w:t>‘0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X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’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가 붙어있는 경우 </w:t>
      </w:r>
      <w:r>
        <w:rPr>
          <w:rFonts w:ascii="맑은 고딕" w:eastAsia="맑은 고딕" w:hAnsi="맑은 고딕"/>
          <w:sz w:val="24"/>
          <w:szCs w:val="24"/>
          <w:lang w:eastAsia="ko-KR"/>
        </w:rPr>
        <w:t>s+=2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해주어 이 부분을 제거해준다.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824E8B" w:rsidRPr="009E7420" w:rsidRDefault="008C72EA" w:rsidP="005523D1">
      <w:pPr>
        <w:ind w:firstLine="720"/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그리고 s[0]부터 s[strlen(s</w:t>
      </w:r>
      <w:r>
        <w:rPr>
          <w:rFonts w:ascii="맑은 고딕" w:eastAsia="맑은 고딕" w:hAnsi="맑은 고딕"/>
          <w:sz w:val="24"/>
          <w:szCs w:val="24"/>
          <w:lang w:eastAsia="ko-KR"/>
        </w:rPr>
        <w:t>)-1]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까지 loop를 돌며,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한 </w:t>
      </w:r>
      <w:r>
        <w:rPr>
          <w:rFonts w:ascii="맑은 고딕" w:eastAsia="맑은 고딕" w:hAnsi="맑은 고딕"/>
          <w:sz w:val="24"/>
          <w:szCs w:val="24"/>
          <w:lang w:eastAsia="ko-KR"/>
        </w:rPr>
        <w:t>digit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씩(s[i]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한 문자씩)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진수로 변환하여 </w:t>
      </w:r>
      <w:r>
        <w:rPr>
          <w:rFonts w:ascii="맑은 고딕" w:eastAsia="맑은 고딕" w:hAnsi="맑은 고딕"/>
          <w:sz w:val="24"/>
          <w:szCs w:val="24"/>
          <w:lang w:eastAsia="ko-KR"/>
        </w:rPr>
        <w:t>result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에 계속 더해준다.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1</w:t>
      </w:r>
      <w:r>
        <w:rPr>
          <w:rFonts w:ascii="맑은 고딕" w:eastAsia="맑은 고딕" w:hAnsi="맑은 고딕"/>
          <w:sz w:val="24"/>
          <w:szCs w:val="24"/>
          <w:lang w:eastAsia="ko-KR"/>
        </w:rPr>
        <w:t>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진수로 변환하는 방법은 위의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one_digit_to_int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함수에서 수행한 것과 동일하되,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result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s[i]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변환 값을 더해주시 전에 매번 </w:t>
      </w:r>
      <w:r>
        <w:rPr>
          <w:rFonts w:ascii="맑은 고딕" w:eastAsia="맑은 고딕" w:hAnsi="맑은 고딕"/>
          <w:sz w:val="24"/>
          <w:szCs w:val="24"/>
          <w:lang w:eastAsia="ko-KR"/>
        </w:rPr>
        <w:t>result *=16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미리 해주어 자릿수에 맞는 값으로 만들어준다.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진수로의 변환이 끝난 경우에는 return result를 해주며,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loop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안에서 한 글자씩 변환하는 도중 </w:t>
      </w:r>
      <w:r>
        <w:rPr>
          <w:rFonts w:ascii="맑은 고딕" w:eastAsia="맑은 고딕" w:hAnsi="맑은 고딕"/>
          <w:sz w:val="24"/>
          <w:szCs w:val="24"/>
          <w:lang w:eastAsia="ko-KR"/>
        </w:rPr>
        <w:t>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 형식에 맞지 않는 경우가 나타날 경우 </w:t>
      </w:r>
      <w:r>
        <w:rPr>
          <w:rFonts w:ascii="맑은 고딕" w:eastAsia="맑은 고딕" w:hAnsi="맑은 고딕"/>
          <w:sz w:val="24"/>
          <w:szCs w:val="24"/>
          <w:lang w:eastAsia="ko-KR"/>
        </w:rPr>
        <w:t>return -1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하여 더 이상 변환하지 않고 함수를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lastRenderedPageBreak/>
        <w:t>끝낸다.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824E8B" w:rsidRDefault="008C72EA" w:rsidP="008C72EA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int i : loop counter</w:t>
      </w:r>
    </w:p>
    <w:p w:rsidR="008C72EA" w:rsidRDefault="008C72EA" w:rsidP="008C72EA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int result=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0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변환 결과를 저장하는 변수</w:t>
      </w:r>
    </w:p>
    <w:p w:rsidR="008C72EA" w:rsidRPr="008C72EA" w:rsidRDefault="008C72EA" w:rsidP="008C72EA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char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c</w:t>
      </w:r>
      <w:r w:rsidR="001D4AF7">
        <w:rPr>
          <w:rFonts w:ascii="맑은 고딕" w:eastAsia="맑은 고딕" w:hAnsi="맑은 고딕"/>
          <w:sz w:val="24"/>
          <w:szCs w:val="24"/>
          <w:lang w:eastAsia="ko-KR"/>
        </w:rPr>
        <w:t xml:space="preserve"> :</w:t>
      </w:r>
      <w:proofErr w:type="gramEnd"/>
      <w:r w:rsidR="001D4AF7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1D4AF7">
        <w:rPr>
          <w:rFonts w:ascii="맑은 고딕" w:eastAsia="맑은 고딕" w:hAnsi="맑은 고딕" w:hint="eastAsia"/>
          <w:sz w:val="24"/>
          <w:szCs w:val="24"/>
          <w:lang w:eastAsia="ko-KR"/>
        </w:rPr>
        <w:t>loop안에서</w:t>
      </w:r>
      <w:r w:rsidR="001D4AF7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1D4AF7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s문자열의 성분을 한글자씩 복사하여 사용하는 변수 </w:t>
      </w:r>
      <w:r w:rsidR="001D4AF7">
        <w:rPr>
          <w:rFonts w:ascii="맑은 고딕" w:eastAsia="맑은 고딕" w:hAnsi="맑은 고딕"/>
          <w:sz w:val="24"/>
          <w:szCs w:val="24"/>
          <w:lang w:eastAsia="ko-KR"/>
        </w:rPr>
        <w:t>(c=s[i])</w:t>
      </w:r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>
        <w:rPr>
          <w:rFonts w:ascii="맑은 고딕" w:eastAsia="맑은 고딕" w:hAnsi="맑은 고딕"/>
          <w:bCs/>
          <w:sz w:val="24"/>
          <w:lang w:eastAsia="ko-KR"/>
        </w:rPr>
        <w:t>int hash_key(char* s)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824E8B" w:rsidRPr="009E7420" w:rsidRDefault="00D06866" w:rsidP="005523D1">
      <w:pPr>
        <w:ind w:firstLine="720"/>
        <w:jc w:val="both"/>
        <w:rPr>
          <w:rFonts w:ascii="맑은 고딕" w:eastAsia="맑은 고딕" w:hAnsi="맑은 고딕" w:hint="eastAsia"/>
          <w:color w:val="0000FF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넘겨받은 문자열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s에 맞는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hash key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값을 생성해주는 함수이다.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 각각의 문자들에 해당하는 아스키코드 값을 모두 다 더한 것에 %20 해준 것이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hash key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값이다.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824E8B" w:rsidRPr="008B13A1" w:rsidRDefault="00D06866" w:rsidP="008B13A1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 w:rsidRPr="008B13A1">
        <w:rPr>
          <w:rFonts w:ascii="맑은 고딕" w:eastAsia="맑은 고딕" w:hAnsi="맑은 고딕" w:hint="eastAsia"/>
          <w:sz w:val="24"/>
          <w:szCs w:val="24"/>
          <w:lang w:eastAsia="ko-KR"/>
        </w:rPr>
        <w:t>int i:</w:t>
      </w:r>
      <w:r w:rsidR="008B13A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8B13A1">
        <w:rPr>
          <w:rFonts w:ascii="맑은 고딕" w:eastAsia="맑은 고딕" w:hAnsi="맑은 고딕" w:hint="eastAsia"/>
          <w:sz w:val="24"/>
          <w:szCs w:val="24"/>
          <w:lang w:eastAsia="ko-KR"/>
        </w:rPr>
        <w:t>loo</w:t>
      </w:r>
      <w:r w:rsidRPr="008B13A1">
        <w:rPr>
          <w:rFonts w:ascii="맑은 고딕" w:eastAsia="맑은 고딕" w:hAnsi="맑은 고딕" w:hint="eastAsia"/>
          <w:sz w:val="24"/>
          <w:szCs w:val="24"/>
          <w:lang w:eastAsia="ko-KR"/>
        </w:rPr>
        <w:t>p counter</w:t>
      </w:r>
    </w:p>
    <w:p w:rsidR="00D06866" w:rsidRPr="008B13A1" w:rsidRDefault="00D06866" w:rsidP="008B13A1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8B13A1">
        <w:rPr>
          <w:rFonts w:ascii="맑은 고딕" w:eastAsia="맑은 고딕" w:hAnsi="맑은 고딕"/>
          <w:sz w:val="24"/>
          <w:szCs w:val="24"/>
          <w:lang w:eastAsia="ko-KR"/>
        </w:rPr>
        <w:t>int key=</w:t>
      </w:r>
      <w:proofErr w:type="gramStart"/>
      <w:r w:rsidRPr="008B13A1">
        <w:rPr>
          <w:rFonts w:ascii="맑은 고딕" w:eastAsia="맑은 고딕" w:hAnsi="맑은 고딕"/>
          <w:sz w:val="24"/>
          <w:szCs w:val="24"/>
          <w:lang w:eastAsia="ko-KR"/>
        </w:rPr>
        <w:t>0 :</w:t>
      </w:r>
      <w:proofErr w:type="gramEnd"/>
      <w:r w:rsidRPr="008B13A1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8B13A1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해당 문자열의 </w:t>
      </w:r>
      <w:r w:rsidRPr="008B13A1">
        <w:rPr>
          <w:rFonts w:ascii="맑은 고딕" w:eastAsia="맑은 고딕" w:hAnsi="맑은 고딕"/>
          <w:sz w:val="24"/>
          <w:szCs w:val="24"/>
          <w:lang w:eastAsia="ko-KR"/>
        </w:rPr>
        <w:t xml:space="preserve">hash key </w:t>
      </w:r>
      <w:r w:rsidRPr="008B13A1">
        <w:rPr>
          <w:rFonts w:ascii="맑은 고딕" w:eastAsia="맑은 고딕" w:hAnsi="맑은 고딕" w:hint="eastAsia"/>
          <w:sz w:val="24"/>
          <w:szCs w:val="24"/>
          <w:lang w:eastAsia="ko-KR"/>
        </w:rPr>
        <w:t>값을 계산을 위해 사용하는 변수</w:t>
      </w:r>
    </w:p>
    <w:p w:rsidR="008B13A1" w:rsidRPr="009E7420" w:rsidRDefault="008B13A1" w:rsidP="005523D1">
      <w:pPr>
        <w:ind w:left="720"/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</w:p>
    <w:p w:rsidR="00824E8B" w:rsidRPr="009E7420" w:rsidRDefault="00824E8B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>
        <w:rPr>
          <w:rFonts w:ascii="맑은 고딕" w:eastAsia="맑은 고딕" w:hAnsi="맑은 고딕"/>
          <w:bCs/>
          <w:sz w:val="24"/>
          <w:lang w:eastAsia="ko-KR"/>
        </w:rPr>
        <w:t>void create_hash_table()</w:t>
      </w: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9B4F4C" w:rsidRDefault="009B4F4C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“opcode.txt”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파일을 읽어와서 연산명령어들을 hash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table에 하나씩 저장해주는 함수이다.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opcode.txt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파일이 없는 경우 파일이 존재하지 않음을 출력해주고 함수를 끝낸다.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824E8B" w:rsidRDefault="009B4F4C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그렇지 않은 경우,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fscanf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로 파일에서 한 줄씩 읽어와서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( </w:t>
      </w:r>
      <w:r>
        <w:rPr>
          <w:rFonts w:ascii="맑은 고딕" w:eastAsia="맑은 고딕" w:hAnsi="맑은 고딕"/>
          <w:sz w:val="24"/>
          <w:szCs w:val="24"/>
          <w:lang w:eastAsia="ko-KR"/>
        </w:rPr>
        <w:t>op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_num: opcode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값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, op_name :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operation 이름,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op_type: operation type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순으로 읽어온다</w:t>
      </w:r>
      <w:r>
        <w:rPr>
          <w:rFonts w:ascii="맑은 고딕" w:eastAsia="맑은 고딕" w:hAnsi="맑은 고딕"/>
          <w:sz w:val="24"/>
          <w:szCs w:val="24"/>
          <w:lang w:eastAsia="ko-KR"/>
        </w:rPr>
        <w:t>)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이러한 정보를 가지는 노드를 하나 생성하고,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op_name</w:t>
      </w:r>
      <w:r w:rsidR="0026394E">
        <w:rPr>
          <w:rFonts w:ascii="맑은 고딕" w:eastAsia="맑은 고딕" w:hAnsi="맑은 고딕" w:hint="eastAsia"/>
          <w:sz w:val="24"/>
          <w:szCs w:val="24"/>
          <w:lang w:eastAsia="ko-KR"/>
        </w:rPr>
        <w:t>를 넘겨 계산한</w:t>
      </w:r>
      <w:r>
        <w:rPr>
          <w:rFonts w:ascii="맑은 고딕" w:eastAsia="맑은 고딕" w:hAnsi="맑은 고딕"/>
          <w:sz w:val="24"/>
          <w:szCs w:val="24"/>
          <w:lang w:eastAsia="ko-KR"/>
        </w:rPr>
        <w:t>hash key</w:t>
      </w:r>
      <w:r w:rsidR="0026394E">
        <w:rPr>
          <w:rFonts w:ascii="맑은 고딕" w:eastAsia="맑은 고딕" w:hAnsi="맑은 고딕" w:hint="eastAsia"/>
          <w:sz w:val="24"/>
          <w:szCs w:val="24"/>
          <w:lang w:eastAsia="ko-KR"/>
        </w:rPr>
        <w:t>값에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해당하는 </w:t>
      </w:r>
      <w:r w:rsidR="0026394E">
        <w:rPr>
          <w:rFonts w:ascii="맑은 고딕" w:eastAsia="맑은 고딕" w:hAnsi="맑은 고딕"/>
          <w:sz w:val="24"/>
          <w:szCs w:val="24"/>
          <w:lang w:eastAsia="ko-KR"/>
        </w:rPr>
        <w:t xml:space="preserve">linked </w:t>
      </w:r>
      <w:r w:rsidR="0026394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list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위치에 이 노드를 연결해준다.</w:t>
      </w:r>
    </w:p>
    <w:p w:rsidR="0026394E" w:rsidRDefault="0026394E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global로 선언된 op* oplist[20]를 바탕으로 hash table을 생성한다.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oplist[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key]에 노드를 하나 연결할 때,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oplist[key]가 NULL인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>oplist[key]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가 새로 생성한 노드를 가리키게 하고,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그렇지 않은 경우에는 새로 생성한 노드의 </w:t>
      </w:r>
      <w:r>
        <w:rPr>
          <w:rFonts w:ascii="맑은 고딕" w:eastAsia="맑은 고딕" w:hAnsi="맑은 고딕"/>
          <w:sz w:val="24"/>
          <w:szCs w:val="24"/>
          <w:lang w:eastAsia="ko-KR"/>
        </w:rPr>
        <w:t>next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가 </w:t>
      </w:r>
      <w:r>
        <w:rPr>
          <w:rFonts w:ascii="맑은 고딕" w:eastAsia="맑은 고딕" w:hAnsi="맑은 고딕"/>
          <w:sz w:val="24"/>
          <w:szCs w:val="24"/>
          <w:lang w:eastAsia="ko-KR"/>
        </w:rPr>
        <w:t>oplist[key]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가리키게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lastRenderedPageBreak/>
        <w:t>한 뒤,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oplist[key]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가 다시 새로 생성한 노드를 가리키게 하는 식으로 연결해준다.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26394E" w:rsidRPr="009E7420" w:rsidRDefault="0026394E" w:rsidP="005523D1">
      <w:pPr>
        <w:ind w:firstLine="720"/>
        <w:jc w:val="both"/>
        <w:rPr>
          <w:rFonts w:ascii="맑은 고딕" w:eastAsia="맑은 고딕" w:hAnsi="맑은 고딕" w:hint="eastAsia"/>
          <w:color w:val="0000FF"/>
          <w:sz w:val="24"/>
          <w:szCs w:val="24"/>
          <w:lang w:eastAsia="ko-KR"/>
        </w:rPr>
      </w:pPr>
    </w:p>
    <w:p w:rsidR="00824E8B" w:rsidRPr="009E7420" w:rsidRDefault="00824E8B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824E8B" w:rsidRPr="0026394E" w:rsidRDefault="0026394E" w:rsidP="0026394E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26394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</w:t>
      </w:r>
      <w:proofErr w:type="gramStart"/>
      <w:r w:rsidRPr="0026394E">
        <w:rPr>
          <w:rFonts w:ascii="맑은 고딕" w:eastAsia="맑은 고딕" w:hAnsi="맑은 고딕" w:hint="eastAsia"/>
          <w:sz w:val="24"/>
          <w:szCs w:val="24"/>
          <w:lang w:eastAsia="ko-KR"/>
        </w:rPr>
        <w:t>key :</w:t>
      </w:r>
      <w:proofErr w:type="gramEnd"/>
      <w:r w:rsidRPr="0026394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각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op_name</w:t>
      </w:r>
      <w:r w:rsidRPr="0026394E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26394E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해당하는 </w:t>
      </w:r>
      <w:r w:rsidRPr="0026394E">
        <w:rPr>
          <w:rFonts w:ascii="맑은 고딕" w:eastAsia="맑은 고딕" w:hAnsi="맑은 고딕"/>
          <w:sz w:val="24"/>
          <w:szCs w:val="24"/>
          <w:lang w:eastAsia="ko-KR"/>
        </w:rPr>
        <w:t xml:space="preserve">hash key </w:t>
      </w:r>
      <w:r w:rsidRPr="0026394E">
        <w:rPr>
          <w:rFonts w:ascii="맑은 고딕" w:eastAsia="맑은 고딕" w:hAnsi="맑은 고딕" w:hint="eastAsia"/>
          <w:sz w:val="24"/>
          <w:szCs w:val="24"/>
          <w:lang w:eastAsia="ko-KR"/>
        </w:rPr>
        <w:t>값을 저장하는 변수</w:t>
      </w:r>
    </w:p>
    <w:p w:rsidR="0026394E" w:rsidRDefault="0026394E" w:rsidP="0026394E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int op</w:t>
      </w:r>
      <w:r>
        <w:rPr>
          <w:rFonts w:ascii="맑은 고딕" w:eastAsia="맑은 고딕" w:hAnsi="맑은 고딕"/>
          <w:sz w:val="24"/>
          <w:szCs w:val="24"/>
          <w:lang w:eastAsia="ko-KR"/>
        </w:rPr>
        <w:t>_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num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opcode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값을 얻어오기 위해 사용하는 변수</w:t>
      </w:r>
    </w:p>
    <w:p w:rsidR="0026394E" w:rsidRDefault="0026394E" w:rsidP="0026394E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char op_name[20], op_type[10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] 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szCs w:val="24"/>
          <w:lang w:eastAsia="ko-KR"/>
        </w:rPr>
        <w:t>operation name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/>
          <w:sz w:val="24"/>
          <w:szCs w:val="24"/>
          <w:lang w:eastAsia="ko-KR"/>
        </w:rPr>
        <w:t>type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얻어오기 위해 사용하는 변수</w:t>
      </w:r>
    </w:p>
    <w:p w:rsidR="0026394E" w:rsidRDefault="0026394E" w:rsidP="0026394E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FILE*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fp </w:t>
      </w:r>
      <w:r>
        <w:rPr>
          <w:rFonts w:ascii="맑은 고딕" w:eastAsia="맑은 고딕" w:hAnsi="맑은 고딕"/>
          <w:sz w:val="24"/>
          <w:szCs w:val="24"/>
          <w:lang w:eastAsia="ko-KR"/>
        </w:rPr>
        <w:t>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opcode.txt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읽어오기 위해 사용하는 변수</w:t>
      </w:r>
    </w:p>
    <w:p w:rsidR="0026394E" w:rsidRPr="0026394E" w:rsidRDefault="0026394E" w:rsidP="0026394E">
      <w:pPr>
        <w:pStyle w:val="af7"/>
        <w:numPr>
          <w:ilvl w:val="0"/>
          <w:numId w:val="34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op* opcode =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NULL 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hash table에 연결할 노드</w:t>
      </w:r>
    </w:p>
    <w:p w:rsidR="00BD182C" w:rsidRPr="009E7420" w:rsidRDefault="00BD182C" w:rsidP="005523D1">
      <w:pPr>
        <w:jc w:val="both"/>
        <w:rPr>
          <w:rFonts w:ascii="맑은 고딕" w:eastAsia="맑은 고딕" w:hAnsi="맑은 고딕"/>
          <w:lang w:eastAsia="ko-KR"/>
        </w:rPr>
      </w:pPr>
    </w:p>
    <w:p w:rsidR="003B47A8" w:rsidRPr="009E7420" w:rsidRDefault="00CE7811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bookmarkStart w:id="6" w:name="_Toc130041404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bookmarkEnd w:id="6"/>
      <w:r w:rsidR="00F813B5" w:rsidRPr="009E7420">
        <w:rPr>
          <w:rFonts w:ascii="맑은 고딕" w:eastAsia="맑은 고딕" w:hAnsi="맑은 고딕" w:hint="eastAsia"/>
          <w:bCs/>
          <w:sz w:val="24"/>
          <w:lang w:eastAsia="ko-KR"/>
        </w:rPr>
        <w:t>command_h()</w:t>
      </w:r>
    </w:p>
    <w:p w:rsidR="00F7599E" w:rsidRPr="009E7420" w:rsidRDefault="00CE7811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bookmarkStart w:id="7" w:name="_Toc130041405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기능</w:t>
      </w:r>
      <w:bookmarkEnd w:id="7"/>
      <w:r w:rsidR="00F7599E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0C67AF" w:rsidRPr="009E7420" w:rsidRDefault="00F813B5" w:rsidP="005523D1">
      <w:pPr>
        <w:ind w:firstLine="720"/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help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명령어들을 출력해준다.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CE7811" w:rsidRPr="009E7420" w:rsidRDefault="00CE7811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bookmarkStart w:id="8" w:name="_Toc130041406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  <w:bookmarkEnd w:id="8"/>
    </w:p>
    <w:p w:rsidR="00F7599E" w:rsidRPr="009E7420" w:rsidRDefault="00564BC4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없음</w:t>
      </w:r>
    </w:p>
    <w:p w:rsidR="00CE7811" w:rsidRPr="009E7420" w:rsidRDefault="00CE7811" w:rsidP="005523D1">
      <w:pPr>
        <w:pStyle w:val="2"/>
        <w:jc w:val="both"/>
        <w:rPr>
          <w:rFonts w:ascii="맑은 고딕" w:eastAsia="맑은 고딕" w:hAnsi="맑은 고딕"/>
          <w:bCs/>
          <w:sz w:val="24"/>
          <w:szCs w:val="24"/>
          <w:lang w:eastAsia="ko-KR"/>
        </w:rPr>
      </w:pPr>
      <w:bookmarkStart w:id="9" w:name="_Toc130041407"/>
      <w:r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모듈 이름: </w:t>
      </w:r>
      <w:r w:rsidR="00F813B5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command_d</w:t>
      </w:r>
      <w:r w:rsidR="006623F8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()</w:t>
      </w:r>
      <w:bookmarkEnd w:id="9"/>
    </w:p>
    <w:p w:rsidR="00F7599E" w:rsidRPr="009E7420" w:rsidRDefault="00F7599E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bookmarkStart w:id="10" w:name="_Toc130041408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기능</w:t>
      </w:r>
      <w:bookmarkEnd w:id="10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8B13A1" w:rsidRDefault="00F813B5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dir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현재 디렉토리에 있는 파일들을 출력해 준다. </w:t>
      </w:r>
      <w:r w:rsidR="0039504D">
        <w:rPr>
          <w:rFonts w:ascii="맑은 고딕" w:eastAsia="맑은 고딕" w:hAnsi="맑은 고딕"/>
          <w:sz w:val="24"/>
          <w:szCs w:val="24"/>
          <w:lang w:eastAsia="ko-KR"/>
        </w:rPr>
        <w:t>re</w:t>
      </w:r>
      <w:r w:rsidR="0039504D">
        <w:rPr>
          <w:rFonts w:ascii="맑은 고딕" w:eastAsia="맑은 고딕" w:hAnsi="맑은 고딕" w:hint="eastAsia"/>
          <w:sz w:val="24"/>
          <w:szCs w:val="24"/>
          <w:lang w:eastAsia="ko-KR"/>
        </w:rPr>
        <w:t>eddir 함수를 통해</w:t>
      </w:r>
      <w:r w:rsidR="0039504D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39504D">
        <w:rPr>
          <w:rFonts w:ascii="맑은 고딕" w:eastAsia="맑은 고딕" w:hAnsi="맑은 고딕" w:hint="eastAsia"/>
          <w:sz w:val="24"/>
          <w:szCs w:val="24"/>
          <w:lang w:eastAsia="ko-KR"/>
        </w:rPr>
        <w:t>디렉토리 element가 존재할 때까지 받아온뒤, 해당 파일의 종류에 따라 파일 이름을 출력해준다.</w:t>
      </w:r>
      <w:r w:rsidR="0039504D">
        <w:rPr>
          <w:rFonts w:ascii="맑은 고딕" w:eastAsia="맑은 고딕" w:hAnsi="맑은 고딕"/>
          <w:sz w:val="24"/>
          <w:szCs w:val="24"/>
          <w:lang w:eastAsia="ko-KR"/>
        </w:rPr>
        <w:t xml:space="preserve"> 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..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/.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의 유무는 출력내용에 영향을 주지 않으며,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실행파일은 이름 옆에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‘*’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를, 티렉토리는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‘/’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표시해준다.</w:t>
      </w:r>
    </w:p>
    <w:p w:rsidR="00F7599E" w:rsidRPr="009E7420" w:rsidRDefault="00F7599E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bookmarkStart w:id="11" w:name="_Toc130041409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  <w:bookmarkEnd w:id="11"/>
    </w:p>
    <w:p w:rsidR="006919B0" w:rsidRPr="009E7420" w:rsidRDefault="00F813B5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struct diret* </w:t>
      </w:r>
      <w:proofErr w:type="gramStart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file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>:</w:t>
      </w:r>
      <w:proofErr w:type="gramEnd"/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현재 디렉토리에 있는 파일들의 정보를 얻기 위한 변수 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( struct diret 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는 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dirent.h 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헤더파일 안에 정의되어있는 구조체로, 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&lt; 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d_name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>(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파일 이름)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, d_fileno(파일의 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>serial number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)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>, f_namlen(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파일이름 길이)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, d_type (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파일 타입)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&gt; 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field </w:t>
      </w:r>
      <w:r w:rsidR="006919B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로 가진다. </w:t>
      </w:r>
      <w:r w:rsidR="006919B0" w:rsidRPr="009E7420">
        <w:rPr>
          <w:rFonts w:ascii="맑은 고딕" w:eastAsia="맑은 고딕" w:hAnsi="맑은 고딕"/>
          <w:sz w:val="24"/>
          <w:szCs w:val="24"/>
          <w:lang w:eastAsia="ko-KR"/>
        </w:rPr>
        <w:t>)</w:t>
      </w:r>
    </w:p>
    <w:p w:rsidR="0039504D" w:rsidRDefault="0039504D" w:rsidP="0039504D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lastRenderedPageBreak/>
        <w:t xml:space="preserve">struct stat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 xml:space="preserve">type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파일의</w:t>
      </w:r>
      <w:r w:rsidR="001E3B8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타입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(모드)</w:t>
      </w:r>
      <w:r w:rsidR="001E3B89">
        <w:rPr>
          <w:rFonts w:ascii="맑은 고딕" w:eastAsia="맑은 고딕" w:hAnsi="맑은 고딕" w:hint="eastAsia"/>
          <w:sz w:val="24"/>
          <w:szCs w:val="24"/>
          <w:lang w:eastAsia="ko-KR"/>
        </w:rPr>
        <w:t>을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받아오기 위한 변수</w:t>
      </w:r>
    </w:p>
    <w:p w:rsidR="0039504D" w:rsidRPr="0039504D" w:rsidRDefault="0039504D" w:rsidP="0039504D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 w:hint="eastAsia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DIR *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dir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각각의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directory stream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저장하는 변수</w:t>
      </w:r>
    </w:p>
    <w:p w:rsidR="006919B0" w:rsidRPr="009E7420" w:rsidRDefault="006919B0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ab/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ab/>
      </w:r>
    </w:p>
    <w:p w:rsidR="00F813B5" w:rsidRPr="009E7420" w:rsidRDefault="00564BC4" w:rsidP="005523D1">
      <w:pPr>
        <w:pStyle w:val="2"/>
        <w:jc w:val="both"/>
        <w:rPr>
          <w:rFonts w:ascii="맑은 고딕" w:eastAsia="맑은 고딕" w:hAnsi="맑은 고딕"/>
          <w:bCs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 </w:t>
      </w:r>
      <w:bookmarkStart w:id="12" w:name="_Toc130041410"/>
      <w:r w:rsidR="0006784D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모듈이름</w:t>
      </w:r>
      <w:r w:rsidR="0006784D" w:rsidRPr="009E7420">
        <w:rPr>
          <w:rFonts w:ascii="맑은 고딕" w:eastAsia="맑은 고딕" w:hAnsi="맑은 고딕"/>
          <w:bCs/>
          <w:sz w:val="24"/>
          <w:szCs w:val="24"/>
          <w:lang w:eastAsia="ko-KR"/>
        </w:rPr>
        <w:t>:</w:t>
      </w:r>
      <w:r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  </w:t>
      </w:r>
      <w:bookmarkEnd w:id="12"/>
      <w:r w:rsidR="00F813B5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command_q</w:t>
      </w:r>
      <w:r w:rsidR="00F813B5" w:rsidRPr="009E7420">
        <w:rPr>
          <w:rFonts w:ascii="맑은 고딕" w:eastAsia="맑은 고딕" w:hAnsi="맑은 고딕"/>
          <w:bCs/>
          <w:sz w:val="24"/>
          <w:szCs w:val="24"/>
          <w:lang w:eastAsia="ko-KR"/>
        </w:rPr>
        <w:t>()</w:t>
      </w:r>
    </w:p>
    <w:p w:rsidR="00564BC4" w:rsidRPr="009E7420" w:rsidRDefault="00564BC4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bookmarkStart w:id="13" w:name="_Toc130041411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기능</w:t>
      </w:r>
      <w:bookmarkEnd w:id="13"/>
    </w:p>
    <w:p w:rsidR="00F813B5" w:rsidRPr="009E7420" w:rsidRDefault="00F813B5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quit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명령어 입력시 수행되는 함수로,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history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와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opcode mnemonics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저장을 위해 할당했뒀던 공간을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free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해준다. </w:t>
      </w:r>
    </w:p>
    <w:p w:rsidR="00564BC4" w:rsidRPr="009E7420" w:rsidRDefault="00564BC4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bookmarkStart w:id="14" w:name="_Toc130041412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사용변</w:t>
      </w:r>
      <w:r w:rsidR="0073395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수</w:t>
      </w:r>
      <w:bookmarkEnd w:id="14"/>
    </w:p>
    <w:p w:rsidR="002821BC" w:rsidRPr="009E7420" w:rsidRDefault="006919B0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int </w:t>
      </w:r>
      <w:proofErr w:type="gramStart"/>
      <w:r w:rsidRPr="009E7420">
        <w:rPr>
          <w:rFonts w:ascii="맑은 고딕" w:eastAsia="맑은 고딕" w:hAnsi="맑은 고딕"/>
          <w:sz w:val="24"/>
          <w:szCs w:val="24"/>
          <w:lang w:eastAsia="ko-KR"/>
        </w:rPr>
        <w:t>i :</w:t>
      </w:r>
      <w:proofErr w:type="gramEnd"/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loop counter로 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hash table 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head pointer 배열의 index용 변수</w:t>
      </w:r>
    </w:p>
    <w:p w:rsidR="002821BC" w:rsidRPr="009E7420" w:rsidRDefault="002821BC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node *tmp, </w:t>
      </w:r>
      <w:proofErr w:type="gramStart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tmp2 :</w:t>
      </w:r>
      <w:proofErr w:type="gramEnd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hlist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(history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저장을 위한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Linked lsit)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모두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free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하기 위해 선언한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node*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변수로, hlist에 연결된 노드들을 하나씩 접근한다.</w:t>
      </w:r>
    </w:p>
    <w:p w:rsidR="002821BC" w:rsidRPr="009E7420" w:rsidRDefault="002821BC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op *t</w:t>
      </w:r>
      <w:proofErr w:type="gramStart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,*</w:t>
      </w:r>
      <w:proofErr w:type="gramEnd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t2 : oplist(opcode mnemonics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저장을 위한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Linked List)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모두 free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하기 위해 선언한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op*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변수로,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oplist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연결된 노드들을 하나씩 접근한다. </w:t>
      </w:r>
    </w:p>
    <w:p w:rsidR="002821BC" w:rsidRPr="009E7420" w:rsidRDefault="002821BC" w:rsidP="005523D1">
      <w:pPr>
        <w:pStyle w:val="af7"/>
        <w:ind w:left="108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564BC4" w:rsidRPr="009E7420" w:rsidRDefault="0006784D" w:rsidP="005523D1">
      <w:pPr>
        <w:pStyle w:val="2"/>
        <w:jc w:val="both"/>
        <w:rPr>
          <w:rFonts w:ascii="맑은 고딕" w:eastAsia="맑은 고딕" w:hAnsi="맑은 고딕"/>
          <w:bCs/>
          <w:sz w:val="24"/>
          <w:szCs w:val="24"/>
          <w:lang w:eastAsia="ko-KR"/>
        </w:rPr>
      </w:pPr>
      <w:bookmarkStart w:id="15" w:name="_Toc130041413"/>
      <w:r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모듈이름</w:t>
      </w:r>
      <w:r w:rsidRPr="009E7420">
        <w:rPr>
          <w:rFonts w:ascii="맑은 고딕" w:eastAsia="맑은 고딕" w:hAnsi="맑은 고딕"/>
          <w:bCs/>
          <w:sz w:val="24"/>
          <w:szCs w:val="24"/>
          <w:lang w:eastAsia="ko-KR"/>
        </w:rPr>
        <w:t>:</w:t>
      </w:r>
      <w:r w:rsidR="00564BC4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 </w:t>
      </w:r>
      <w:bookmarkEnd w:id="15"/>
      <w:r w:rsidR="00F813B5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command_hi()</w:t>
      </w:r>
    </w:p>
    <w:p w:rsidR="00564BC4" w:rsidRPr="009E7420" w:rsidRDefault="00564BC4" w:rsidP="005523D1">
      <w:pPr>
        <w:pStyle w:val="3"/>
        <w:jc w:val="both"/>
        <w:rPr>
          <w:rFonts w:ascii="맑은 고딕" w:eastAsia="맑은 고딕" w:hAnsi="맑은 고딕"/>
          <w:iCs/>
          <w:sz w:val="24"/>
          <w:szCs w:val="24"/>
          <w:lang w:eastAsia="ko-KR"/>
        </w:rPr>
      </w:pPr>
      <w:bookmarkStart w:id="16" w:name="_Toc130041414"/>
      <w:r w:rsidRPr="009E7420">
        <w:rPr>
          <w:rFonts w:ascii="맑은 고딕" w:eastAsia="맑은 고딕" w:hAnsi="맑은 고딕" w:hint="eastAsia"/>
          <w:iCs/>
          <w:sz w:val="24"/>
          <w:szCs w:val="24"/>
          <w:lang w:eastAsia="ko-KR"/>
        </w:rPr>
        <w:t>기능</w:t>
      </w:r>
      <w:bookmarkEnd w:id="16"/>
    </w:p>
    <w:p w:rsidR="00F813B5" w:rsidRPr="009E7420" w:rsidRDefault="00F813B5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history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 현재까지 입력 받았던 명령어들 중 올바르게 수행된 명령어들의 내용을 그대로 출력해준다.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hlist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가 NULL인 경우(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>list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가 빈 경우) 아무것도 출력하지 않고 다시 프롬프트로 돌아가며,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그렇지 않은 경우 아니면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>node* tmp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로 리스트 노드에 하나씩 접근하여 각 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>node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>command</w:t>
      </w:r>
      <w:r w:rsidR="002821B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출력해준다. </w:t>
      </w:r>
      <w:r w:rsidR="002821B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965691" w:rsidRPr="009E7420" w:rsidRDefault="00965691" w:rsidP="005523D1">
      <w:pPr>
        <w:pStyle w:val="3"/>
        <w:jc w:val="both"/>
        <w:rPr>
          <w:rFonts w:ascii="맑은 고딕" w:eastAsia="맑은 고딕" w:hAnsi="맑은 고딕"/>
          <w:bCs/>
          <w:sz w:val="24"/>
          <w:szCs w:val="24"/>
          <w:lang w:eastAsia="ko-KR"/>
        </w:rPr>
      </w:pPr>
      <w:bookmarkStart w:id="17" w:name="_Toc130041415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사용변수</w:t>
      </w:r>
      <w:bookmarkEnd w:id="17"/>
      <w:r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 </w:t>
      </w:r>
    </w:p>
    <w:p w:rsidR="002821BC" w:rsidRPr="009E7420" w:rsidRDefault="002821BC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i: loop counter로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h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l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ist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연결된 노드의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command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출력하기 위해 사용된다.</w:t>
      </w:r>
    </w:p>
    <w:p w:rsidR="002821BC" w:rsidRPr="009E7420" w:rsidRDefault="002821BC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node* </w:t>
      </w:r>
      <w:proofErr w:type="gramStart"/>
      <w:r w:rsidRPr="009E7420">
        <w:rPr>
          <w:rFonts w:ascii="맑은 고딕" w:eastAsia="맑은 고딕" w:hAnsi="맑은 고딕"/>
          <w:sz w:val="24"/>
          <w:szCs w:val="24"/>
          <w:lang w:eastAsia="ko-KR"/>
        </w:rPr>
        <w:t>tmp :</w:t>
      </w:r>
      <w:proofErr w:type="gramEnd"/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hlist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연결된 노드들에 접근하기 위해 사용된다.  </w:t>
      </w:r>
    </w:p>
    <w:p w:rsidR="00564BC4" w:rsidRPr="009E7420" w:rsidRDefault="0006784D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bookmarkStart w:id="18" w:name="_Toc130041416"/>
      <w:r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lastRenderedPageBreak/>
        <w:t>모듈이름</w:t>
      </w:r>
      <w:r w:rsidRPr="009E7420">
        <w:rPr>
          <w:rFonts w:ascii="맑은 고딕" w:eastAsia="맑은 고딕" w:hAnsi="맑은 고딕"/>
          <w:bCs/>
          <w:sz w:val="24"/>
          <w:szCs w:val="24"/>
          <w:lang w:eastAsia="ko-KR"/>
        </w:rPr>
        <w:t>:</w:t>
      </w:r>
      <w:r w:rsidR="00564BC4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 co</w:t>
      </w:r>
      <w:bookmarkEnd w:id="18"/>
      <w:r w:rsidR="00DA2022" w:rsidRPr="009E7420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mmand_du(char cmm[10][COMMAND_MAX</w:t>
      </w:r>
      <w:r w:rsidR="00DA2022" w:rsidRPr="009E7420">
        <w:rPr>
          <w:rFonts w:ascii="맑은 고딕" w:eastAsia="맑은 고딕" w:hAnsi="맑은 고딕" w:hint="eastAsia"/>
          <w:bCs/>
          <w:sz w:val="24"/>
          <w:lang w:eastAsia="ko-KR"/>
        </w:rPr>
        <w:t>]</w:t>
      </w:r>
      <w:proofErr w:type="gramStart"/>
      <w:r w:rsidR="00DA2022" w:rsidRPr="009E7420">
        <w:rPr>
          <w:rFonts w:ascii="맑은 고딕" w:eastAsia="맑은 고딕" w:hAnsi="맑은 고딕" w:hint="eastAsia"/>
          <w:bCs/>
          <w:sz w:val="24"/>
          <w:lang w:eastAsia="ko-KR"/>
        </w:rPr>
        <w:t>,int</w:t>
      </w:r>
      <w:proofErr w:type="gramEnd"/>
      <w:r w:rsidR="00DA2022"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cnt)</w:t>
      </w:r>
    </w:p>
    <w:p w:rsidR="00564BC4" w:rsidRPr="009E7420" w:rsidRDefault="00564BC4" w:rsidP="005523D1">
      <w:pPr>
        <w:pStyle w:val="3"/>
        <w:jc w:val="both"/>
        <w:rPr>
          <w:rFonts w:ascii="맑은 고딕" w:eastAsia="맑은 고딕" w:hAnsi="맑은 고딕"/>
          <w:iCs/>
          <w:sz w:val="24"/>
          <w:lang w:eastAsia="ko-KR"/>
        </w:rPr>
      </w:pPr>
      <w:bookmarkStart w:id="19" w:name="_Toc130041417"/>
      <w:r w:rsidRPr="009E7420">
        <w:rPr>
          <w:rFonts w:ascii="맑은 고딕" w:eastAsia="맑은 고딕" w:hAnsi="맑은 고딕" w:hint="eastAsia"/>
          <w:iCs/>
          <w:sz w:val="24"/>
          <w:lang w:eastAsia="ko-KR"/>
        </w:rPr>
        <w:t>기능</w:t>
      </w:r>
      <w:bookmarkEnd w:id="19"/>
    </w:p>
    <w:p w:rsidR="009E7420" w:rsidRPr="009E7420" w:rsidRDefault="00945886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dump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명령어 수행을 위한 함수로, </w:t>
      </w:r>
      <w:r w:rsidRPr="009E7420">
        <w:rPr>
          <w:rFonts w:ascii="맑은 고딕" w:eastAsia="맑은 고딕" w:hAnsi="맑은 고딕"/>
          <w:sz w:val="24"/>
          <w:lang w:eastAsia="ko-KR"/>
        </w:rPr>
        <w:t>parameter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의 종류에 따라 </w:t>
      </w:r>
      <w:r w:rsidRPr="009E7420">
        <w:rPr>
          <w:rFonts w:ascii="맑은 고딕" w:eastAsia="맑은 고딕" w:hAnsi="맑은 고딕"/>
          <w:sz w:val="24"/>
          <w:lang w:eastAsia="ko-KR"/>
        </w:rPr>
        <w:t>3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가지 방식으로 메모리의 내용을 </w:t>
      </w:r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>출력해준다.</w:t>
      </w:r>
      <w:r w:rsidR="000A7D8F" w:rsidRPr="009E7420">
        <w:rPr>
          <w:rFonts w:ascii="맑은 고딕" w:eastAsia="맑은 고딕" w:hAnsi="맑은 고딕"/>
          <w:sz w:val="24"/>
          <w:lang w:eastAsia="ko-KR"/>
        </w:rPr>
        <w:t xml:space="preserve"> paramet</w:t>
      </w:r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 xml:space="preserve">에 </w:t>
      </w:r>
      <w:proofErr w:type="gramStart"/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 xml:space="preserve">따라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 </w:t>
      </w:r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>출력</w:t>
      </w:r>
      <w:proofErr w:type="gramEnd"/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 xml:space="preserve"> 시작 주소인 </w:t>
      </w:r>
      <w:r w:rsidR="000A7D8F" w:rsidRPr="009E7420">
        <w:rPr>
          <w:rFonts w:ascii="맑은 고딕" w:eastAsia="맑은 고딕" w:hAnsi="맑은 고딕"/>
          <w:sz w:val="24"/>
          <w:lang w:eastAsia="ko-KR"/>
        </w:rPr>
        <w:t>start</w:t>
      </w:r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 xml:space="preserve">와 마지막 주소인 </w:t>
      </w:r>
      <w:r w:rsidR="000A7D8F" w:rsidRPr="009E7420">
        <w:rPr>
          <w:rFonts w:ascii="맑은 고딕" w:eastAsia="맑은 고딕" w:hAnsi="맑은 고딕"/>
          <w:sz w:val="24"/>
          <w:lang w:eastAsia="ko-KR"/>
        </w:rPr>
        <w:t>end</w:t>
      </w:r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 xml:space="preserve">를 적절하게 대입하여 한가지 함수로 </w:t>
      </w:r>
      <w:r w:rsidR="000A7D8F" w:rsidRPr="009E7420">
        <w:rPr>
          <w:rFonts w:ascii="맑은 고딕" w:eastAsia="맑은 고딕" w:hAnsi="맑은 고딕"/>
          <w:sz w:val="24"/>
          <w:lang w:eastAsia="ko-KR"/>
        </w:rPr>
        <w:t>3</w:t>
      </w:r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>가지의 출력 방식을 모두 수행 가능하도록 구현하였다.</w:t>
      </w:r>
      <w:r w:rsidR="000A7D8F"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="000A7D8F" w:rsidRPr="009E7420">
        <w:rPr>
          <w:rFonts w:ascii="맑은 고딕" w:eastAsia="맑은 고딕" w:hAnsi="맑은 고딕" w:hint="eastAsia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올바른 형식의 </w:t>
      </w:r>
      <w:r w:rsidRPr="009E7420">
        <w:rPr>
          <w:rFonts w:ascii="맑은 고딕" w:eastAsia="맑은 고딕" w:hAnsi="맑은 고딕"/>
          <w:sz w:val="24"/>
          <w:lang w:eastAsia="ko-KR"/>
        </w:rPr>
        <w:t>parameter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가 입력되지 않았을 경우에는 그에 맞는 경고 메시지를 띄어주고 다시 프롬프트로 돌아간다. </w:t>
      </w:r>
      <w:r w:rsidR="009E7420">
        <w:rPr>
          <w:rFonts w:ascii="맑은 고딕" w:eastAsia="맑은 고딕" w:hAnsi="맑은 고딕" w:hint="eastAsia"/>
          <w:sz w:val="24"/>
          <w:lang w:eastAsia="ko-KR"/>
        </w:rPr>
        <w:t xml:space="preserve">이런식으로 dump가 올바르게 수행되지 않은 경우에는 </w:t>
      </w:r>
      <w:r w:rsidR="009E7420">
        <w:rPr>
          <w:rFonts w:ascii="맑은 고딕" w:eastAsia="맑은 고딕" w:hAnsi="맑은 고딕"/>
          <w:sz w:val="24"/>
          <w:lang w:eastAsia="ko-KR"/>
        </w:rPr>
        <w:t>return 0</w:t>
      </w:r>
      <w:r w:rsidR="009E7420">
        <w:rPr>
          <w:rFonts w:ascii="맑은 고딕" w:eastAsia="맑은 고딕" w:hAnsi="맑은 고딕" w:hint="eastAsia"/>
          <w:sz w:val="24"/>
          <w:lang w:eastAsia="ko-KR"/>
        </w:rPr>
        <w:t xml:space="preserve">을, 올바르게 수행된 경우에는 </w:t>
      </w:r>
      <w:r w:rsidR="009E7420">
        <w:rPr>
          <w:rFonts w:ascii="맑은 고딕" w:eastAsia="맑은 고딕" w:hAnsi="맑은 고딕"/>
          <w:sz w:val="24"/>
          <w:lang w:eastAsia="ko-KR"/>
        </w:rPr>
        <w:t>return 1</w:t>
      </w:r>
      <w:r w:rsidR="009E7420">
        <w:rPr>
          <w:rFonts w:ascii="맑은 고딕" w:eastAsia="맑은 고딕" w:hAnsi="맑은 고딕" w:hint="eastAsia"/>
          <w:sz w:val="24"/>
          <w:lang w:eastAsia="ko-KR"/>
        </w:rPr>
        <w:t>을 한다.</w:t>
      </w:r>
      <w:r w:rsidR="009E7420">
        <w:rPr>
          <w:rFonts w:ascii="맑은 고딕" w:eastAsia="맑은 고딕" w:hAnsi="맑은 고딕"/>
          <w:sz w:val="24"/>
          <w:lang w:eastAsia="ko-KR"/>
        </w:rPr>
        <w:t xml:space="preserve"> </w:t>
      </w:r>
    </w:p>
    <w:p w:rsidR="00501ACB" w:rsidRPr="009E7420" w:rsidRDefault="00501ACB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</w:p>
    <w:p w:rsidR="000A7D8F" w:rsidRPr="00ED61E1" w:rsidRDefault="00501ACB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/>
          <w:sz w:val="24"/>
          <w:lang w:eastAsia="ko-KR"/>
        </w:rPr>
        <w:t>cmm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에는 총 cnt개의 문자열이 저장되어 있으며,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cmm[0]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은 </w:t>
      </w:r>
      <w:r w:rsidRPr="009E7420">
        <w:rPr>
          <w:rFonts w:ascii="맑은 고딕" w:eastAsia="맑은 고딕" w:hAnsi="맑은 고딕"/>
          <w:sz w:val="24"/>
          <w:lang w:eastAsia="ko-KR"/>
        </w:rPr>
        <w:t>d[ump], cnt&gt;=2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인경우</w:t>
      </w:r>
      <w:r w:rsidRPr="009E7420">
        <w:rPr>
          <w:rFonts w:ascii="맑은 고딕" w:eastAsia="맑은 고딕" w:hAnsi="맑은 고딕"/>
          <w:sz w:val="24"/>
          <w:lang w:eastAsia="ko-KR"/>
        </w:rPr>
        <w:t>cmm[1]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에는</w:t>
      </w:r>
      <w:r w:rsidR="00ED61E1">
        <w:rPr>
          <w:rFonts w:ascii="맑은 고딕" w:eastAsia="맑은 고딕" w:hAnsi="맑은 고딕"/>
          <w:sz w:val="24"/>
          <w:lang w:eastAsia="ko-KR"/>
        </w:rPr>
        <w:t xml:space="preserve">start address, </w:t>
      </w:r>
      <w:r w:rsidRPr="009E7420">
        <w:rPr>
          <w:rFonts w:ascii="맑은 고딕" w:eastAsia="맑은 고딕" w:hAnsi="맑은 고딕"/>
          <w:sz w:val="24"/>
          <w:lang w:eastAsia="ko-KR"/>
        </w:rPr>
        <w:t>cnt=3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인 경우</w:t>
      </w:r>
      <w:r w:rsidRPr="009E7420">
        <w:rPr>
          <w:rFonts w:ascii="맑은 고딕" w:eastAsia="맑은 고딕" w:hAnsi="맑은 고딕"/>
          <w:sz w:val="24"/>
          <w:lang w:eastAsia="ko-KR"/>
        </w:rPr>
        <w:t>cmm[2]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에는 </w:t>
      </w:r>
      <w:r w:rsidRPr="009E7420">
        <w:rPr>
          <w:rFonts w:ascii="맑은 고딕" w:eastAsia="맑은 고딕" w:hAnsi="맑은 고딕"/>
          <w:sz w:val="24"/>
          <w:lang w:eastAsia="ko-KR"/>
        </w:rPr>
        <w:t>end address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가 저장되어있다.</w:t>
      </w:r>
      <w:r w:rsidR="00ED61E1">
        <w:rPr>
          <w:rFonts w:ascii="맑은 고딕" w:eastAsia="맑은 고딕" w:hAnsi="맑은 고딕"/>
          <w:sz w:val="24"/>
          <w:lang w:eastAsia="ko-KR"/>
        </w:rPr>
        <w:t xml:space="preserve"> </w:t>
      </w:r>
      <w:r w:rsidR="00ED61E1">
        <w:rPr>
          <w:rFonts w:ascii="맑은 고딕" w:eastAsia="맑은 고딕" w:hAnsi="맑은 고딕" w:hint="eastAsia"/>
          <w:sz w:val="24"/>
          <w:lang w:eastAsia="ko-KR"/>
        </w:rPr>
        <w:t xml:space="preserve">문자열 형태로 저장된 </w:t>
      </w:r>
      <w:r w:rsidR="00ED61E1">
        <w:rPr>
          <w:rFonts w:ascii="맑은 고딕" w:eastAsia="맑은 고딕" w:hAnsi="맑은 고딕"/>
          <w:sz w:val="24"/>
          <w:lang w:eastAsia="ko-KR"/>
        </w:rPr>
        <w:t>start addres</w:t>
      </w:r>
      <w:r w:rsidR="00ED61E1">
        <w:rPr>
          <w:rFonts w:ascii="맑은 고딕" w:eastAsia="맑은 고딕" w:hAnsi="맑은 고딕" w:hint="eastAsia"/>
          <w:sz w:val="24"/>
          <w:lang w:eastAsia="ko-KR"/>
        </w:rPr>
        <w:t>s와 end a</w:t>
      </w:r>
      <w:r w:rsidR="00ED61E1">
        <w:rPr>
          <w:rFonts w:ascii="맑은 고딕" w:eastAsia="맑은 고딕" w:hAnsi="맑은 고딕"/>
          <w:sz w:val="24"/>
          <w:lang w:eastAsia="ko-KR"/>
        </w:rPr>
        <w:t>ddress</w:t>
      </w:r>
      <w:r w:rsidR="00ED61E1">
        <w:rPr>
          <w:rFonts w:ascii="맑은 고딕" w:eastAsia="맑은 고딕" w:hAnsi="맑은 고딕" w:hint="eastAsia"/>
          <w:sz w:val="24"/>
          <w:lang w:eastAsia="ko-KR"/>
        </w:rPr>
        <w:t xml:space="preserve">는 </w:t>
      </w:r>
      <w:r w:rsidR="00ED61E1">
        <w:rPr>
          <w:rFonts w:ascii="맑은 고딕" w:eastAsia="맑은 고딕" w:hAnsi="맑은 고딕"/>
          <w:sz w:val="24"/>
          <w:lang w:eastAsia="ko-KR"/>
        </w:rPr>
        <w:t>make_hex</w:t>
      </w:r>
      <w:r w:rsidR="00ED61E1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(해당 문자열이 </w:t>
      </w:r>
      <w:r w:rsidR="00ED61E1" w:rsidRPr="009E7420">
        <w:rPr>
          <w:rFonts w:ascii="맑은 고딕" w:eastAsia="맑은 고딕" w:hAnsi="맑은 고딕"/>
          <w:sz w:val="24"/>
          <w:szCs w:val="24"/>
          <w:lang w:eastAsia="ko-KR"/>
        </w:rPr>
        <w:t>16</w:t>
      </w:r>
      <w:r w:rsidR="00ED61E1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 형식에 맞는지 확인 후, 맞으면 그에 맞는 </w:t>
      </w:r>
      <w:r w:rsidR="00ED61E1" w:rsidRPr="009E7420">
        <w:rPr>
          <w:rFonts w:ascii="맑은 고딕" w:eastAsia="맑은 고딕" w:hAnsi="맑은 고딕"/>
          <w:sz w:val="24"/>
          <w:szCs w:val="24"/>
          <w:lang w:eastAsia="ko-KR"/>
        </w:rPr>
        <w:t>16</w:t>
      </w:r>
      <w:r w:rsidR="00ED61E1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진수(</w:t>
      </w:r>
      <w:r w:rsidR="00ED61E1" w:rsidRPr="009E7420">
        <w:rPr>
          <w:rFonts w:ascii="맑은 고딕" w:eastAsia="맑은 고딕" w:hAnsi="맑은 고딕"/>
          <w:sz w:val="24"/>
          <w:szCs w:val="24"/>
          <w:lang w:eastAsia="ko-KR"/>
        </w:rPr>
        <w:t>int)</w:t>
      </w:r>
      <w:r w:rsidR="00ED61E1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반환하는 함수)</w:t>
      </w:r>
      <w:r w:rsidR="00ED61E1">
        <w:rPr>
          <w:rFonts w:ascii="맑은 고딕" w:eastAsia="맑은 고딕" w:hAnsi="맑은 고딕" w:hint="eastAsia"/>
          <w:sz w:val="24"/>
          <w:lang w:eastAsia="ko-KR"/>
        </w:rPr>
        <w:t xml:space="preserve">함수를 통해 </w:t>
      </w:r>
      <w:r w:rsidR="00ED61E1">
        <w:rPr>
          <w:rFonts w:ascii="맑은 고딕" w:eastAsia="맑은 고딕" w:hAnsi="맑은 고딕"/>
          <w:sz w:val="24"/>
          <w:lang w:eastAsia="ko-KR"/>
        </w:rPr>
        <w:t xml:space="preserve">int </w:t>
      </w:r>
      <w:r w:rsidR="00ED61E1">
        <w:rPr>
          <w:rFonts w:ascii="맑은 고딕" w:eastAsia="맑은 고딕" w:hAnsi="맑은 고딕" w:hint="eastAsia"/>
          <w:sz w:val="24"/>
          <w:lang w:eastAsia="ko-KR"/>
        </w:rPr>
        <w:t>형으로 변환하여 사용한다.</w:t>
      </w:r>
      <w:r w:rsidR="00ED61E1">
        <w:rPr>
          <w:rFonts w:ascii="맑은 고딕" w:eastAsia="맑은 고딕" w:hAnsi="맑은 고딕"/>
          <w:sz w:val="24"/>
          <w:lang w:eastAsia="ko-KR"/>
        </w:rPr>
        <w:t xml:space="preserve">  </w:t>
      </w:r>
    </w:p>
    <w:p w:rsidR="00945886" w:rsidRPr="009E7420" w:rsidRDefault="000A7D8F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</w:p>
    <w:p w:rsidR="00945886" w:rsidRDefault="00945886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lang w:eastAsia="ko-KR"/>
        </w:rPr>
        <w:t>왼쪽에는 5</w:t>
      </w:r>
      <w:r w:rsidRPr="009E7420">
        <w:rPr>
          <w:rFonts w:ascii="맑은 고딕" w:eastAsia="맑은 고딕" w:hAnsi="맑은 고딕"/>
          <w:sz w:val="24"/>
          <w:lang w:eastAsia="ko-KR"/>
        </w:rPr>
        <w:t>-digit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의 </w:t>
      </w:r>
      <w:r w:rsidRPr="009E7420">
        <w:rPr>
          <w:rFonts w:ascii="맑은 고딕" w:eastAsia="맑은 고딕" w:hAnsi="맑은 고딕"/>
          <w:sz w:val="24"/>
          <w:lang w:eastAsia="ko-KR"/>
        </w:rPr>
        <w:t>16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진수로 메모리 주소를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,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가운데는 메모리에 저장된 값(</w:t>
      </w:r>
      <w:r w:rsidRPr="009E7420">
        <w:rPr>
          <w:rFonts w:ascii="맑은 고딕" w:eastAsia="맑은 고딕" w:hAnsi="맑은 고딕"/>
          <w:sz w:val="24"/>
          <w:lang w:eastAsia="ko-KR"/>
        </w:rPr>
        <w:t>1byte-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아스키코드)들을, 오른쪽에는 해당 번지에 저장된 아스키 코드 값이 의미하는 문자(아스키코드 범위를 벗어난 값들에 대해서는 </w:t>
      </w:r>
      <w:r w:rsidRPr="009E7420">
        <w:rPr>
          <w:rFonts w:ascii="맑은 고딕" w:eastAsia="맑은 고딕" w:hAnsi="맑은 고딕"/>
          <w:sz w:val="24"/>
          <w:lang w:eastAsia="ko-KR"/>
        </w:rPr>
        <w:t>‘.’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을 출력)를 출력해준다</w:t>
      </w:r>
    </w:p>
    <w:p w:rsidR="006D1E28" w:rsidRPr="006D1E28" w:rsidRDefault="006D1E28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  <w:r>
        <w:rPr>
          <w:rFonts w:ascii="맑은 고딕" w:eastAsia="맑은 고딕" w:hAnsi="맑은 고딕" w:hint="eastAsia"/>
          <w:sz w:val="24"/>
          <w:lang w:eastAsia="ko-KR"/>
        </w:rPr>
        <w:t xml:space="preserve">memory가 </w:t>
      </w:r>
      <w:r>
        <w:rPr>
          <w:rFonts w:ascii="맑은 고딕" w:eastAsia="맑은 고딕" w:hAnsi="맑은 고딕"/>
          <w:sz w:val="24"/>
          <w:lang w:eastAsia="ko-KR"/>
        </w:rPr>
        <w:t>char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형 </w:t>
      </w:r>
      <w:r>
        <w:rPr>
          <w:rFonts w:ascii="맑은 고딕" w:eastAsia="맑은 고딕" w:hAnsi="맑은 고딕"/>
          <w:sz w:val="24"/>
          <w:lang w:eastAsia="ko-KR"/>
        </w:rPr>
        <w:t>2</w:t>
      </w:r>
      <w:r>
        <w:rPr>
          <w:rFonts w:ascii="맑은 고딕" w:eastAsia="맑은 고딕" w:hAnsi="맑은 고딕" w:hint="eastAsia"/>
          <w:sz w:val="24"/>
          <w:lang w:eastAsia="ko-KR"/>
        </w:rPr>
        <w:t>차원 배열로 구현되어 있기 때문에,</w:t>
      </w:r>
      <w:r>
        <w:rPr>
          <w:rFonts w:ascii="맑은 고딕" w:eastAsia="맑은 고딕" w:hAnsi="맑은 고딕"/>
          <w:sz w:val="24"/>
          <w:lang w:eastAsia="ko-KR"/>
        </w:rPr>
        <w:t xml:space="preserve"> 1byte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를 저장하기 위해서는 </w:t>
      </w:r>
      <w:r>
        <w:rPr>
          <w:rFonts w:ascii="맑은 고딕" w:eastAsia="맑은 고딕" w:hAnsi="맑은 고딕"/>
          <w:sz w:val="24"/>
          <w:lang w:eastAsia="ko-KR"/>
        </w:rPr>
        <w:t>2</w:t>
      </w:r>
      <w:r>
        <w:rPr>
          <w:rFonts w:ascii="맑은 고딕" w:eastAsia="맑은 고딕" w:hAnsi="맑은 고딕" w:hint="eastAsia"/>
          <w:sz w:val="24"/>
          <w:lang w:eastAsia="ko-KR"/>
        </w:rPr>
        <w:t>개의 배열 공간이 필요하다.</w:t>
      </w:r>
      <w:r>
        <w:rPr>
          <w:rFonts w:ascii="맑은 고딕" w:eastAsia="맑은 고딕" w:hAnsi="맑은 고딕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따라서 한 줄에 </w:t>
      </w:r>
      <w:r>
        <w:rPr>
          <w:rFonts w:ascii="맑은 고딕" w:eastAsia="맑은 고딕" w:hAnsi="맑은 고딕"/>
          <w:sz w:val="24"/>
          <w:lang w:eastAsia="ko-KR"/>
        </w:rPr>
        <w:t xml:space="preserve">1byte </w:t>
      </w:r>
      <w:r>
        <w:rPr>
          <w:rFonts w:ascii="맑은 고딕" w:eastAsia="맑은 고딕" w:hAnsi="맑은 고딕" w:hint="eastAsia"/>
          <w:sz w:val="24"/>
          <w:lang w:eastAsia="ko-KR"/>
        </w:rPr>
        <w:t>값을</w:t>
      </w:r>
      <w:r>
        <w:rPr>
          <w:rFonts w:ascii="맑은 고딕" w:eastAsia="맑은 고딕" w:hAnsi="맑은 고딕"/>
          <w:sz w:val="24"/>
          <w:lang w:eastAsia="ko-KR"/>
        </w:rPr>
        <w:t>16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개씩 출력하기 위해서 총 </w:t>
      </w:r>
      <w:r>
        <w:rPr>
          <w:rFonts w:ascii="맑은 고딕" w:eastAsia="맑은 고딕" w:hAnsi="맑은 고딕"/>
          <w:sz w:val="24"/>
          <w:lang w:eastAsia="ko-KR"/>
        </w:rPr>
        <w:t>32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개의 </w:t>
      </w:r>
      <w:r>
        <w:rPr>
          <w:rFonts w:ascii="맑은 고딕" w:eastAsia="맑은 고딕" w:hAnsi="맑은 고딕"/>
          <w:sz w:val="24"/>
          <w:lang w:eastAsia="ko-KR"/>
        </w:rPr>
        <w:t xml:space="preserve">memory </w:t>
      </w:r>
      <w:r>
        <w:rPr>
          <w:rFonts w:ascii="맑은 고딕" w:eastAsia="맑은 고딕" w:hAnsi="맑은 고딕" w:hint="eastAsia"/>
          <w:sz w:val="24"/>
          <w:lang w:eastAsia="ko-KR"/>
        </w:rPr>
        <w:t>배열 원소들을 출력한다.</w:t>
      </w:r>
      <w:r>
        <w:rPr>
          <w:rFonts w:ascii="맑은 고딕" w:eastAsia="맑은 고딕" w:hAnsi="맑은 고딕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lang w:eastAsia="ko-KR"/>
        </w:rPr>
        <w:t>j (loop counter= column index)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를 </w:t>
      </w:r>
      <w:r>
        <w:rPr>
          <w:rFonts w:ascii="맑은 고딕" w:eastAsia="맑은 고딕" w:hAnsi="맑은 고딕"/>
          <w:sz w:val="24"/>
          <w:lang w:eastAsia="ko-KR"/>
        </w:rPr>
        <w:t>0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부터 </w:t>
      </w:r>
      <w:r>
        <w:rPr>
          <w:rFonts w:ascii="맑은 고딕" w:eastAsia="맑은 고딕" w:hAnsi="맑은 고딕"/>
          <w:sz w:val="24"/>
          <w:lang w:eastAsia="ko-KR"/>
        </w:rPr>
        <w:t>31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까지 한 번에 </w:t>
      </w:r>
      <w:r>
        <w:rPr>
          <w:rFonts w:ascii="맑은 고딕" w:eastAsia="맑은 고딕" w:hAnsi="맑은 고딕"/>
          <w:sz w:val="24"/>
          <w:lang w:eastAsia="ko-KR"/>
        </w:rPr>
        <w:t>2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씩 증가시키며 </w:t>
      </w:r>
      <w:r>
        <w:rPr>
          <w:rFonts w:ascii="맑은 고딕" w:eastAsia="맑은 고딕" w:hAnsi="맑은 고딕"/>
          <w:sz w:val="24"/>
          <w:lang w:eastAsia="ko-KR"/>
        </w:rPr>
        <w:t>memory[row][j], memory[row][j+1]</w:t>
      </w:r>
      <w:r>
        <w:rPr>
          <w:rFonts w:ascii="맑은 고딕" w:eastAsia="맑은 고딕" w:hAnsi="맑은 고딕" w:hint="eastAsia"/>
          <w:sz w:val="24"/>
          <w:lang w:eastAsia="ko-KR"/>
        </w:rPr>
        <w:t>을 출력해준다.</w:t>
      </w:r>
      <w:r>
        <w:rPr>
          <w:rFonts w:ascii="맑은 고딕" w:eastAsia="맑은 고딕" w:hAnsi="맑은 고딕"/>
          <w:sz w:val="24"/>
          <w:lang w:eastAsia="ko-KR"/>
        </w:rPr>
        <w:t xml:space="preserve">  </w:t>
      </w:r>
    </w:p>
    <w:p w:rsidR="00945886" w:rsidRPr="009E7420" w:rsidRDefault="00945886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lang w:eastAsia="ko-KR"/>
        </w:rPr>
        <w:t>.</w:t>
      </w:r>
    </w:p>
    <w:p w:rsidR="00945886" w:rsidRPr="009E7420" w:rsidRDefault="00945886" w:rsidP="005523D1">
      <w:pPr>
        <w:pStyle w:val="af7"/>
        <w:numPr>
          <w:ilvl w:val="0"/>
          <w:numId w:val="29"/>
        </w:numPr>
        <w:jc w:val="both"/>
        <w:rPr>
          <w:rFonts w:ascii="맑은 고딕" w:eastAsia="맑은 고딕" w:hAnsi="맑은 고딕"/>
          <w:sz w:val="24"/>
          <w:lang w:eastAsia="ko-KR"/>
        </w:rPr>
      </w:pPr>
      <w:proofErr w:type="gramStart"/>
      <w:r w:rsidRPr="009E7420">
        <w:rPr>
          <w:rFonts w:ascii="맑은 고딕" w:eastAsia="맑은 고딕" w:hAnsi="맑은 고딕"/>
          <w:sz w:val="24"/>
          <w:lang w:eastAsia="ko-KR"/>
        </w:rPr>
        <w:t>dump :</w:t>
      </w:r>
      <w:proofErr w:type="gramEnd"/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전역변수로 선언된 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cur_adr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를 출력 시작 주소로하여 </w:t>
      </w:r>
      <w:r w:rsidRPr="009E7420">
        <w:rPr>
          <w:rFonts w:ascii="맑은 고딕" w:eastAsia="맑은 고딕" w:hAnsi="맑은 고딕"/>
          <w:sz w:val="24"/>
          <w:lang w:eastAsia="ko-KR"/>
        </w:rPr>
        <w:t>160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개의 </w:t>
      </w:r>
      <w:r w:rsidRPr="009E7420">
        <w:rPr>
          <w:rFonts w:ascii="맑은 고딕" w:eastAsia="맑은 고딕" w:hAnsi="맑은 고딕"/>
          <w:sz w:val="24"/>
          <w:lang w:eastAsia="ko-KR"/>
        </w:rPr>
        <w:t>(10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줄)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메모리 내용을 출력해준다.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이후 cur_adr은 마지막으로 출력한 메모리 번지+</w:t>
      </w:r>
      <w:r w:rsidRPr="009E7420">
        <w:rPr>
          <w:rFonts w:ascii="맑은 고딕" w:eastAsia="맑은 고딕" w:hAnsi="맑은 고딕"/>
          <w:sz w:val="24"/>
          <w:lang w:eastAsia="ko-KR"/>
        </w:rPr>
        <w:t>1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이 된다.</w:t>
      </w:r>
    </w:p>
    <w:p w:rsidR="00945886" w:rsidRPr="009E7420" w:rsidRDefault="00945886" w:rsidP="005523D1">
      <w:pPr>
        <w:pStyle w:val="af7"/>
        <w:numPr>
          <w:ilvl w:val="0"/>
          <w:numId w:val="29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dump </w:t>
      </w:r>
      <w:proofErr w:type="gramStart"/>
      <w:r w:rsidRPr="009E7420">
        <w:rPr>
          <w:rFonts w:ascii="맑은 고딕" w:eastAsia="맑은 고딕" w:hAnsi="맑은 고딕" w:hint="eastAsia"/>
          <w:sz w:val="24"/>
          <w:lang w:eastAsia="ko-KR"/>
        </w:rPr>
        <w:t>start :</w:t>
      </w:r>
      <w:proofErr w:type="gramEnd"/>
      <w:r w:rsidRPr="009E7420">
        <w:rPr>
          <w:rFonts w:ascii="맑은 고딕" w:eastAsia="맑은 고딕" w:hAnsi="맑은 고딕"/>
          <w:sz w:val="24"/>
          <w:lang w:eastAsia="ko-KR"/>
        </w:rPr>
        <w:t xml:space="preserve"> start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로 받은 값을 시작 주소로 하여 </w:t>
      </w:r>
      <w:r w:rsidRPr="009E7420">
        <w:rPr>
          <w:rFonts w:ascii="맑은 고딕" w:eastAsia="맑은 고딕" w:hAnsi="맑은 고딕"/>
          <w:sz w:val="24"/>
          <w:lang w:eastAsia="ko-KR"/>
        </w:rPr>
        <w:t>160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개의 메모리 내용을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lastRenderedPageBreak/>
        <w:t>출력해준다.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cur_adr은 마지막으로 출력하 메모리 번지 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+1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이 되며, </w:t>
      </w:r>
      <w:r w:rsidRPr="009E7420">
        <w:rPr>
          <w:rFonts w:ascii="맑은 고딕" w:eastAsia="맑은 고딕" w:hAnsi="맑은 고딕"/>
          <w:sz w:val="24"/>
          <w:lang w:eastAsia="ko-KR"/>
        </w:rPr>
        <w:t>start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가 oxfffff를 넘어가는 경우에는 경고 메시지를 출력하고 프롬프트로 다시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돌아간다.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945886" w:rsidRPr="009E7420" w:rsidRDefault="00945886" w:rsidP="005523D1">
      <w:pPr>
        <w:pStyle w:val="af7"/>
        <w:numPr>
          <w:ilvl w:val="0"/>
          <w:numId w:val="29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>dump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start</w:t>
      </w:r>
      <w:proofErr w:type="gramStart"/>
      <w:r w:rsidRPr="009E7420">
        <w:rPr>
          <w:rFonts w:ascii="맑은 고딕" w:eastAsia="맑은 고딕" w:hAnsi="맑은 고딕"/>
          <w:sz w:val="24"/>
          <w:szCs w:val="24"/>
          <w:lang w:eastAsia="ko-KR"/>
        </w:rPr>
        <w:t>,end</w:t>
      </w:r>
      <w:proofErr w:type="gramEnd"/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start부터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end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주소까지의 메모리 내용을 출력해준다.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start&gt;end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인 경우,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end&gt;0xfffff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인 경우는 경고 메시지 출력 후 프롬프트로 돌아간다. </w:t>
      </w:r>
    </w:p>
    <w:p w:rsidR="00564BC4" w:rsidRPr="009E7420" w:rsidRDefault="00564BC4" w:rsidP="005523D1">
      <w:pPr>
        <w:pStyle w:val="3"/>
        <w:jc w:val="both"/>
        <w:rPr>
          <w:rFonts w:ascii="맑은 고딕" w:eastAsia="맑은 고딕" w:hAnsi="맑은 고딕"/>
          <w:iCs/>
          <w:sz w:val="24"/>
          <w:szCs w:val="24"/>
          <w:lang w:eastAsia="ko-KR"/>
        </w:rPr>
      </w:pPr>
      <w:bookmarkStart w:id="20" w:name="_Toc130041418"/>
      <w:r w:rsidRPr="009E7420">
        <w:rPr>
          <w:rFonts w:ascii="맑은 고딕" w:eastAsia="맑은 고딕" w:hAnsi="맑은 고딕" w:hint="eastAsia"/>
          <w:iCs/>
          <w:sz w:val="24"/>
          <w:szCs w:val="24"/>
          <w:lang w:eastAsia="ko-KR"/>
        </w:rPr>
        <w:t>사용변수</w:t>
      </w:r>
      <w:bookmarkEnd w:id="20"/>
    </w:p>
    <w:p w:rsidR="00564BC4" w:rsidRPr="009E7420" w:rsidRDefault="004954A2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>i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nt i,j : loop counter</w:t>
      </w:r>
    </w:p>
    <w:p w:rsidR="004954A2" w:rsidRPr="009E7420" w:rsidRDefault="004954A2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</w:t>
      </w:r>
      <w:proofErr w:type="gramStart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tmp :</w:t>
      </w:r>
      <w:proofErr w:type="gramEnd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메모리 값을 임시로 저장하는 변수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( 20~7E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사이의 값인지 체크하기 위해 사용)</w:t>
      </w:r>
    </w:p>
    <w:p w:rsidR="004954A2" w:rsidRPr="009E7420" w:rsidRDefault="004954A2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int s, </w:t>
      </w:r>
      <w:proofErr w:type="gramStart"/>
      <w:r w:rsidRPr="009E7420">
        <w:rPr>
          <w:rFonts w:ascii="맑은 고딕" w:eastAsia="맑은 고딕" w:hAnsi="맑은 고딕"/>
          <w:sz w:val="24"/>
          <w:szCs w:val="24"/>
          <w:lang w:eastAsia="ko-KR"/>
        </w:rPr>
        <w:t>end :</w:t>
      </w:r>
      <w:proofErr w:type="gramEnd"/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s= start address, end=end address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로 입력을 받은 경우엔 그 입력값으로 저장되고, 그렇지 않은 경우</w:t>
      </w:r>
      <w:r w:rsidR="00ED61E1">
        <w:rPr>
          <w:rFonts w:ascii="맑은 고딕" w:eastAsia="맑은 고딕" w:hAnsi="맑은 고딕" w:hint="eastAsia"/>
          <w:sz w:val="24"/>
          <w:szCs w:val="24"/>
          <w:lang w:eastAsia="ko-KR"/>
        </w:rPr>
        <w:t>(</w:t>
      </w:r>
      <w:r w:rsidR="00ED61E1">
        <w:rPr>
          <w:rFonts w:ascii="맑은 고딕" w:eastAsia="맑은 고딕" w:hAnsi="맑은 고딕"/>
          <w:sz w:val="24"/>
          <w:szCs w:val="24"/>
          <w:lang w:eastAsia="ko-KR"/>
        </w:rPr>
        <w:t>start,end</w:t>
      </w:r>
      <w:r w:rsidR="00ED61E1">
        <w:rPr>
          <w:rFonts w:ascii="맑은 고딕" w:eastAsia="맑은 고딕" w:hAnsi="맑은 고딕" w:hint="eastAsia"/>
          <w:sz w:val="24"/>
          <w:szCs w:val="24"/>
          <w:lang w:eastAsia="ko-KR"/>
        </w:rPr>
        <w:t>를 입력 받지 않았거나,</w:t>
      </w:r>
      <w:r w:rsidR="00ED61E1">
        <w:rPr>
          <w:rFonts w:ascii="맑은 고딕" w:eastAsia="맑은 고딕" w:hAnsi="맑은 고딕"/>
          <w:sz w:val="24"/>
          <w:szCs w:val="24"/>
          <w:lang w:eastAsia="ko-KR"/>
        </w:rPr>
        <w:t xml:space="preserve"> end</w:t>
      </w:r>
      <w:r w:rsidR="00ED61E1">
        <w:rPr>
          <w:rFonts w:ascii="맑은 고딕" w:eastAsia="맑은 고딕" w:hAnsi="맑은 고딕" w:hint="eastAsia"/>
          <w:sz w:val="24"/>
          <w:szCs w:val="24"/>
          <w:lang w:eastAsia="ko-KR"/>
        </w:rPr>
        <w:t>를 입력받지 않은 경우)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는 적절하게 계산한 값이 저장된다.</w:t>
      </w:r>
    </w:p>
    <w:p w:rsidR="004954A2" w:rsidRPr="009E7420" w:rsidRDefault="00FC7275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int srow, </w:t>
      </w:r>
      <w:proofErr w:type="gramStart"/>
      <w:r w:rsidRPr="009E7420">
        <w:rPr>
          <w:rFonts w:ascii="맑은 고딕" w:eastAsia="맑은 고딕" w:hAnsi="맑은 고딕"/>
          <w:sz w:val="24"/>
          <w:szCs w:val="24"/>
          <w:lang w:eastAsia="ko-KR"/>
        </w:rPr>
        <w:t>scol ,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erow,ecol</w:t>
      </w:r>
      <w:proofErr w:type="gramEnd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: 형식에 맞게( 가로 한줄에 1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6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개 씩 start 부터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end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까지 )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출력하기 위해 사용되는 변수로,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memory 2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차원 배열의 출력 시작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row,col index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와 출력 마지막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row,col index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의 값이 저장된다.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BD182C" w:rsidRPr="009E7420" w:rsidRDefault="00BD182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srow=s/16</w:t>
      </w:r>
    </w:p>
    <w:p w:rsidR="00BD182C" w:rsidRPr="009E7420" w:rsidRDefault="00BD182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scol =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(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s%16)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*2  -&gt;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char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배열로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memory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구현하였기 때문에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1byte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2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개의 배열 공간 필요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BD182C" w:rsidRPr="009E7420" w:rsidRDefault="00BD182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erow=end/16</w:t>
      </w:r>
    </w:p>
    <w:p w:rsidR="00BD182C" w:rsidRPr="009E7420" w:rsidRDefault="00BD182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>ecol =(end%16)*2</w:t>
      </w:r>
    </w:p>
    <w:p w:rsidR="00874E04" w:rsidRPr="009E7420" w:rsidRDefault="00874E04" w:rsidP="005523D1">
      <w:pPr>
        <w:pStyle w:val="af7"/>
        <w:ind w:left="144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BD182C" w:rsidRPr="009E7420" w:rsidRDefault="000A7D8F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command_</w:t>
      </w:r>
      <w:r w:rsidRPr="009E7420">
        <w:rPr>
          <w:rFonts w:ascii="맑은 고딕" w:eastAsia="맑은 고딕" w:hAnsi="맑은 고딕"/>
          <w:bCs/>
          <w:sz w:val="24"/>
          <w:lang w:eastAsia="ko-KR"/>
        </w:rPr>
        <w:t>e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</w:t>
      </w:r>
      <w:r w:rsidR="00BD182C" w:rsidRPr="009E7420">
        <w:rPr>
          <w:rFonts w:ascii="맑은 고딕" w:eastAsia="맑은 고딕" w:hAnsi="맑은 고딕"/>
          <w:bCs/>
          <w:sz w:val="24"/>
          <w:lang w:eastAsia="ko-KR"/>
        </w:rPr>
        <w:t>char cmm[10][COMMAND_MAX]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)</w:t>
      </w:r>
    </w:p>
    <w:p w:rsidR="000A7D8F" w:rsidRPr="009E7420" w:rsidRDefault="000A7D8F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874E04" w:rsidRPr="009E7420" w:rsidRDefault="000A7D8F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edit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</w:t>
      </w:r>
      <w:r w:rsidR="00BD182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메모리 주소와 수정 값을 입력받아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해당 주소에 수정값으로 채워주는 역할을 한다.</w:t>
      </w:r>
      <w:r w:rsidR="00BD182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입력 받은 주소가 </w:t>
      </w:r>
      <w:r w:rsidR="00BD182C" w:rsidRPr="009E7420">
        <w:rPr>
          <w:rFonts w:ascii="맑은 고딕" w:eastAsia="맑은 고딕" w:hAnsi="맑은 고딕"/>
          <w:sz w:val="24"/>
          <w:szCs w:val="24"/>
          <w:lang w:eastAsia="ko-KR"/>
        </w:rPr>
        <w:t>0~0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xfffff</w:t>
      </w:r>
      <w:r w:rsidR="00BD182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사이의 값이 아닌 경우와 수정값이 </w:t>
      </w:r>
      <w:r w:rsidR="00BD182C" w:rsidRPr="009E7420">
        <w:rPr>
          <w:rFonts w:ascii="맑은 고딕" w:eastAsia="맑은 고딕" w:hAnsi="맑은 고딕"/>
          <w:sz w:val="24"/>
          <w:szCs w:val="24"/>
          <w:lang w:eastAsia="ko-KR"/>
        </w:rPr>
        <w:t>1byte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넘어간 경우(</w:t>
      </w:r>
      <w:r w:rsidR="00BD182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0xff 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보다 큰 경우)</w:t>
      </w:r>
      <w:r w:rsidR="00BD182C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BD182C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그에 맞는 에러 메시지를 출력하고 프롬프트로 돌아간다.</w:t>
      </w:r>
    </w:p>
    <w:p w:rsidR="00BD182C" w:rsidRPr="009E7420" w:rsidRDefault="00BD182C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lastRenderedPageBreak/>
        <w:tab/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cmm[0]에는 e[dit]</w:t>
      </w:r>
      <w:r w:rsidR="00874E04" w:rsidRPr="009E7420"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cmm[1]에는 주소,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cmm[2]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에는 값이 저장되어 있으며</w:t>
      </w:r>
      <w:r w:rsidR="00874E04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,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모두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char*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형이다.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주소와 값은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make_hex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(해당 문자열이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16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 형식에 맞는지 확인 후, 맞으면 그에 맞는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16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진수(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int)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반환하는 함수)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함수를 통해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int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로 변환하여 확인한다.</w:t>
      </w:r>
    </w:p>
    <w:p w:rsidR="009E7420" w:rsidRPr="009E7420" w:rsidRDefault="009E7420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</w:pPr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ab/>
      </w:r>
      <w:proofErr w:type="gramStart"/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>memory[</w:t>
      </w:r>
      <w:proofErr w:type="gramEnd"/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>adr/16][(adr%16)*2]=</w:t>
      </w:r>
      <w:r w:rsidRPr="009E7420">
        <w:rPr>
          <w:rFonts w:ascii="맑은 고딕" w:eastAsia="맑은 고딕" w:hAnsi="맑은 고딕" w:cs="돋움체"/>
          <w:color w:val="808080"/>
          <w:sz w:val="24"/>
          <w:szCs w:val="24"/>
          <w:highlight w:val="white"/>
          <w:lang w:eastAsia="ko-KR"/>
        </w:rPr>
        <w:t>cmm</w:t>
      </w:r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>[2][0];</w:t>
      </w:r>
    </w:p>
    <w:p w:rsidR="00BD182C" w:rsidRPr="009E7420" w:rsidRDefault="009E7420" w:rsidP="005523D1">
      <w:pPr>
        <w:jc w:val="both"/>
        <w:rPr>
          <w:rFonts w:ascii="맑은 고딕" w:eastAsia="맑은 고딕" w:hAnsi="맑은 고딕" w:cs="돋움체"/>
          <w:color w:val="000000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ab/>
      </w:r>
      <w:proofErr w:type="gramStart"/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>memory[</w:t>
      </w:r>
      <w:proofErr w:type="gramEnd"/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>adr/16][(adr%16)*2+1]=</w:t>
      </w:r>
      <w:r w:rsidRPr="009E7420">
        <w:rPr>
          <w:rFonts w:ascii="맑은 고딕" w:eastAsia="맑은 고딕" w:hAnsi="맑은 고딕" w:cs="돋움체"/>
          <w:color w:val="808080"/>
          <w:sz w:val="24"/>
          <w:szCs w:val="24"/>
          <w:highlight w:val="white"/>
          <w:lang w:eastAsia="ko-KR"/>
        </w:rPr>
        <w:t>cmm</w:t>
      </w:r>
      <w:r w:rsidRPr="009E7420">
        <w:rPr>
          <w:rFonts w:ascii="맑은 고딕" w:eastAsia="맑은 고딕" w:hAnsi="맑은 고딕" w:cs="돋움체"/>
          <w:color w:val="000000"/>
          <w:sz w:val="24"/>
          <w:szCs w:val="24"/>
          <w:highlight w:val="white"/>
          <w:lang w:eastAsia="ko-KR"/>
        </w:rPr>
        <w:t>[2][1];</w:t>
      </w:r>
    </w:p>
    <w:p w:rsidR="009E7420" w:rsidRDefault="009E7420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>이렇게 1</w:t>
      </w:r>
      <w:r>
        <w:rPr>
          <w:rFonts w:ascii="맑은 고딕" w:eastAsia="맑은 고딕" w:hAnsi="맑은 고딕"/>
          <w:sz w:val="24"/>
          <w:szCs w:val="24"/>
          <w:lang w:eastAsia="ko-KR"/>
        </w:rPr>
        <w:t>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 </w:t>
      </w:r>
      <w:r>
        <w:rPr>
          <w:rFonts w:ascii="맑은 고딕" w:eastAsia="맑은 고딕" w:hAnsi="맑은 고딕"/>
          <w:sz w:val="24"/>
          <w:szCs w:val="24"/>
          <w:lang w:eastAsia="ko-KR"/>
        </w:rPr>
        <w:t>1 digit(4 –bit)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씩 메모리 배열을 수정하여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edit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기능을 수행하며,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함수가 올바르게(주소,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값 범위에 오류가 없음)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수행된 경우엔 return 1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그렇지 못한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>return 0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9E7420" w:rsidRPr="009E7420" w:rsidRDefault="009E7420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0A7D8F" w:rsidRPr="009E7420" w:rsidRDefault="000A7D8F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0A7D8F" w:rsidRDefault="009E7420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int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adr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입력받은 주소값을 저장하는 변수이다.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cmm[1]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int로 변환한 값이 저장된다.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9E7420" w:rsidRPr="009E7420" w:rsidRDefault="009E7420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int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val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입력받은 수정값을 저장하는 변수이다.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cmm[2]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</w:t>
      </w:r>
      <w:r>
        <w:rPr>
          <w:rFonts w:ascii="맑은 고딕" w:eastAsia="맑은 고딕" w:hAnsi="맑은 고딕"/>
          <w:sz w:val="24"/>
          <w:szCs w:val="24"/>
          <w:lang w:eastAsia="ko-KR"/>
        </w:rPr>
        <w:t>int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로 변환한 값이 저장된다.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4954A2" w:rsidRPr="009E7420" w:rsidRDefault="004954A2" w:rsidP="005523D1">
      <w:pPr>
        <w:pStyle w:val="af7"/>
        <w:ind w:left="1080"/>
        <w:jc w:val="both"/>
        <w:rPr>
          <w:rFonts w:ascii="맑은 고딕" w:eastAsia="맑은 고딕" w:hAnsi="맑은 고딕"/>
          <w:lang w:eastAsia="ko-KR"/>
        </w:rPr>
      </w:pPr>
    </w:p>
    <w:p w:rsidR="009E7420" w:rsidRPr="009E7420" w:rsidRDefault="009E7420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 :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bCs/>
          <w:sz w:val="24"/>
          <w:lang w:eastAsia="ko-KR"/>
        </w:rPr>
        <w:t>command_</w:t>
      </w:r>
      <w:r>
        <w:rPr>
          <w:rFonts w:ascii="맑은 고딕" w:eastAsia="맑은 고딕" w:hAnsi="맑은 고딕"/>
          <w:bCs/>
          <w:sz w:val="24"/>
          <w:lang w:eastAsia="ko-KR"/>
        </w:rPr>
        <w:t>f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()</w:t>
      </w: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ED61E1" w:rsidRDefault="009E7420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fill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입력 받은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시작 주소부터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끝 </w:t>
      </w:r>
      <w:r w:rsidR="00ED61E1">
        <w:rPr>
          <w:rFonts w:ascii="맑은 고딕" w:eastAsia="맑은 고딕" w:hAnsi="맑은 고딕" w:hint="eastAsia"/>
          <w:sz w:val="24"/>
          <w:szCs w:val="24"/>
          <w:lang w:eastAsia="ko-KR"/>
        </w:rPr>
        <w:t>주소까지의 메모리 공간에 입력받은 값을 채워넣는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기능을 수행한다.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>cmm[0]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에는 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>f[ill]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, 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>cmm[1]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>에는 시작 주소,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 xml:space="preserve"> cmm[2]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>에는 끝 주소,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 xml:space="preserve"> cmm[3]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>에는 수정값이 저장되어 있으며,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이러한 문자열 타입의 값들을 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>make_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>hex</w:t>
      </w:r>
      <w:r w:rsidR="006B01C9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(해당 문자열이 </w:t>
      </w:r>
      <w:r w:rsidR="006B01C9" w:rsidRPr="009E7420">
        <w:rPr>
          <w:rFonts w:ascii="맑은 고딕" w:eastAsia="맑은 고딕" w:hAnsi="맑은 고딕"/>
          <w:sz w:val="24"/>
          <w:szCs w:val="24"/>
          <w:lang w:eastAsia="ko-KR"/>
        </w:rPr>
        <w:t>16</w:t>
      </w:r>
      <w:r w:rsidR="006B01C9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 형식에 맞는지 확인 후, 맞으면 그에 맞는 </w:t>
      </w:r>
      <w:r w:rsidR="006B01C9" w:rsidRPr="009E7420">
        <w:rPr>
          <w:rFonts w:ascii="맑은 고딕" w:eastAsia="맑은 고딕" w:hAnsi="맑은 고딕"/>
          <w:sz w:val="24"/>
          <w:szCs w:val="24"/>
          <w:lang w:eastAsia="ko-KR"/>
        </w:rPr>
        <w:t>16</w:t>
      </w:r>
      <w:r w:rsidR="006B01C9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진수(</w:t>
      </w:r>
      <w:r w:rsidR="006B01C9" w:rsidRPr="009E7420">
        <w:rPr>
          <w:rFonts w:ascii="맑은 고딕" w:eastAsia="맑은 고딕" w:hAnsi="맑은 고딕"/>
          <w:sz w:val="24"/>
          <w:szCs w:val="24"/>
          <w:lang w:eastAsia="ko-KR"/>
        </w:rPr>
        <w:t>int)</w:t>
      </w:r>
      <w:r w:rsidR="006B01C9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를 반환하는 함수)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통해 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>int</w:t>
      </w:r>
      <w:r w:rsidR="006B01C9">
        <w:rPr>
          <w:rFonts w:ascii="맑은 고딕" w:eastAsia="맑은 고딕" w:hAnsi="맑은 고딕" w:hint="eastAsia"/>
          <w:sz w:val="24"/>
          <w:szCs w:val="24"/>
          <w:lang w:eastAsia="ko-KR"/>
        </w:rPr>
        <w:t>로 변환하여 사용한다.</w:t>
      </w:r>
      <w:r w:rsidR="006B01C9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6B01C9" w:rsidRDefault="006B01C9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각각의 값들이 올바른 </w:t>
      </w:r>
      <w:r>
        <w:rPr>
          <w:rFonts w:ascii="맑은 고딕" w:eastAsia="맑은 고딕" w:hAnsi="맑은 고딕"/>
          <w:sz w:val="24"/>
          <w:szCs w:val="24"/>
          <w:lang w:eastAsia="ko-KR"/>
        </w:rPr>
        <w:t>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진수 형태가 아니거나,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end address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범위가 </w:t>
      </w:r>
      <w:r>
        <w:rPr>
          <w:rFonts w:ascii="맑은 고딕" w:eastAsia="맑은 고딕" w:hAnsi="맑은 고딕"/>
          <w:sz w:val="24"/>
          <w:szCs w:val="24"/>
          <w:lang w:eastAsia="ko-KR"/>
        </w:rPr>
        <w:t>0xfffff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벗어난 경우, </w:t>
      </w:r>
      <w:r>
        <w:rPr>
          <w:rFonts w:ascii="맑은 고딕" w:eastAsia="맑은 고딕" w:hAnsi="맑은 고딕"/>
          <w:sz w:val="24"/>
          <w:szCs w:val="24"/>
          <w:lang w:eastAsia="ko-KR"/>
        </w:rPr>
        <w:t>start address&gt; end address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인 경우,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value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값이 </w:t>
      </w:r>
      <w:r>
        <w:rPr>
          <w:rFonts w:ascii="맑은 고딕" w:eastAsia="맑은 고딕" w:hAnsi="맑은 고딕"/>
          <w:sz w:val="24"/>
          <w:szCs w:val="24"/>
          <w:lang w:eastAsia="ko-KR"/>
        </w:rPr>
        <w:t>1byte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를 넘어간 경우(</w:t>
      </w:r>
      <w:r>
        <w:rPr>
          <w:rFonts w:ascii="맑은 고딕" w:eastAsia="맑은 고딕" w:hAnsi="맑은 고딕"/>
          <w:sz w:val="24"/>
          <w:szCs w:val="24"/>
          <w:lang w:eastAsia="ko-KR"/>
        </w:rPr>
        <w:t>0xff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보다 큰 값)에는 경고 메시지를 출력하고 프롬프트로 돌아간다.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 경우 해당 함수는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return  0을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하여 올바르게 수행되지 않았음을 알린다.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6B01C9" w:rsidRDefault="006B01C9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시작 주소와 끝 주소에 맞게 </w:t>
      </w:r>
      <w:r>
        <w:rPr>
          <w:rFonts w:ascii="맑은 고딕" w:eastAsia="맑은 고딕" w:hAnsi="맑은 고딕"/>
          <w:sz w:val="24"/>
          <w:szCs w:val="24"/>
          <w:lang w:eastAsia="ko-KR"/>
        </w:rPr>
        <w:t>start row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/>
          <w:sz w:val="24"/>
          <w:szCs w:val="24"/>
          <w:lang w:eastAsia="ko-KR"/>
        </w:rPr>
        <w:t>start column, end row, end column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게산하여 </w:t>
      </w:r>
      <w:r>
        <w:rPr>
          <w:rFonts w:ascii="맑은 고딕" w:eastAsia="맑은 고딕" w:hAnsi="맑은 고딕"/>
          <w:sz w:val="24"/>
          <w:szCs w:val="24"/>
          <w:lang w:eastAsia="ko-KR"/>
        </w:rPr>
        <w:t>memory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배열 [start row][start column] 부터 [end row][end column] 사</w:t>
      </w:r>
      <w:r w:rsidR="006D1E28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이의 </w:t>
      </w:r>
      <w:r w:rsidR="006D1E28">
        <w:rPr>
          <w:rFonts w:ascii="맑은 고딕" w:eastAsia="맑은 고딕" w:hAnsi="맑은 고딕" w:hint="eastAsia"/>
          <w:sz w:val="24"/>
          <w:szCs w:val="24"/>
          <w:lang w:eastAsia="ko-KR"/>
        </w:rPr>
        <w:lastRenderedPageBreak/>
        <w:t>공간에 수정값을 입력한다.</w:t>
      </w:r>
      <w:r w:rsidR="00094FFC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094FFC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함수가 올바르게 수핸된 경우 </w:t>
      </w:r>
      <w:r w:rsidR="00094FFC">
        <w:rPr>
          <w:rFonts w:ascii="맑은 고딕" w:eastAsia="맑은 고딕" w:hAnsi="맑은 고딕"/>
          <w:sz w:val="24"/>
          <w:szCs w:val="24"/>
          <w:lang w:eastAsia="ko-KR"/>
        </w:rPr>
        <w:t>return 1</w:t>
      </w:r>
      <w:r w:rsidR="00094FFC">
        <w:rPr>
          <w:rFonts w:ascii="맑은 고딕" w:eastAsia="맑은 고딕" w:hAnsi="맑은 고딕" w:hint="eastAsia"/>
          <w:sz w:val="24"/>
          <w:szCs w:val="24"/>
          <w:lang w:eastAsia="ko-KR"/>
        </w:rPr>
        <w:t>을 한다</w:t>
      </w:r>
    </w:p>
    <w:p w:rsidR="00094FFC" w:rsidRDefault="00094FFC" w:rsidP="005523D1">
      <w:pPr>
        <w:ind w:firstLine="720"/>
        <w:jc w:val="both"/>
        <w:rPr>
          <w:rFonts w:ascii="맑은 고딕" w:eastAsia="맑은 고딕" w:hAnsi="맑은 고딕"/>
          <w:sz w:val="24"/>
          <w:lang w:eastAsia="ko-KR"/>
        </w:rPr>
      </w:pPr>
      <w:r>
        <w:rPr>
          <w:rFonts w:ascii="맑은 고딕" w:eastAsia="맑은 고딕" w:hAnsi="맑은 고딕" w:hint="eastAsia"/>
          <w:sz w:val="24"/>
          <w:lang w:eastAsia="ko-KR"/>
        </w:rPr>
        <w:t xml:space="preserve">memory가 </w:t>
      </w:r>
      <w:r>
        <w:rPr>
          <w:rFonts w:ascii="맑은 고딕" w:eastAsia="맑은 고딕" w:hAnsi="맑은 고딕"/>
          <w:sz w:val="24"/>
          <w:lang w:eastAsia="ko-KR"/>
        </w:rPr>
        <w:t>char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형 </w:t>
      </w:r>
      <w:r>
        <w:rPr>
          <w:rFonts w:ascii="맑은 고딕" w:eastAsia="맑은 고딕" w:hAnsi="맑은 고딕"/>
          <w:sz w:val="24"/>
          <w:lang w:eastAsia="ko-KR"/>
        </w:rPr>
        <w:t>2</w:t>
      </w:r>
      <w:r>
        <w:rPr>
          <w:rFonts w:ascii="맑은 고딕" w:eastAsia="맑은 고딕" w:hAnsi="맑은 고딕" w:hint="eastAsia"/>
          <w:sz w:val="24"/>
          <w:lang w:eastAsia="ko-KR"/>
        </w:rPr>
        <w:t>차원 배열로 구현되어 있기 때문에,</w:t>
      </w:r>
      <w:r>
        <w:rPr>
          <w:rFonts w:ascii="맑은 고딕" w:eastAsia="맑은 고딕" w:hAnsi="맑은 고딕"/>
          <w:sz w:val="24"/>
          <w:lang w:eastAsia="ko-KR"/>
        </w:rPr>
        <w:t xml:space="preserve"> 1byte</w:t>
      </w:r>
      <w:r>
        <w:rPr>
          <w:rFonts w:ascii="맑은 고딕" w:eastAsia="맑은 고딕" w:hAnsi="맑은 고딕" w:hint="eastAsia"/>
          <w:sz w:val="24"/>
          <w:lang w:eastAsia="ko-KR"/>
        </w:rPr>
        <w:t>를 저장하기</w:t>
      </w:r>
      <w:r>
        <w:rPr>
          <w:rFonts w:ascii="맑은 고딕" w:eastAsia="맑은 고딕" w:hAnsi="맑은 고딕"/>
          <w:sz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위해서는 </w:t>
      </w:r>
      <w:r>
        <w:rPr>
          <w:rFonts w:ascii="맑은 고딕" w:eastAsia="맑은 고딕" w:hAnsi="맑은 고딕"/>
          <w:sz w:val="24"/>
          <w:lang w:eastAsia="ko-KR"/>
        </w:rPr>
        <w:t>2</w:t>
      </w:r>
      <w:r>
        <w:rPr>
          <w:rFonts w:ascii="맑은 고딕" w:eastAsia="맑은 고딕" w:hAnsi="맑은 고딕" w:hint="eastAsia"/>
          <w:sz w:val="24"/>
          <w:lang w:eastAsia="ko-KR"/>
        </w:rPr>
        <w:t>개의 배열 공간이 필요하다.</w:t>
      </w:r>
      <w:r>
        <w:rPr>
          <w:rFonts w:ascii="맑은 고딕" w:eastAsia="맑은 고딕" w:hAnsi="맑은 고딕"/>
          <w:sz w:val="24"/>
          <w:lang w:eastAsia="ko-KR"/>
        </w:rPr>
        <w:t xml:space="preserve"> edit</w:t>
      </w:r>
      <w:r>
        <w:rPr>
          <w:rFonts w:ascii="맑은 고딕" w:eastAsia="맑은 고딕" w:hAnsi="맑은 고딕" w:hint="eastAsia"/>
          <w:sz w:val="24"/>
          <w:lang w:eastAsia="ko-KR"/>
        </w:rPr>
        <w:t xml:space="preserve">함수와 마찬가지로 </w:t>
      </w:r>
    </w:p>
    <w:p w:rsidR="00094FFC" w:rsidRPr="00094FFC" w:rsidRDefault="00094FFC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>memory[</w:t>
      </w:r>
      <w:proofErr w:type="gramEnd"/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 xml:space="preserve">i][j] = </w:t>
      </w:r>
      <w:r w:rsidRPr="00094FFC">
        <w:rPr>
          <w:rFonts w:ascii="돋움체" w:eastAsia="돋움체" w:cs="돋움체"/>
          <w:color w:val="808080"/>
          <w:sz w:val="24"/>
          <w:szCs w:val="24"/>
          <w:highlight w:val="white"/>
          <w:lang w:eastAsia="ko-KR"/>
        </w:rPr>
        <w:t>cmm</w:t>
      </w:r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>[3][0];</w:t>
      </w:r>
    </w:p>
    <w:p w:rsidR="00094FFC" w:rsidRPr="00094FFC" w:rsidRDefault="00094FFC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ab/>
      </w:r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ab/>
      </w:r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ab/>
      </w:r>
      <w:proofErr w:type="gramStart"/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>memory[</w:t>
      </w:r>
      <w:proofErr w:type="gramEnd"/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>i][j+1]=</w:t>
      </w:r>
      <w:r w:rsidRPr="00094FFC">
        <w:rPr>
          <w:rFonts w:ascii="돋움체" w:eastAsia="돋움체" w:cs="돋움체"/>
          <w:color w:val="808080"/>
          <w:sz w:val="24"/>
          <w:szCs w:val="24"/>
          <w:highlight w:val="white"/>
          <w:lang w:eastAsia="ko-KR"/>
        </w:rPr>
        <w:t>cmm</w:t>
      </w:r>
      <w:r w:rsidRPr="00094FFC">
        <w:rPr>
          <w:rFonts w:ascii="돋움체" w:eastAsia="돋움체" w:cs="돋움체"/>
          <w:color w:val="000000"/>
          <w:sz w:val="24"/>
          <w:szCs w:val="24"/>
          <w:highlight w:val="white"/>
          <w:lang w:eastAsia="ko-KR"/>
        </w:rPr>
        <w:t>[3][1];</w:t>
      </w:r>
    </w:p>
    <w:p w:rsidR="00094FFC" w:rsidRPr="00094FFC" w:rsidRDefault="00094FFC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이런식으로 </w:t>
      </w:r>
      <w:r>
        <w:rPr>
          <w:rFonts w:ascii="맑은 고딕" w:eastAsia="맑은 고딕" w:hAnsi="맑은 고딕"/>
          <w:sz w:val="24"/>
          <w:szCs w:val="24"/>
          <w:lang w:eastAsia="ko-KR"/>
        </w:rPr>
        <w:t>16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진수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1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digit씩 메모리를 수정해주었다.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9E7420" w:rsidRPr="00094FFC" w:rsidRDefault="00094FFC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094FFC">
        <w:rPr>
          <w:rFonts w:ascii="맑은 고딕" w:eastAsia="맑은 고딕" w:hAnsi="맑은 고딕" w:hint="eastAsia"/>
          <w:sz w:val="24"/>
          <w:szCs w:val="24"/>
          <w:lang w:eastAsia="ko-KR"/>
        </w:rPr>
        <w:t>int i,j : loop counter (</w:t>
      </w:r>
      <w:r w:rsidRPr="00094FFC">
        <w:rPr>
          <w:rFonts w:ascii="맑은 고딕" w:eastAsia="맑은 고딕" w:hAnsi="맑은 고딕"/>
          <w:sz w:val="24"/>
          <w:szCs w:val="24"/>
          <w:lang w:eastAsia="ko-KR"/>
        </w:rPr>
        <w:t>i = row, j= col)</w:t>
      </w:r>
    </w:p>
    <w:p w:rsidR="00094FFC" w:rsidRDefault="00094FFC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094FFC">
        <w:rPr>
          <w:rFonts w:ascii="맑은 고딕" w:eastAsia="맑은 고딕" w:hAnsi="맑은 고딕"/>
          <w:sz w:val="24"/>
          <w:szCs w:val="24"/>
          <w:lang w:eastAsia="ko-KR"/>
        </w:rPr>
        <w:t xml:space="preserve">int s, end, </w:t>
      </w:r>
      <w:proofErr w:type="gramStart"/>
      <w:r w:rsidRPr="00094FFC">
        <w:rPr>
          <w:rFonts w:ascii="맑은 고딕" w:eastAsia="맑은 고딕" w:hAnsi="맑은 고딕"/>
          <w:sz w:val="24"/>
          <w:szCs w:val="24"/>
          <w:lang w:eastAsia="ko-KR"/>
        </w:rPr>
        <w:t>val :</w:t>
      </w:r>
      <w:proofErr w:type="gramEnd"/>
      <w:r w:rsidRPr="00094FFC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094FFC">
        <w:rPr>
          <w:rFonts w:ascii="맑은 고딕" w:eastAsia="맑은 고딕" w:hAnsi="맑은 고딕" w:hint="eastAsia"/>
          <w:sz w:val="24"/>
          <w:szCs w:val="24"/>
          <w:lang w:eastAsia="ko-KR"/>
        </w:rPr>
        <w:t>각각 시작 주소,</w:t>
      </w:r>
      <w:r w:rsidRPr="00094FFC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094FFC">
        <w:rPr>
          <w:rFonts w:ascii="맑은 고딕" w:eastAsia="맑은 고딕" w:hAnsi="맑은 고딕" w:hint="eastAsia"/>
          <w:sz w:val="24"/>
          <w:szCs w:val="24"/>
          <w:lang w:eastAsia="ko-KR"/>
        </w:rPr>
        <w:t>끝 주소,</w:t>
      </w:r>
      <w:r w:rsidRPr="00094FFC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094FFC">
        <w:rPr>
          <w:rFonts w:ascii="맑은 고딕" w:eastAsia="맑은 고딕" w:hAnsi="맑은 고딕" w:hint="eastAsia"/>
          <w:sz w:val="24"/>
          <w:szCs w:val="24"/>
          <w:lang w:eastAsia="ko-KR"/>
        </w:rPr>
        <w:t>수정값을 저장하는 변수로,</w:t>
      </w:r>
      <w:r w:rsidRPr="00094FFC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094FFC">
        <w:rPr>
          <w:rFonts w:ascii="맑은 고딕" w:eastAsia="맑은 고딕" w:hAnsi="맑은 고딕" w:hint="eastAsia"/>
          <w:sz w:val="24"/>
          <w:szCs w:val="24"/>
          <w:lang w:eastAsia="ko-KR"/>
        </w:rPr>
        <w:t>cmm배열에 문자열로 저장된 각각의 값들을</w:t>
      </w:r>
      <w:r w:rsidRPr="00094FFC">
        <w:rPr>
          <w:rFonts w:ascii="맑은 고딕" w:eastAsia="맑은 고딕" w:hAnsi="맑은 고딕"/>
          <w:sz w:val="24"/>
          <w:szCs w:val="24"/>
          <w:lang w:eastAsia="ko-KR"/>
        </w:rPr>
        <w:t xml:space="preserve"> make_hex </w:t>
      </w:r>
      <w:r w:rsidRPr="00094FFC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함수를 통해 </w:t>
      </w:r>
      <w:r w:rsidRPr="00094FFC">
        <w:rPr>
          <w:rFonts w:ascii="맑은 고딕" w:eastAsia="맑은 고딕" w:hAnsi="맑은 고딕"/>
          <w:sz w:val="24"/>
          <w:szCs w:val="24"/>
          <w:lang w:eastAsia="ko-KR"/>
        </w:rPr>
        <w:t>int</w:t>
      </w:r>
      <w:r w:rsidRPr="00094FFC">
        <w:rPr>
          <w:rFonts w:ascii="맑은 고딕" w:eastAsia="맑은 고딕" w:hAnsi="맑은 고딕" w:hint="eastAsia"/>
          <w:sz w:val="24"/>
          <w:szCs w:val="24"/>
          <w:lang w:eastAsia="ko-KR"/>
        </w:rPr>
        <w:t>로 변환한 값들이 저장된다.</w:t>
      </w:r>
      <w:r w:rsidRPr="00094FFC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094FFC" w:rsidRPr="009E7420" w:rsidRDefault="00094FFC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int srow, scol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erow,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proofErr w:type="gramStart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ecol :</w:t>
      </w:r>
      <w:proofErr w:type="gramEnd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5B3F37">
        <w:rPr>
          <w:rFonts w:ascii="맑은 고딕" w:eastAsia="맑은 고딕" w:hAnsi="맑은 고딕" w:hint="eastAsia"/>
          <w:sz w:val="24"/>
          <w:szCs w:val="24"/>
          <w:lang w:eastAsia="ko-KR"/>
        </w:rPr>
        <w:t>시작 주소와 끝 주소에 대응하는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memory 2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차원 배열의 시작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row,col index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와 마지막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row,col index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의 값이 저장된다.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094FFC" w:rsidRPr="009E7420" w:rsidRDefault="00094FF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srow=s/16</w:t>
      </w:r>
    </w:p>
    <w:p w:rsidR="00094FFC" w:rsidRPr="009E7420" w:rsidRDefault="00094FF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scol =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(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s%16)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*2  -&gt;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char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배열로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memory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구현하였기 때문에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1byte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2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개의 배열 공간 필요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094FFC" w:rsidRPr="009E7420" w:rsidRDefault="00094FF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erow=end/16</w:t>
      </w:r>
    </w:p>
    <w:p w:rsidR="00094FFC" w:rsidRDefault="00094FFC" w:rsidP="005523D1">
      <w:pPr>
        <w:pStyle w:val="af7"/>
        <w:numPr>
          <w:ilvl w:val="0"/>
          <w:numId w:val="31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>ecol =(end%16)*2</w:t>
      </w:r>
    </w:p>
    <w:p w:rsidR="00824E8B" w:rsidRPr="009E7420" w:rsidRDefault="00824E8B" w:rsidP="005523D1">
      <w:pPr>
        <w:pStyle w:val="af7"/>
        <w:ind w:left="144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9E7420" w:rsidRPr="009E7420" w:rsidRDefault="009E7420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</w:t>
      </w:r>
      <w:r w:rsidR="002C0D24">
        <w:rPr>
          <w:rFonts w:ascii="맑은 고딕" w:eastAsia="맑은 고딕" w:hAnsi="맑은 고딕" w:hint="eastAsia"/>
          <w:bCs/>
          <w:sz w:val="24"/>
          <w:lang w:eastAsia="ko-KR"/>
        </w:rPr>
        <w:t xml:space="preserve"> :</w:t>
      </w:r>
      <w:proofErr w:type="gramEnd"/>
      <w:r w:rsidR="002C0D24">
        <w:rPr>
          <w:rFonts w:ascii="맑은 고딕" w:eastAsia="맑은 고딕" w:hAnsi="맑은 고딕" w:hint="eastAsia"/>
          <w:bCs/>
          <w:sz w:val="24"/>
          <w:lang w:eastAsia="ko-KR"/>
        </w:rPr>
        <w:t xml:space="preserve"> command_reset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()</w:t>
      </w: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9E7420" w:rsidRPr="00A84AE1" w:rsidRDefault="00A84AE1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>reset</w:t>
      </w:r>
      <w:r w:rsidR="009E742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E742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</w:t>
      </w:r>
      <w:r w:rsidR="009E742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메모리를 모두 </w:t>
      </w:r>
      <w:r>
        <w:rPr>
          <w:rFonts w:ascii="맑은 고딕" w:eastAsia="맑은 고딕" w:hAnsi="맑은 고딕"/>
          <w:sz w:val="24"/>
          <w:szCs w:val="24"/>
          <w:lang w:eastAsia="ko-KR"/>
        </w:rPr>
        <w:t>0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으로 초기화 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i=0~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MEMORY_ROW</w:t>
      </w:r>
      <w:r>
        <w:rPr>
          <w:rFonts w:ascii="맑은 고딕" w:eastAsia="맑은 고딕" w:hAnsi="맑은 고딕"/>
          <w:sz w:val="24"/>
          <w:szCs w:val="24"/>
          <w:lang w:eastAsia="ko-KR"/>
        </w:rPr>
        <w:t>(0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xfffff)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-1,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j= 0~3</w:t>
      </w:r>
      <w:r>
        <w:rPr>
          <w:rFonts w:ascii="맑은 고딕" w:eastAsia="맑은 고딕" w:hAnsi="맑은 고딕"/>
          <w:sz w:val="24"/>
          <w:szCs w:val="24"/>
          <w:lang w:eastAsia="ko-KR"/>
        </w:rPr>
        <w:t>1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까지 </w:t>
      </w:r>
      <w:r>
        <w:rPr>
          <w:rFonts w:ascii="맑은 고딕" w:eastAsia="맑은 고딕" w:hAnsi="맑은 고딕"/>
          <w:sz w:val="24"/>
          <w:szCs w:val="24"/>
          <w:lang w:eastAsia="ko-KR"/>
        </w:rPr>
        <w:t>memory[i][j]=’0’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하여</w:t>
      </w:r>
      <w:r>
        <w:rPr>
          <w:rFonts w:ascii="맑은 고딕" w:eastAsia="맑은 고딕" w:hAnsi="맑은 고딕"/>
          <w:sz w:val="24"/>
          <w:szCs w:val="24"/>
          <w:lang w:eastAsia="ko-KR"/>
        </w:rPr>
        <w:t>reset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기능을 수행한다.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 </w:t>
      </w:r>
      <w:r w:rsidR="009E742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9E7420" w:rsidRDefault="00A84AE1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int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i,j : loop counter ( i= row, j= col)</w:t>
      </w:r>
    </w:p>
    <w:p w:rsidR="00D416F5" w:rsidRPr="009E7420" w:rsidRDefault="00D416F5" w:rsidP="005523D1">
      <w:pPr>
        <w:ind w:left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9E7420" w:rsidRPr="009E7420" w:rsidRDefault="009E7420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lastRenderedPageBreak/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</w:t>
      </w:r>
      <w:r w:rsidR="00D308FC">
        <w:rPr>
          <w:rFonts w:ascii="맑은 고딕" w:eastAsia="맑은 고딕" w:hAnsi="맑은 고딕" w:hint="eastAsia"/>
          <w:bCs/>
          <w:sz w:val="24"/>
          <w:lang w:eastAsia="ko-KR"/>
        </w:rPr>
        <w:t xml:space="preserve"> :</w:t>
      </w:r>
      <w:proofErr w:type="gramEnd"/>
      <w:r w:rsidR="00D308FC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 w:rsidR="00D308FC">
        <w:rPr>
          <w:rFonts w:ascii="맑은 고딕" w:eastAsia="맑은 고딕" w:hAnsi="맑은 고딕"/>
          <w:bCs/>
          <w:sz w:val="24"/>
          <w:lang w:eastAsia="ko-KR"/>
        </w:rPr>
        <w:t xml:space="preserve">int </w:t>
      </w:r>
      <w:r w:rsidR="00D308FC">
        <w:rPr>
          <w:rFonts w:ascii="맑은 고딕" w:eastAsia="맑은 고딕" w:hAnsi="맑은 고딕" w:hint="eastAsia"/>
          <w:bCs/>
          <w:sz w:val="24"/>
          <w:lang w:eastAsia="ko-KR"/>
        </w:rPr>
        <w:t>command_op_mn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</w:t>
      </w:r>
      <w:r w:rsidR="00D416F5">
        <w:rPr>
          <w:rFonts w:ascii="맑은 고딕" w:eastAsia="맑은 고딕" w:hAnsi="맑은 고딕"/>
          <w:bCs/>
          <w:sz w:val="24"/>
          <w:lang w:eastAsia="ko-KR"/>
        </w:rPr>
        <w:t>char* s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)</w:t>
      </w: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883089" w:rsidRDefault="00883089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opcode “mnemonic” </w:t>
      </w:r>
      <w:r w:rsidR="009E742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</w:t>
      </w:r>
      <w:r w:rsidR="009E742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입력받은 </w:t>
      </w:r>
      <w:r>
        <w:rPr>
          <w:rFonts w:ascii="맑은 고딕" w:eastAsia="맑은 고딕" w:hAnsi="맑은 고딕"/>
          <w:sz w:val="24"/>
          <w:szCs w:val="24"/>
          <w:lang w:eastAsia="ko-KR"/>
        </w:rPr>
        <w:t>mnemonic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 </w:t>
      </w:r>
      <w:r>
        <w:rPr>
          <w:rFonts w:ascii="맑은 고딕" w:eastAsia="맑은 고딕" w:hAnsi="맑은 고딕"/>
          <w:sz w:val="24"/>
          <w:szCs w:val="24"/>
          <w:lang w:eastAsia="ko-KR"/>
        </w:rPr>
        <w:t>hash_table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있는지 확인하여 있는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opcode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값을 출력하고,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그렇지 않은 경우에는 해당 </w:t>
      </w:r>
      <w:r>
        <w:rPr>
          <w:rFonts w:ascii="맑은 고딕" w:eastAsia="맑은 고딕" w:hAnsi="맑은 고딕"/>
          <w:sz w:val="24"/>
          <w:szCs w:val="24"/>
          <w:lang w:eastAsia="ko-KR"/>
        </w:rPr>
        <w:t>mnemonic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이 존재하지 않음을 출력해주는 기능을 수행한다.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(hash_table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에 있는 경우에만 </w:t>
      </w:r>
      <w:r>
        <w:rPr>
          <w:rFonts w:ascii="맑은 고딕" w:eastAsia="맑은 고딕" w:hAnsi="맑은 고딕"/>
          <w:sz w:val="24"/>
          <w:szCs w:val="24"/>
          <w:lang w:eastAsia="ko-KR"/>
        </w:rPr>
        <w:t>history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에 해당 명령어 저장 됨)</w:t>
      </w:r>
    </w:p>
    <w:p w:rsidR="009E7420" w:rsidRDefault="009E7420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824E8B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hash_key(char* s) 함수를 통해 문자열 </w:t>
      </w:r>
      <w:r w:rsidR="00824E8B">
        <w:rPr>
          <w:rFonts w:ascii="맑은 고딕" w:eastAsia="맑은 고딕" w:hAnsi="맑은 고딕"/>
          <w:sz w:val="24"/>
          <w:szCs w:val="24"/>
          <w:lang w:eastAsia="ko-KR"/>
        </w:rPr>
        <w:t>s</w:t>
      </w:r>
      <w:r w:rsidR="00824E8B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</w:t>
      </w:r>
      <w:r w:rsidR="00824E8B">
        <w:rPr>
          <w:rFonts w:ascii="맑은 고딕" w:eastAsia="맑은 고딕" w:hAnsi="맑은 고딕"/>
          <w:sz w:val="24"/>
          <w:szCs w:val="24"/>
          <w:lang w:eastAsia="ko-KR"/>
        </w:rPr>
        <w:t xml:space="preserve">hash table key </w:t>
      </w:r>
      <w:r w:rsidR="00824E8B">
        <w:rPr>
          <w:rFonts w:ascii="맑은 고딕" w:eastAsia="맑은 고딕" w:hAnsi="맑은 고딕" w:hint="eastAsia"/>
          <w:sz w:val="24"/>
          <w:szCs w:val="24"/>
          <w:lang w:eastAsia="ko-KR"/>
        </w:rPr>
        <w:t>값을 얻어온 뒤,</w:t>
      </w:r>
      <w:r w:rsidR="00965E52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65E52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 </w:t>
      </w:r>
      <w:r w:rsidR="00965E52">
        <w:rPr>
          <w:rFonts w:ascii="맑은 고딕" w:eastAsia="맑은 고딕" w:hAnsi="맑은 고딕"/>
          <w:sz w:val="24"/>
          <w:szCs w:val="24"/>
          <w:lang w:eastAsia="ko-KR"/>
        </w:rPr>
        <w:t>key</w:t>
      </w:r>
      <w:r w:rsidR="00965E52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</w:t>
      </w:r>
      <w:r w:rsidR="00965E52">
        <w:rPr>
          <w:rFonts w:ascii="맑은 고딕" w:eastAsia="맑은 고딕" w:hAnsi="맑은 고딕"/>
          <w:sz w:val="24"/>
          <w:szCs w:val="24"/>
          <w:lang w:eastAsia="ko-KR"/>
        </w:rPr>
        <w:t xml:space="preserve">hash table </w:t>
      </w:r>
      <w:r w:rsidR="00965E52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원소들의 </w:t>
      </w:r>
      <w:r w:rsidR="00965E52">
        <w:rPr>
          <w:rFonts w:ascii="맑은 고딕" w:eastAsia="맑은 고딕" w:hAnsi="맑은 고딕"/>
          <w:sz w:val="24"/>
          <w:szCs w:val="24"/>
          <w:lang w:eastAsia="ko-KR"/>
        </w:rPr>
        <w:t>op_name</w:t>
      </w:r>
      <w:r w:rsidR="00965E52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과 </w:t>
      </w:r>
      <w:r w:rsidR="00965E52">
        <w:rPr>
          <w:rFonts w:ascii="맑은 고딕" w:eastAsia="맑은 고딕" w:hAnsi="맑은 고딕"/>
          <w:sz w:val="24"/>
          <w:szCs w:val="24"/>
          <w:lang w:eastAsia="ko-KR"/>
        </w:rPr>
        <w:t>s</w:t>
      </w:r>
      <w:r w:rsidR="00965E52">
        <w:rPr>
          <w:rFonts w:ascii="맑은 고딕" w:eastAsia="맑은 고딕" w:hAnsi="맑은 고딕" w:hint="eastAsia"/>
          <w:sz w:val="24"/>
          <w:szCs w:val="24"/>
          <w:lang w:eastAsia="ko-KR"/>
        </w:rPr>
        <w:t>를 하나씩 비교하여,</w:t>
      </w:r>
      <w:r w:rsidR="00965E52">
        <w:rPr>
          <w:rFonts w:ascii="맑은 고딕" w:eastAsia="맑은 고딕" w:hAnsi="맑은 고딕"/>
          <w:sz w:val="24"/>
          <w:szCs w:val="24"/>
          <w:lang w:eastAsia="ko-KR"/>
        </w:rPr>
        <w:t xml:space="preserve"> s</w:t>
      </w:r>
      <w:r w:rsidR="00965E52">
        <w:rPr>
          <w:rFonts w:ascii="맑은 고딕" w:eastAsia="맑은 고딕" w:hAnsi="맑은 고딕" w:hint="eastAsia"/>
          <w:sz w:val="24"/>
          <w:szCs w:val="24"/>
          <w:lang w:eastAsia="ko-KR"/>
        </w:rPr>
        <w:t>와 동일한 명령어가 있는지 체크하는 방식으로 해당 기능을 수행한다.</w:t>
      </w:r>
      <w:r w:rsidR="00965E52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E37640" w:rsidRDefault="00965E52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올바른 </w:t>
      </w:r>
      <w:r>
        <w:rPr>
          <w:rFonts w:ascii="맑은 고딕" w:eastAsia="맑은 고딕" w:hAnsi="맑은 고딕"/>
          <w:sz w:val="24"/>
          <w:szCs w:val="24"/>
          <w:lang w:eastAsia="ko-KR"/>
        </w:rPr>
        <w:t>mnemonic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입력받아 </w:t>
      </w:r>
      <w:r>
        <w:rPr>
          <w:rFonts w:ascii="맑은 고딕" w:eastAsia="맑은 고딕" w:hAnsi="맑은 고딕"/>
          <w:sz w:val="24"/>
          <w:szCs w:val="24"/>
          <w:lang w:eastAsia="ko-KR"/>
        </w:rPr>
        <w:t>opcode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를 출력한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return 1,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그렇지 않은 경우에는 </w:t>
      </w:r>
      <w:r>
        <w:rPr>
          <w:rFonts w:ascii="맑은 고딕" w:eastAsia="맑은 고딕" w:hAnsi="맑은 고딕"/>
          <w:sz w:val="24"/>
          <w:szCs w:val="24"/>
          <w:lang w:eastAsia="ko-KR"/>
        </w:rPr>
        <w:t>return 0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을 한다.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E37640" w:rsidRPr="00E37640" w:rsidRDefault="00E37640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9E7420" w:rsidRDefault="00E37640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key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s의 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hash table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key 값을 저장하는 변수</w:t>
      </w:r>
    </w:p>
    <w:p w:rsidR="00E37640" w:rsidRDefault="00E37640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flag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D90995">
        <w:rPr>
          <w:rFonts w:ascii="맑은 고딕" w:eastAsia="맑은 고딕" w:hAnsi="맑은 고딕" w:hint="eastAsia"/>
          <w:sz w:val="24"/>
          <w:szCs w:val="24"/>
          <w:lang w:eastAsia="ko-KR"/>
        </w:rPr>
        <w:t>입력받은 명령어가 존재하는지 확인하기 위한 변수(</w:t>
      </w:r>
      <w:r w:rsidR="00D90995">
        <w:rPr>
          <w:rFonts w:ascii="맑은 고딕" w:eastAsia="맑은 고딕" w:hAnsi="맑은 고딕"/>
          <w:sz w:val="24"/>
          <w:szCs w:val="24"/>
          <w:lang w:eastAsia="ko-KR"/>
        </w:rPr>
        <w:t xml:space="preserve">flag=-1 </w:t>
      </w:r>
      <w:r w:rsidR="00D90995">
        <w:rPr>
          <w:rFonts w:ascii="맑은 고딕" w:eastAsia="맑은 고딕" w:hAnsi="맑은 고딕" w:hint="eastAsia"/>
          <w:sz w:val="24"/>
          <w:szCs w:val="24"/>
          <w:lang w:eastAsia="ko-KR"/>
        </w:rPr>
        <w:t>이면 opcode</w:t>
      </w:r>
      <w:r w:rsidR="00D90995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D9099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존재하지 않음, flag=1이면 </w:t>
      </w:r>
      <w:r w:rsidR="00D90995">
        <w:rPr>
          <w:rFonts w:ascii="맑은 고딕" w:eastAsia="맑은 고딕" w:hAnsi="맑은 고딕"/>
          <w:sz w:val="24"/>
          <w:szCs w:val="24"/>
          <w:lang w:eastAsia="ko-KR"/>
        </w:rPr>
        <w:t xml:space="preserve">opcode </w:t>
      </w:r>
      <w:r w:rsidR="00D90995">
        <w:rPr>
          <w:rFonts w:ascii="맑은 고딕" w:eastAsia="맑은 고딕" w:hAnsi="맑은 고딕" w:hint="eastAsia"/>
          <w:sz w:val="24"/>
          <w:szCs w:val="24"/>
          <w:lang w:eastAsia="ko-KR"/>
        </w:rPr>
        <w:t>존재)</w:t>
      </w:r>
    </w:p>
    <w:p w:rsidR="00D416F5" w:rsidRDefault="00A779D2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op* </w:t>
      </w:r>
      <w:proofErr w:type="gramStart"/>
      <w:r>
        <w:rPr>
          <w:rFonts w:ascii="맑은 고딕" w:eastAsia="맑은 고딕" w:hAnsi="맑은 고딕"/>
          <w:sz w:val="24"/>
          <w:szCs w:val="24"/>
          <w:lang w:eastAsia="ko-KR"/>
        </w:rPr>
        <w:t>tmp :</w:t>
      </w:r>
      <w:proofErr w:type="gramEnd"/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>oplist 원소들을 하나씩 접근하기 위해 사용하는 변수</w:t>
      </w:r>
      <w:r w:rsidRPr="00A779D2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</w:p>
    <w:p w:rsidR="00EF3571" w:rsidRPr="00EF3571" w:rsidRDefault="00EF3571" w:rsidP="00EF357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9E7420" w:rsidRPr="009E7420" w:rsidRDefault="009E7420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 xml:space="preserve">모듈 </w:t>
      </w: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이름</w:t>
      </w:r>
      <w:r w:rsidR="00D308FC">
        <w:rPr>
          <w:rFonts w:ascii="맑은 고딕" w:eastAsia="맑은 고딕" w:hAnsi="맑은 고딕" w:hint="eastAsia"/>
          <w:bCs/>
          <w:sz w:val="24"/>
          <w:lang w:eastAsia="ko-KR"/>
        </w:rPr>
        <w:t xml:space="preserve"> :</w:t>
      </w:r>
      <w:proofErr w:type="gramEnd"/>
      <w:r w:rsidR="00D308FC">
        <w:rPr>
          <w:rFonts w:ascii="맑은 고딕" w:eastAsia="맑은 고딕" w:hAnsi="맑은 고딕" w:hint="eastAsia"/>
          <w:bCs/>
          <w:sz w:val="24"/>
          <w:lang w:eastAsia="ko-KR"/>
        </w:rPr>
        <w:t xml:space="preserve"> </w:t>
      </w:r>
      <w:r w:rsidR="00D308FC">
        <w:rPr>
          <w:rFonts w:ascii="맑은 고딕" w:eastAsia="맑은 고딕" w:hAnsi="맑은 고딕"/>
          <w:bCs/>
          <w:sz w:val="24"/>
          <w:lang w:eastAsia="ko-KR"/>
        </w:rPr>
        <w:t xml:space="preserve">void </w:t>
      </w:r>
      <w:r w:rsidR="00D308FC">
        <w:rPr>
          <w:rFonts w:ascii="맑은 고딕" w:eastAsia="맑은 고딕" w:hAnsi="맑은 고딕" w:hint="eastAsia"/>
          <w:bCs/>
          <w:sz w:val="24"/>
          <w:lang w:eastAsia="ko-KR"/>
        </w:rPr>
        <w:t>command_op_list</w:t>
      </w:r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()</w:t>
      </w: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 </w:t>
      </w:r>
    </w:p>
    <w:p w:rsidR="009E7420" w:rsidRPr="009E7420" w:rsidRDefault="00883089" w:rsidP="005523D1">
      <w:pPr>
        <w:ind w:firstLine="720"/>
        <w:jc w:val="both"/>
        <w:rPr>
          <w:rFonts w:ascii="맑은 고딕" w:eastAsia="맑은 고딕" w:hAnsi="맑은 고딕"/>
          <w:color w:val="0000FF"/>
          <w:sz w:val="24"/>
          <w:szCs w:val="24"/>
          <w:lang w:eastAsia="ko-KR"/>
        </w:rPr>
      </w:pPr>
      <w:r>
        <w:rPr>
          <w:rFonts w:ascii="맑은 고딕" w:eastAsia="맑은 고딕" w:hAnsi="맑은 고딕"/>
          <w:sz w:val="24"/>
          <w:szCs w:val="24"/>
          <w:lang w:eastAsia="ko-KR"/>
        </w:rPr>
        <w:t xml:space="preserve">odcodelist </w:t>
      </w:r>
      <w:r w:rsidR="009E742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명령어 입력시 수행되는 함수로,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opcode hash table의 내용들을 </w:t>
      </w:r>
      <w:r w:rsidR="009E7420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출력해준다.</w:t>
      </w:r>
      <w:r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9E7420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</w:p>
    <w:p w:rsidR="009E7420" w:rsidRPr="009E7420" w:rsidRDefault="009E7420" w:rsidP="005523D1">
      <w:pPr>
        <w:pStyle w:val="3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사용 변수</w:t>
      </w:r>
    </w:p>
    <w:p w:rsidR="00564BC4" w:rsidRDefault="00D90995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D9099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i: </w:t>
      </w:r>
      <w:r w:rsidRPr="00D90995">
        <w:rPr>
          <w:rFonts w:ascii="맑은 고딕" w:eastAsia="맑은 고딕" w:hAnsi="맑은 고딕"/>
          <w:sz w:val="24"/>
          <w:szCs w:val="24"/>
          <w:lang w:eastAsia="ko-KR"/>
        </w:rPr>
        <w:t>loop counter</w:t>
      </w:r>
      <w:r w:rsidRPr="00D9099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로 </w:t>
      </w:r>
      <w:r w:rsidRPr="00D90995">
        <w:rPr>
          <w:rFonts w:ascii="맑은 고딕" w:eastAsia="맑은 고딕" w:hAnsi="맑은 고딕"/>
          <w:sz w:val="24"/>
          <w:szCs w:val="24"/>
          <w:lang w:eastAsia="ko-KR"/>
        </w:rPr>
        <w:t>0~</w:t>
      </w:r>
      <w:r w:rsidRPr="00D90995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hash table </w:t>
      </w:r>
      <w:r w:rsidRPr="00D90995">
        <w:rPr>
          <w:rFonts w:ascii="맑은 고딕" w:eastAsia="맑은 고딕" w:hAnsi="맑은 고딕"/>
          <w:sz w:val="24"/>
          <w:szCs w:val="24"/>
          <w:lang w:eastAsia="ko-KR"/>
        </w:rPr>
        <w:t xml:space="preserve">max </w:t>
      </w:r>
      <w:r w:rsidRPr="00D90995">
        <w:rPr>
          <w:rFonts w:ascii="맑은 고딕" w:eastAsia="맑은 고딕" w:hAnsi="맑은 고딕" w:hint="eastAsia"/>
          <w:sz w:val="24"/>
          <w:szCs w:val="24"/>
          <w:lang w:eastAsia="ko-KR"/>
        </w:rPr>
        <w:t>key값 만큼 증가</w:t>
      </w:r>
    </w:p>
    <w:p w:rsidR="00223ACD" w:rsidRDefault="00D90995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int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flag :</w:t>
      </w:r>
      <w:proofErr w:type="gramEnd"/>
      <w:r w:rsidR="00223ACD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223ACD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출력형식을 위해 사용하는 변수 </w:t>
      </w:r>
    </w:p>
    <w:p w:rsidR="00223ACD" w:rsidRDefault="001E7A37" w:rsidP="005523D1">
      <w:pPr>
        <w:pStyle w:val="af7"/>
        <w:numPr>
          <w:ilvl w:val="0"/>
          <w:numId w:val="28"/>
        </w:num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op* </w:t>
      </w:r>
      <w:proofErr w:type="gramStart"/>
      <w:r>
        <w:rPr>
          <w:rFonts w:ascii="맑은 고딕" w:eastAsia="맑은 고딕" w:hAnsi="맑은 고딕" w:hint="eastAsia"/>
          <w:sz w:val="24"/>
          <w:szCs w:val="24"/>
          <w:lang w:eastAsia="ko-KR"/>
        </w:rPr>
        <w:t>tmp :</w:t>
      </w:r>
      <w:proofErr w:type="gramEnd"/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/>
          <w:sz w:val="24"/>
          <w:szCs w:val="24"/>
          <w:lang w:eastAsia="ko-KR"/>
        </w:rPr>
        <w:t>hash table</w:t>
      </w:r>
      <w:r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원소들을 하나씩 접근하기 위해 사용하는 변수 </w:t>
      </w:r>
    </w:p>
    <w:p w:rsidR="00EF3571" w:rsidRPr="00EF3571" w:rsidRDefault="00EF3571" w:rsidP="00EF357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8D1138" w:rsidRPr="00EF3571" w:rsidRDefault="00CE7811" w:rsidP="005523D1">
      <w:pPr>
        <w:pStyle w:val="1"/>
        <w:jc w:val="both"/>
        <w:rPr>
          <w:rFonts w:ascii="맑은 고딕" w:eastAsia="맑은 고딕" w:hAnsi="맑은 고딕"/>
          <w:bCs/>
          <w:sz w:val="28"/>
          <w:lang w:eastAsia="ko-KR"/>
        </w:rPr>
      </w:pPr>
      <w:bookmarkStart w:id="21" w:name="_Toc130041419"/>
      <w:r w:rsidRPr="009E7420">
        <w:rPr>
          <w:rFonts w:ascii="맑은 고딕" w:eastAsia="맑은 고딕" w:hAnsi="맑은 고딕" w:hint="eastAsia"/>
          <w:bCs/>
          <w:sz w:val="28"/>
          <w:lang w:eastAsia="ko-KR"/>
        </w:rPr>
        <w:lastRenderedPageBreak/>
        <w:t>전역 변수 정의</w:t>
      </w:r>
      <w:bookmarkEnd w:id="21"/>
    </w:p>
    <w:p w:rsidR="003C0BF8" w:rsidRPr="009E7420" w:rsidRDefault="008D1138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proofErr w:type="gramStart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op</w:t>
      </w:r>
      <w:proofErr w:type="gramEnd"/>
      <w:r w:rsidRPr="009E7420">
        <w:rPr>
          <w:rFonts w:ascii="맑은 고딕" w:eastAsia="맑은 고딕" w:hAnsi="맑은 고딕" w:hint="eastAsia"/>
          <w:bCs/>
          <w:sz w:val="24"/>
          <w:lang w:eastAsia="ko-KR"/>
        </w:rPr>
        <w:t>* oplist</w:t>
      </w:r>
      <w:r w:rsidRPr="009E7420">
        <w:rPr>
          <w:rFonts w:ascii="맑은 고딕" w:eastAsia="맑은 고딕" w:hAnsi="맑은 고딕"/>
          <w:bCs/>
          <w:sz w:val="24"/>
          <w:lang w:eastAsia="ko-KR"/>
        </w:rPr>
        <w:t xml:space="preserve">[HASH_MAX] </w:t>
      </w:r>
    </w:p>
    <w:p w:rsidR="003C0BF8" w:rsidRPr="009E7420" w:rsidRDefault="008D1138" w:rsidP="005523D1">
      <w:pPr>
        <w:pStyle w:val="af7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opcode mnemonic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을 저장하는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hash table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을 만들기 위한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op*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형 배열이다.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HASH_MAX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는 20이며,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배열의 각 원소인 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oplist[i] 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는 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hash key= 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i인 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opcode mnemonics 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들이 연결된 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>linked list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의head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proofErr w:type="gramStart"/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>pointer</w:t>
      </w:r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이다 </w:t>
      </w:r>
      <w:r w:rsidR="0063267F" w:rsidRPr="009E7420">
        <w:rPr>
          <w:rFonts w:ascii="맑은 고딕" w:eastAsia="맑은 고딕" w:hAnsi="맑은 고딕"/>
          <w:sz w:val="24"/>
          <w:szCs w:val="24"/>
          <w:lang w:eastAsia="ko-KR"/>
        </w:rPr>
        <w:t>.</w:t>
      </w:r>
      <w:proofErr w:type="gramEnd"/>
      <w:r w:rsidR="0063267F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</w:t>
      </w:r>
    </w:p>
    <w:p w:rsidR="0063267F" w:rsidRPr="009E7420" w:rsidRDefault="0063267F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3AAA38C1" wp14:editId="5A7E9733">
            <wp:extent cx="2686050" cy="1685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7F" w:rsidRPr="009E7420" w:rsidRDefault="0063267F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struct OP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의 모습</w:t>
      </w:r>
    </w:p>
    <w:p w:rsidR="003C0BF8" w:rsidRPr="009E7420" w:rsidRDefault="003C0BF8" w:rsidP="005523D1">
      <w:pPr>
        <w:jc w:val="both"/>
        <w:rPr>
          <w:rFonts w:ascii="맑은 고딕" w:eastAsia="맑은 고딕" w:hAnsi="맑은 고딕"/>
          <w:lang w:eastAsia="ko-KR"/>
        </w:rPr>
      </w:pPr>
    </w:p>
    <w:p w:rsidR="003C0BF8" w:rsidRPr="009E7420" w:rsidRDefault="0063267F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proofErr w:type="gramStart"/>
      <w:r w:rsidRPr="009E7420">
        <w:rPr>
          <w:rFonts w:ascii="맑은 고딕" w:eastAsia="맑은 고딕" w:hAnsi="맑은 고딕"/>
          <w:bCs/>
          <w:sz w:val="24"/>
          <w:lang w:eastAsia="ko-KR"/>
        </w:rPr>
        <w:t>ll</w:t>
      </w:r>
      <w:proofErr w:type="gramEnd"/>
      <w:r w:rsidRPr="009E7420">
        <w:rPr>
          <w:rFonts w:ascii="맑은 고딕" w:eastAsia="맑은 고딕" w:hAnsi="맑은 고딕"/>
          <w:bCs/>
          <w:sz w:val="24"/>
          <w:lang w:eastAsia="ko-KR"/>
        </w:rPr>
        <w:t>* hlist</w:t>
      </w:r>
    </w:p>
    <w:p w:rsidR="003C0BF8" w:rsidRPr="009E7420" w:rsidRDefault="0063267F" w:rsidP="005523D1">
      <w:pPr>
        <w:ind w:firstLine="720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사용자로부터 입력받은 명령어(올바른 명령어)가 저장되는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linked list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의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head pointer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이다. 이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linked list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는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queue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형식으로 되어있다.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history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명령어 수행시 여기에 연결된 노드들의 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command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가 출력된다. </w:t>
      </w:r>
    </w:p>
    <w:p w:rsidR="0063267F" w:rsidRPr="009E7420" w:rsidRDefault="0063267F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27A2992D" wp14:editId="3993605D">
            <wp:extent cx="3362325" cy="2590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7F" w:rsidRPr="009E7420" w:rsidRDefault="0063267F" w:rsidP="005523D1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struct L</w:t>
      </w:r>
      <w:r w:rsidRPr="009E7420">
        <w:rPr>
          <w:rFonts w:ascii="맑은 고딕" w:eastAsia="맑은 고딕" w:hAnsi="맑은 고딕"/>
          <w:sz w:val="24"/>
          <w:szCs w:val="24"/>
          <w:lang w:eastAsia="ko-KR"/>
        </w:rPr>
        <w:t>inkedList</w:t>
      </w:r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의 모습</w:t>
      </w:r>
    </w:p>
    <w:p w:rsidR="00564BC4" w:rsidRPr="009E7420" w:rsidRDefault="00564BC4" w:rsidP="005523D1">
      <w:pPr>
        <w:jc w:val="both"/>
        <w:rPr>
          <w:rFonts w:ascii="맑은 고딕" w:eastAsia="맑은 고딕" w:hAnsi="맑은 고딕"/>
          <w:lang w:eastAsia="ko-KR"/>
        </w:rPr>
      </w:pPr>
    </w:p>
    <w:p w:rsidR="003D3E8F" w:rsidRPr="009E7420" w:rsidRDefault="003D3E8F" w:rsidP="005523D1">
      <w:pPr>
        <w:pStyle w:val="2"/>
        <w:jc w:val="both"/>
        <w:rPr>
          <w:rFonts w:ascii="맑은 고딕" w:eastAsia="맑은 고딕" w:hAnsi="맑은 고딕"/>
          <w:bCs/>
          <w:sz w:val="24"/>
          <w:lang w:eastAsia="ko-KR"/>
        </w:rPr>
      </w:pPr>
      <w:proofErr w:type="gramStart"/>
      <w:r w:rsidRPr="009E7420">
        <w:rPr>
          <w:rFonts w:ascii="맑은 고딕" w:eastAsia="맑은 고딕" w:hAnsi="맑은 고딕"/>
          <w:bCs/>
          <w:sz w:val="24"/>
          <w:lang w:eastAsia="ko-KR"/>
        </w:rPr>
        <w:t>char</w:t>
      </w:r>
      <w:proofErr w:type="gramEnd"/>
      <w:r w:rsidRPr="009E7420">
        <w:rPr>
          <w:rFonts w:ascii="맑은 고딕" w:eastAsia="맑은 고딕" w:hAnsi="맑은 고딕"/>
          <w:bCs/>
          <w:sz w:val="24"/>
          <w:lang w:eastAsia="ko-KR"/>
        </w:rPr>
        <w:t xml:space="preserve"> memory[MEMORY_ROW][MEMORY_COL]</w:t>
      </w:r>
    </w:p>
    <w:p w:rsidR="006F2618" w:rsidRDefault="00C74179" w:rsidP="005523D1">
      <w:pPr>
        <w:ind w:firstLine="720"/>
        <w:jc w:val="both"/>
        <w:rPr>
          <w:rFonts w:ascii="맑은 고딕" w:eastAsia="맑은 고딕" w:hAnsi="맑은 고딕"/>
          <w:sz w:val="24"/>
          <w:lang w:eastAsia="ko-KR"/>
        </w:rPr>
      </w:pPr>
      <w:r w:rsidRPr="009E7420">
        <w:rPr>
          <w:rFonts w:ascii="맑은 고딕" w:eastAsia="맑은 고딕" w:hAnsi="맑은 고딕"/>
          <w:sz w:val="24"/>
          <w:lang w:eastAsia="ko-KR"/>
        </w:rPr>
        <w:t>memory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 내용을 담고있는(메모리 역할을 하는) char 형 2차원 배열이다.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MEMORY_ROW = 0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xfffff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이고,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MEMORY_COL = 50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(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실제로 사용하는 </w:t>
      </w:r>
      <w:r w:rsidRPr="009E7420">
        <w:rPr>
          <w:rFonts w:ascii="맑은 고딕" w:eastAsia="맑은 고딕" w:hAnsi="맑은 고딕"/>
          <w:sz w:val="24"/>
          <w:lang w:eastAsia="ko-KR"/>
        </w:rPr>
        <w:t>column size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는 </w:t>
      </w:r>
      <w:r w:rsidRPr="009E7420">
        <w:rPr>
          <w:rFonts w:ascii="맑은 고딕" w:eastAsia="맑은 고딕" w:hAnsi="맑은 고딕"/>
          <w:sz w:val="24"/>
          <w:lang w:eastAsia="ko-KR"/>
        </w:rPr>
        <w:t>32)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 이다. </w:t>
      </w:r>
    </w:p>
    <w:p w:rsidR="00B67FC2" w:rsidRPr="00B67FC2" w:rsidRDefault="00B67FC2" w:rsidP="005523D1">
      <w:pPr>
        <w:ind w:firstLine="720"/>
        <w:jc w:val="both"/>
        <w:rPr>
          <w:rFonts w:ascii="맑은 고딕" w:eastAsia="맑은 고딕" w:hAnsi="맑은 고딕"/>
          <w:sz w:val="24"/>
          <w:lang w:eastAsia="ko-KR"/>
        </w:rPr>
      </w:pPr>
    </w:p>
    <w:p w:rsidR="00E21195" w:rsidRPr="009E7420" w:rsidRDefault="00586326" w:rsidP="005523D1">
      <w:pPr>
        <w:pStyle w:val="2"/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bookmarkStart w:id="22" w:name="_Toc130041423"/>
      <w:proofErr w:type="gramStart"/>
      <w:r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i</w:t>
      </w:r>
      <w:r w:rsidR="002B42A9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nt</w:t>
      </w:r>
      <w:proofErr w:type="gramEnd"/>
      <w:r w:rsidR="002B42A9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bookmarkEnd w:id="22"/>
      <w:r w:rsidR="00C74179" w:rsidRPr="009E7420">
        <w:rPr>
          <w:rFonts w:ascii="맑은 고딕" w:eastAsia="맑은 고딕" w:hAnsi="맑은 고딕" w:hint="eastAsia"/>
          <w:sz w:val="24"/>
          <w:szCs w:val="24"/>
          <w:lang w:eastAsia="ko-KR"/>
        </w:rPr>
        <w:t>cur_adr</w:t>
      </w:r>
    </w:p>
    <w:p w:rsidR="00C74179" w:rsidRPr="009E7420" w:rsidRDefault="00C74179" w:rsidP="005523D1">
      <w:pPr>
        <w:ind w:left="720"/>
        <w:jc w:val="both"/>
        <w:rPr>
          <w:rFonts w:ascii="맑은 고딕" w:eastAsia="맑은 고딕" w:hAnsi="맑은 고딕"/>
          <w:sz w:val="24"/>
          <w:lang w:eastAsia="ko-KR"/>
        </w:rPr>
      </w:pPr>
      <w:r w:rsidRPr="009E7420">
        <w:rPr>
          <w:rFonts w:ascii="맑은 고딕" w:eastAsia="맑은 고딕" w:hAnsi="맑은 고딕" w:hint="eastAsia"/>
          <w:sz w:val="24"/>
          <w:lang w:eastAsia="ko-KR"/>
        </w:rPr>
        <w:t>dump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(start, end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입력 없는 경우)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 xml:space="preserve">명령어 수행시 메모리 출력 시작 주소를 저장하는 변수이다.  초기값은 </w:t>
      </w:r>
      <w:r w:rsidRPr="009E7420">
        <w:rPr>
          <w:rFonts w:ascii="맑은 고딕" w:eastAsia="맑은 고딕" w:hAnsi="맑은 고딕"/>
          <w:sz w:val="24"/>
          <w:lang w:eastAsia="ko-KR"/>
        </w:rPr>
        <w:t>0</w:t>
      </w:r>
      <w:r w:rsidRPr="009E7420">
        <w:rPr>
          <w:rFonts w:ascii="맑은 고딕" w:eastAsia="맑은 고딕" w:hAnsi="맑은 고딕" w:hint="eastAsia"/>
          <w:sz w:val="24"/>
          <w:lang w:eastAsia="ko-KR"/>
        </w:rPr>
        <w:t>이다.</w:t>
      </w:r>
      <w:r w:rsidRPr="009E7420">
        <w:rPr>
          <w:rFonts w:ascii="맑은 고딕" w:eastAsia="맑은 고딕" w:hAnsi="맑은 고딕"/>
          <w:sz w:val="24"/>
          <w:lang w:eastAsia="ko-KR"/>
        </w:rPr>
        <w:t xml:space="preserve"> </w:t>
      </w:r>
    </w:p>
    <w:p w:rsidR="006070F7" w:rsidRDefault="006070F7" w:rsidP="005523D1">
      <w:pPr>
        <w:pStyle w:val="1"/>
        <w:jc w:val="both"/>
        <w:rPr>
          <w:rFonts w:ascii="맑은 고딕" w:eastAsia="맑은 고딕" w:hAnsi="맑은 고딕"/>
          <w:lang w:eastAsia="ko-KR"/>
        </w:rPr>
      </w:pPr>
      <w:r w:rsidRPr="009E7420">
        <w:rPr>
          <w:rFonts w:ascii="맑은 고딕" w:eastAsia="맑은 고딕" w:hAnsi="맑은 고딕" w:hint="eastAsia"/>
          <w:lang w:eastAsia="ko-KR"/>
        </w:rPr>
        <w:t>코드</w:t>
      </w:r>
    </w:p>
    <w:p w:rsidR="00B21119" w:rsidRPr="00B21119" w:rsidRDefault="00B21119" w:rsidP="005523D1">
      <w:pPr>
        <w:jc w:val="both"/>
        <w:rPr>
          <w:b/>
          <w:sz w:val="24"/>
          <w:szCs w:val="24"/>
          <w:lang w:eastAsia="ko-KR"/>
        </w:rPr>
      </w:pPr>
      <w:r w:rsidRPr="00B21119">
        <w:rPr>
          <w:b/>
          <w:sz w:val="24"/>
          <w:szCs w:val="24"/>
          <w:lang w:eastAsia="ko-KR"/>
        </w:rPr>
        <w:t>&lt;20161601.</w:t>
      </w:r>
      <w:r w:rsidRPr="00B21119">
        <w:rPr>
          <w:rFonts w:hint="eastAsia"/>
          <w:b/>
          <w:sz w:val="24"/>
          <w:szCs w:val="24"/>
          <w:lang w:eastAsia="ko-KR"/>
        </w:rPr>
        <w:t>h&gt;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&lt;stdio.h&gt;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&lt;string.h&gt;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&lt;stdlib.h&gt;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&lt;dirent.h&gt;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&lt;sys/stat.h&gt;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명령어글자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256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0xfffff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MEMORY_COL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35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HASH_MAX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20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INPUT_SIZE_OVER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num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</w:t>
      </w:r>
    </w:p>
    <w:p w:rsidR="00B21119" w:rsidRP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</w:pPr>
      <w:r w:rsidRPr="00B21119">
        <w:rPr>
          <w:rFonts w:ascii="돋움체" w:eastAsia="돋움체" w:cs="돋움체"/>
          <w:color w:val="808080"/>
          <w:sz w:val="19"/>
          <w:szCs w:val="19"/>
          <w:highlight w:val="white"/>
          <w:lang w:val="es-PY" w:eastAsia="ko-KR"/>
        </w:rPr>
        <w:t>#define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</w:t>
      </w:r>
      <w:r w:rsidRPr="00B21119">
        <w:rPr>
          <w:rFonts w:ascii="돋움체" w:eastAsia="돋움체" w:cs="돋움체"/>
          <w:color w:val="6F008A"/>
          <w:sz w:val="19"/>
          <w:szCs w:val="19"/>
          <w:highlight w:val="white"/>
          <w:lang w:val="es-PY" w:eastAsia="ko-KR"/>
        </w:rPr>
        <w:t>d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2</w:t>
      </w:r>
    </w:p>
    <w:p w:rsidR="00B21119" w:rsidRP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</w:pPr>
      <w:r w:rsidRPr="00B21119">
        <w:rPr>
          <w:rFonts w:ascii="돋움체" w:eastAsia="돋움체" w:cs="돋움체"/>
          <w:color w:val="808080"/>
          <w:sz w:val="19"/>
          <w:szCs w:val="19"/>
          <w:highlight w:val="white"/>
          <w:lang w:val="es-PY" w:eastAsia="ko-KR"/>
        </w:rPr>
        <w:t>#define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</w:t>
      </w:r>
      <w:r w:rsidRPr="00B21119">
        <w:rPr>
          <w:rFonts w:ascii="돋움체" w:eastAsia="돋움체" w:cs="돋움체"/>
          <w:color w:val="6F008A"/>
          <w:sz w:val="19"/>
          <w:szCs w:val="19"/>
          <w:highlight w:val="white"/>
          <w:lang w:val="es-PY" w:eastAsia="ko-KR"/>
        </w:rPr>
        <w:t>q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3</w:t>
      </w:r>
    </w:p>
    <w:p w:rsidR="00B21119" w:rsidRP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</w:pPr>
      <w:r w:rsidRPr="00B21119">
        <w:rPr>
          <w:rFonts w:ascii="돋움체" w:eastAsia="돋움체" w:cs="돋움체"/>
          <w:color w:val="808080"/>
          <w:sz w:val="19"/>
          <w:szCs w:val="19"/>
          <w:highlight w:val="white"/>
          <w:lang w:val="es-PY" w:eastAsia="ko-KR"/>
        </w:rPr>
        <w:t>#define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</w:t>
      </w:r>
      <w:r w:rsidRPr="00B21119">
        <w:rPr>
          <w:rFonts w:ascii="돋움체" w:eastAsia="돋움체" w:cs="돋움체"/>
          <w:color w:val="6F008A"/>
          <w:sz w:val="19"/>
          <w:szCs w:val="19"/>
          <w:highlight w:val="white"/>
          <w:lang w:val="es-PY" w:eastAsia="ko-KR"/>
        </w:rPr>
        <w:t>hi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4</w:t>
      </w:r>
    </w:p>
    <w:p w:rsidR="00B21119" w:rsidRP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</w:pPr>
      <w:r w:rsidRPr="00B21119">
        <w:rPr>
          <w:rFonts w:ascii="돋움체" w:eastAsia="돋움체" w:cs="돋움체"/>
          <w:color w:val="808080"/>
          <w:sz w:val="19"/>
          <w:szCs w:val="19"/>
          <w:highlight w:val="white"/>
          <w:lang w:val="es-PY" w:eastAsia="ko-KR"/>
        </w:rPr>
        <w:t>#define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</w:t>
      </w:r>
      <w:r w:rsidRPr="00B21119">
        <w:rPr>
          <w:rFonts w:ascii="돋움체" w:eastAsia="돋움체" w:cs="돋움체"/>
          <w:color w:val="6F008A"/>
          <w:sz w:val="19"/>
          <w:szCs w:val="19"/>
          <w:highlight w:val="white"/>
          <w:lang w:val="es-PY" w:eastAsia="ko-KR"/>
        </w:rPr>
        <w:t>du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5</w:t>
      </w:r>
    </w:p>
    <w:p w:rsidR="00B21119" w:rsidRP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</w:pPr>
      <w:r w:rsidRPr="00B21119">
        <w:rPr>
          <w:rFonts w:ascii="돋움체" w:eastAsia="돋움체" w:cs="돋움체"/>
          <w:color w:val="808080"/>
          <w:sz w:val="19"/>
          <w:szCs w:val="19"/>
          <w:highlight w:val="white"/>
          <w:lang w:val="es-PY" w:eastAsia="ko-KR"/>
        </w:rPr>
        <w:t>#define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</w:t>
      </w:r>
      <w:r w:rsidRPr="00B21119">
        <w:rPr>
          <w:rFonts w:ascii="돋움체" w:eastAsia="돋움체" w:cs="돋움체"/>
          <w:color w:val="6F008A"/>
          <w:sz w:val="19"/>
          <w:szCs w:val="19"/>
          <w:highlight w:val="white"/>
          <w:lang w:val="es-PY" w:eastAsia="ko-KR"/>
        </w:rPr>
        <w:t>e</w:t>
      </w:r>
      <w:r w:rsidRPr="00B21119">
        <w:rPr>
          <w:rFonts w:ascii="돋움체" w:eastAsia="돋움체" w:cs="돋움체"/>
          <w:color w:val="000000"/>
          <w:sz w:val="19"/>
          <w:szCs w:val="19"/>
          <w:highlight w:val="white"/>
          <w:lang w:val="es-PY" w:eastAsia="ko-KR"/>
        </w:rPr>
        <w:t xml:space="preserve"> 6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7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reset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op_mn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lastRenderedPageBreak/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op_list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10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//Linked List 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LinkedList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cnt;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front;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rear;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op_num;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op_name[20];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op_type[10];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command_q();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command_hi();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command_du(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cnt);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command_reset();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command_op_list();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prompt();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print_error(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error);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remove_space(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one_digit_to_int(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hash_key(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create_hash_table();</w:t>
      </w:r>
    </w:p>
    <w:p w:rsidR="00B21119" w:rsidRDefault="00B21119" w:rsidP="005523D1">
      <w:pPr>
        <w:widowControl/>
        <w:autoSpaceDE w:val="0"/>
        <w:autoSpaceDN w:val="0"/>
        <w:adjustRightInd w:val="0"/>
        <w:spacing w:line="240" w:lineRule="auto"/>
        <w:jc w:val="both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21119" w:rsidRPr="00B21119" w:rsidRDefault="00B21119" w:rsidP="005523D1">
      <w:pPr>
        <w:jc w:val="both"/>
        <w:rPr>
          <w:lang w:eastAsia="ko-KR"/>
        </w:rPr>
      </w:pPr>
    </w:p>
    <w:p w:rsidR="006070F7" w:rsidRPr="00B21119" w:rsidRDefault="00B21119" w:rsidP="005523D1">
      <w:pPr>
        <w:jc w:val="both"/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B21119">
        <w:rPr>
          <w:rFonts w:ascii="맑은 고딕" w:eastAsia="맑은 고딕" w:hAnsi="맑은 고딕"/>
          <w:b/>
          <w:sz w:val="24"/>
          <w:szCs w:val="24"/>
          <w:lang w:eastAsia="ko-KR"/>
        </w:rPr>
        <w:t>&lt;20161601.c&gt;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"20161601.h"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oplist[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HASH_MAX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//opcode hash table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위한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linked list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hlist;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//history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linked list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lastRenderedPageBreak/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memory[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MEMORY_COL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cur_adr=0;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dump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번지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main()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 = 0;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command_reset();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//memory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초기화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create_hash_table();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//hash table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(command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q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 = prompt();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//q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전까지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prompt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호출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quit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받았을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때만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q(3) return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,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나머지는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return 0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prompt(){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i=0,flag=0;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command_words[10][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 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이루는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배열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명렁어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*tmp 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,ch=-1;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"sicsim&gt;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1){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&amp;ch);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ch==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command[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i++]=ch;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//input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글자수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INPUT_SIZE_OVER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flag=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//input size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flag==1)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command[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여기서부터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 =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덩어리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개수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cmm,command);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 strtok(cmm,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\r\n\t"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' 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기준으로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자른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command_words[i++],tmp);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i&lt;6){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","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','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단위로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자른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remove_space(tmp);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command_words[i++],tmp);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(i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= 4)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i&gt;4){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"quit"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q(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q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"help"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"dir"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(i&gt;3)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많은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parameter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!command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_du(command_words, i))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발생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 hisory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기록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i!=3){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!command_e(command_words))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i!=4){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!command_f(command_words))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reset(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i!=2){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많은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mnemonic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받았거나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띄어쓰기가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!command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_op_mn(command_words[1]))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op_mn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command_op_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list(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history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정의되지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!=0 &amp;&amp;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)!=0){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명령어들은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hlist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insert(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command);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hi(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remove_space(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앞쪽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 &lt; 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i++)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i;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뒤쪽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 &gt; 0; i--)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print_error(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parameter\n"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INPUT_SIZE_OVER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"Input size is over\n"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할당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newNode = 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newNode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newNode-&gt;command,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hlist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hlist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-&gt;front = hlist-&gt;rear = newNode;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hlist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-&gt;cnt =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hlist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-&gt;rear)-&gt;next = newNode;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hlist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-&gt;rear = newNode;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hlist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-&gt;cnt)++;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digit(char) -&gt; int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one_digit_to_int(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){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result=0;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result=</w:t>
      </w:r>
      <w:proofErr w:type="gramEnd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result=</w:t>
      </w:r>
      <w:proofErr w:type="gramEnd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-16 return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=-1;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result =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0x(0X)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붙여준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경우그부분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짤라줌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2;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digit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 i++)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*= 16;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result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 return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//hash key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hash_key(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key =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i++)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key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key%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HASH_MAX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create_hash_table()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 op_num;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op_name[20], op_type[10];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fp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fopen(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"opcode.txt"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opcode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"'opcode.txt' dose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(fscanf(fp,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 %s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&amp;op_num, op_name, op_type)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op node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opcode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opcode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-&gt;op_num = op_num;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opcode-&gt;op_name, op_name);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opcode-&gt;op_type, op_type);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opcode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key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hash_key(op_name);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위치에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(oplist[key]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oplist[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key] = opcode;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opcode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-&gt;next = oplist[key];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oplist[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key] = opcode;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//help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command_h()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"h[elp]"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"d[ir]"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"q[uit]"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"hi[story]"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"du[mp] [start, end]"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"e[dit] address, value"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"f[ill] start, end, value"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mnemonic"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puts(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command_d()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dirent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file;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DIR *dir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opendir(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file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readdir(dir);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(file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stat(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file-&gt;d_name, &amp;type);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(S_ISDIR(type.st_mode))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//. &amp; ..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무시하고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넘어감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(strcmp(file-&gt;d_name,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== 0 || 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strcmp(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file-&gt;d_name,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//directory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/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"%s/\n"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실행파일의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*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(type.st_mode &amp; S_IXUSR)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"%s*\n"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closedir(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dir);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command_q()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tmp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tmp2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t2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//hlist free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(tmp = hlist-&gt;front; tmp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 = tmp;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tmp-&gt;next;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tmp2);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hlist);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oplist(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hash_table) free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i&lt;20; i++)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 = oplist[i]; t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 = t-&gt;next)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t2 = t;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free(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t2);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command_hi()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리스트의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hlist-&gt;front;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i&lt;hlist-&gt;cnt; i++) 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 + 1, tmp-&gt;command);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tmp-&gt;next;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command_du(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i,j,tmp;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s=0,end=0;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 s: start, e: end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srow=-1,scol=-1, ecol=-1, erow=-1;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row/col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&gt;=2)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==3)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start/end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or s&gt;e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(s==-1||end==-1||s&gt;0xfffff || end&gt;0xfffff||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 &amp;&amp; s&gt;end))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&gt; 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&lt;2){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s=cur_adr;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s&gt;0xfffff)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&lt;3){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end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s+159;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end&gt;0xfffff)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end=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0xfffff;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cur_adr=end+1;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srow=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s/16;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scol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=(s%16)*2;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erow=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end/16;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ecol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=(end%16)*2;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i=srow; i&lt;=erow; i++){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i*16);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j=0; j&lt;32; j+=2){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j&lt;scol)||(i==erow &amp;&amp; j&gt;ecol))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one_digit_to_int(memory[i][j])*16+ one_digit_to_int(memory[i][j+1]));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j=0; j&lt;32; j+=2){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j&lt;scol)||(i==erow &amp;&amp; j&gt;ecol))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tmp=one_digit_to_int(memory[i][j])*16 + one_digit_to_int(memory[i][j+1]);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tmp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&gt;=0X20 &amp;&amp; tmp &lt;=0X7E)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20~7E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사이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값이면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,tmp);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adr,val;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adr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val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adr&lt;0 || adr &gt;0Xfffff){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val&gt;0xff){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memory[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adr/16][(adr%16)*2]=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[2][0];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memory[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adr/16][(adr%16)*2+1]=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[2][1];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i,j,s,end,val;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srow,scol,erow,ecol;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s=make_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hex(</w:t>
      </w:r>
      <w:proofErr w:type="gramEnd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end=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val=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타입이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, end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벗어남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, start&gt; end)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s==-1 || end==-1 ||end&gt;0xfffff|| s&gt;end 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//value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1byte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벗어나는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val&gt;0xff){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srow=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s/16;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scol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=(s%16)*2;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erow=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end/16;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ecol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=(end%16)*2;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i=srow; i&lt;=erow; i++){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j=0; j&lt;32; j+=2){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(i==srow &amp;&amp; j&lt;scol )||( i==erow &amp;&amp; j&gt;ecol))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memory[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i][j]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[3][0];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memory[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i][j+1]=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[3][1];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command_reset(){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i=0; i&lt;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j=0; j&lt;32; j++){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memory[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i][j]=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key,flag=-1;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key=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hash_key(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tmp=oplist[key];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tmp=tmp-&gt;next){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찾은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strcmp(tmp-&gt;op_name,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%s is %X\n"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tmp-&gt;op_num);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flag=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존재하지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flag==-1){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error(</w:t>
      </w:r>
      <w:proofErr w:type="gramEnd"/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command_op_list(){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i,flag=-1;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i=0; i&lt;20; i++){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"%02d :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,i);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(oplist[i]==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비어있는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"empty"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tmp=oplist[i];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tmp=tmp-&gt;next)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flag==-1){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"[%s,%X]"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tmp-&gt;op_name,tmp-&gt;op_num);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flag=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proofErr w:type="gramEnd"/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"-&gt; [%s,%X]"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tmp-&gt;op_name,tmp-&gt;op_num);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flag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=-1;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D92C4A" w:rsidRDefault="00D92C4A" w:rsidP="00D92C4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E21195" w:rsidRDefault="00E21195" w:rsidP="005523D1">
      <w:pPr>
        <w:jc w:val="both"/>
        <w:rPr>
          <w:rFonts w:ascii="맑은 고딕" w:eastAsia="맑은 고딕" w:hAnsi="맑은 고딕"/>
          <w:lang w:eastAsia="ko-KR"/>
        </w:rPr>
      </w:pPr>
    </w:p>
    <w:p w:rsidR="00B51AB6" w:rsidRPr="00B51AB6" w:rsidRDefault="00B51AB6" w:rsidP="005523D1">
      <w:pPr>
        <w:jc w:val="both"/>
        <w:rPr>
          <w:rFonts w:ascii="맑은 고딕" w:eastAsia="맑은 고딕" w:hAnsi="맑은 고딕"/>
          <w:b/>
          <w:sz w:val="24"/>
          <w:szCs w:val="24"/>
          <w:lang w:eastAsia="ko-KR"/>
        </w:rPr>
      </w:pPr>
    </w:p>
    <w:p w:rsidR="00B51AB6" w:rsidRDefault="00B51AB6" w:rsidP="005523D1">
      <w:pPr>
        <w:jc w:val="both"/>
        <w:rPr>
          <w:rFonts w:ascii="맑은 고딕" w:eastAsia="맑은 고딕" w:hAnsi="맑은 고딕"/>
          <w:b/>
          <w:sz w:val="24"/>
          <w:szCs w:val="24"/>
          <w:lang w:eastAsia="ko-KR"/>
        </w:rPr>
      </w:pPr>
    </w:p>
    <w:p w:rsidR="00B51AB6" w:rsidRDefault="00B51AB6" w:rsidP="005523D1">
      <w:pPr>
        <w:jc w:val="both"/>
        <w:rPr>
          <w:rFonts w:ascii="맑은 고딕" w:eastAsia="맑은 고딕" w:hAnsi="맑은 고딕"/>
          <w:b/>
          <w:sz w:val="24"/>
          <w:szCs w:val="24"/>
          <w:lang w:eastAsia="ko-KR"/>
        </w:rPr>
      </w:pPr>
    </w:p>
    <w:p w:rsidR="00B51AB6" w:rsidRDefault="00B51AB6" w:rsidP="005523D1">
      <w:pPr>
        <w:jc w:val="both"/>
        <w:rPr>
          <w:rFonts w:ascii="맑은 고딕" w:eastAsia="맑은 고딕" w:hAnsi="맑은 고딕"/>
          <w:b/>
          <w:sz w:val="24"/>
          <w:szCs w:val="24"/>
          <w:lang w:eastAsia="ko-KR"/>
        </w:rPr>
      </w:pPr>
    </w:p>
    <w:p w:rsidR="00B51AB6" w:rsidRDefault="00B51AB6" w:rsidP="005523D1">
      <w:pPr>
        <w:jc w:val="both"/>
        <w:rPr>
          <w:rFonts w:ascii="맑은 고딕" w:eastAsia="맑은 고딕" w:hAnsi="맑은 고딕"/>
          <w:b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b/>
          <w:sz w:val="24"/>
          <w:szCs w:val="24"/>
          <w:lang w:eastAsia="ko-KR"/>
        </w:rPr>
        <w:lastRenderedPageBreak/>
        <w:t>&lt; Makefile &gt;</w:t>
      </w: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>CC=gcc</w:t>
      </w: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>CFLAGS=-g -Wall</w:t>
      </w: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>OBJS=20161601.o</w:t>
      </w: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>TARGET=20161601.out</w:t>
      </w:r>
    </w:p>
    <w:p w:rsid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val="es-PY" w:eastAsia="ko-KR"/>
        </w:rPr>
      </w:pP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val="es-PY"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val="es-PY" w:eastAsia="ko-KR"/>
        </w:rPr>
        <w:t>$(TARGET) : $(OBJS)</w:t>
      </w: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val="es-PY"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val="es-PY" w:eastAsia="ko-KR"/>
        </w:rPr>
        <w:t xml:space="preserve">        $(CC) -o $@ $(OBJS)</w:t>
      </w:r>
    </w:p>
    <w:p w:rsid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>20161601</w:t>
      </w:r>
      <w:proofErr w:type="gramStart"/>
      <w:r w:rsidRPr="00B51AB6">
        <w:rPr>
          <w:rFonts w:ascii="맑은 고딕" w:eastAsia="맑은 고딕" w:hAnsi="맑은 고딕"/>
          <w:sz w:val="24"/>
          <w:szCs w:val="24"/>
          <w:lang w:eastAsia="ko-KR"/>
        </w:rPr>
        <w:t>.o</w:t>
      </w:r>
      <w:proofErr w:type="gramEnd"/>
      <w:r w:rsidRPr="00B51AB6">
        <w:rPr>
          <w:rFonts w:ascii="맑은 고딕" w:eastAsia="맑은 고딕" w:hAnsi="맑은 고딕"/>
          <w:sz w:val="24"/>
          <w:szCs w:val="24"/>
          <w:lang w:eastAsia="ko-KR"/>
        </w:rPr>
        <w:t xml:space="preserve"> : 20161601.c 20161601.h</w:t>
      </w: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 xml:space="preserve">    $(CC) -c 20161601.c -Wall</w:t>
      </w:r>
    </w:p>
    <w:p w:rsid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proofErr w:type="gramStart"/>
      <w:r w:rsidRPr="00B51AB6">
        <w:rPr>
          <w:rFonts w:ascii="맑은 고딕" w:eastAsia="맑은 고딕" w:hAnsi="맑은 고딕"/>
          <w:sz w:val="24"/>
          <w:szCs w:val="24"/>
          <w:lang w:eastAsia="ko-KR"/>
        </w:rPr>
        <w:t>clean :</w:t>
      </w:r>
      <w:proofErr w:type="gramEnd"/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 xml:space="preserve">    </w:t>
      </w:r>
      <w:proofErr w:type="gramStart"/>
      <w:r w:rsidRPr="00B51AB6">
        <w:rPr>
          <w:rFonts w:ascii="맑은 고딕" w:eastAsia="맑은 고딕" w:hAnsi="맑은 고딕"/>
          <w:sz w:val="24"/>
          <w:szCs w:val="24"/>
          <w:lang w:eastAsia="ko-KR"/>
        </w:rPr>
        <w:t>rm</w:t>
      </w:r>
      <w:proofErr w:type="gramEnd"/>
      <w:r w:rsidRPr="00B51AB6">
        <w:rPr>
          <w:rFonts w:ascii="맑은 고딕" w:eastAsia="맑은 고딕" w:hAnsi="맑은 고딕"/>
          <w:sz w:val="24"/>
          <w:szCs w:val="24"/>
          <w:lang w:eastAsia="ko-KR"/>
        </w:rPr>
        <w:t xml:space="preserve"> 20161601.o</w:t>
      </w:r>
    </w:p>
    <w:p w:rsidR="00B51AB6" w:rsidRPr="00B51AB6" w:rsidRDefault="00B51AB6" w:rsidP="00B51AB6">
      <w:pPr>
        <w:jc w:val="both"/>
        <w:rPr>
          <w:rFonts w:ascii="맑은 고딕" w:eastAsia="맑은 고딕" w:hAnsi="맑은 고딕"/>
          <w:sz w:val="24"/>
          <w:szCs w:val="24"/>
          <w:lang w:eastAsia="ko-KR"/>
        </w:rPr>
      </w:pPr>
      <w:r w:rsidRPr="00B51AB6">
        <w:rPr>
          <w:rFonts w:ascii="맑은 고딕" w:eastAsia="맑은 고딕" w:hAnsi="맑은 고딕"/>
          <w:sz w:val="24"/>
          <w:szCs w:val="24"/>
          <w:lang w:eastAsia="ko-KR"/>
        </w:rPr>
        <w:t xml:space="preserve">    </w:t>
      </w:r>
      <w:proofErr w:type="gramStart"/>
      <w:r w:rsidRPr="00B51AB6">
        <w:rPr>
          <w:rFonts w:ascii="맑은 고딕" w:eastAsia="맑은 고딕" w:hAnsi="맑은 고딕"/>
          <w:sz w:val="24"/>
          <w:szCs w:val="24"/>
          <w:lang w:eastAsia="ko-KR"/>
        </w:rPr>
        <w:t>rm</w:t>
      </w:r>
      <w:proofErr w:type="gramEnd"/>
      <w:r w:rsidRPr="00B51AB6">
        <w:rPr>
          <w:rFonts w:ascii="맑은 고딕" w:eastAsia="맑은 고딕" w:hAnsi="맑은 고딕"/>
          <w:sz w:val="24"/>
          <w:szCs w:val="24"/>
          <w:lang w:eastAsia="ko-KR"/>
        </w:rPr>
        <w:t xml:space="preserve"> 20161601.out</w:t>
      </w:r>
    </w:p>
    <w:sectPr w:rsidR="00B51AB6" w:rsidRPr="00B51AB6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601" w:rsidRDefault="002E4601">
      <w:r>
        <w:separator/>
      </w:r>
    </w:p>
  </w:endnote>
  <w:endnote w:type="continuationSeparator" w:id="0">
    <w:p w:rsidR="002E4601" w:rsidRDefault="002E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48" w:rsidRDefault="004C204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C2048" w:rsidRDefault="004C204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48" w:rsidRDefault="004C2048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625CB">
      <w:rPr>
        <w:rStyle w:val="a9"/>
        <w:noProof/>
      </w:rPr>
      <w:t>20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C2048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C2048" w:rsidRDefault="004C2048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C2048" w:rsidRPr="00CE7811" w:rsidRDefault="004C2048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4C2048" w:rsidRDefault="004C2048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601" w:rsidRDefault="002E4601">
      <w:r>
        <w:separator/>
      </w:r>
    </w:p>
  </w:footnote>
  <w:footnote w:type="continuationSeparator" w:id="0">
    <w:p w:rsidR="002E4601" w:rsidRDefault="002E4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48" w:rsidRDefault="004C2048">
    <w:pPr>
      <w:pStyle w:val="a7"/>
      <w:jc w:val="right"/>
      <w:rPr>
        <w:lang w:eastAsia="ko-KR"/>
      </w:rPr>
    </w:pPr>
  </w:p>
  <w:p w:rsidR="004C2048" w:rsidRDefault="004C2048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4C2048" w:rsidRDefault="004C2048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048" w:rsidRDefault="004C2048">
    <w:pPr>
      <w:pStyle w:val="a7"/>
      <w:rPr>
        <w:lang w:eastAsia="ko-KR"/>
      </w:rPr>
    </w:pPr>
  </w:p>
  <w:p w:rsidR="004C2048" w:rsidRDefault="004C2048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0E1B41B4"/>
    <w:multiLevelType w:val="hybridMultilevel"/>
    <w:tmpl w:val="CED6A550"/>
    <w:lvl w:ilvl="0" w:tplc="DD6AA85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17D13"/>
    <w:multiLevelType w:val="hybridMultilevel"/>
    <w:tmpl w:val="38EE5156"/>
    <w:lvl w:ilvl="0" w:tplc="6C0A55D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32632"/>
    <w:multiLevelType w:val="hybridMultilevel"/>
    <w:tmpl w:val="ECEA5724"/>
    <w:lvl w:ilvl="0" w:tplc="CEF413FC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2EA079D1"/>
    <w:multiLevelType w:val="hybridMultilevel"/>
    <w:tmpl w:val="F66C43AE"/>
    <w:lvl w:ilvl="0" w:tplc="C39E0958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 w15:restartNumberingAfterBreak="0">
    <w:nsid w:val="3A8D6EB1"/>
    <w:multiLevelType w:val="hybridMultilevel"/>
    <w:tmpl w:val="179ADE86"/>
    <w:lvl w:ilvl="0" w:tplc="3E5CB73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2" w15:restartNumberingAfterBreak="0">
    <w:nsid w:val="400E193D"/>
    <w:multiLevelType w:val="hybridMultilevel"/>
    <w:tmpl w:val="E23E05D4"/>
    <w:lvl w:ilvl="0" w:tplc="C88E8CD2"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A2B3C"/>
    <w:multiLevelType w:val="hybridMultilevel"/>
    <w:tmpl w:val="61882530"/>
    <w:lvl w:ilvl="0" w:tplc="A38A7170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5F26A9"/>
    <w:multiLevelType w:val="hybridMultilevel"/>
    <w:tmpl w:val="523C562E"/>
    <w:lvl w:ilvl="0" w:tplc="F2625654">
      <w:numFmt w:val="bullet"/>
      <w:lvlText w:val="-"/>
      <w:lvlJc w:val="left"/>
      <w:pPr>
        <w:ind w:left="72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61E1"/>
    <w:multiLevelType w:val="hybridMultilevel"/>
    <w:tmpl w:val="73B0B824"/>
    <w:lvl w:ilvl="0" w:tplc="7A00D4FC">
      <w:numFmt w:val="bullet"/>
      <w:lvlText w:val=""/>
      <w:lvlJc w:val="left"/>
      <w:pPr>
        <w:ind w:left="144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1D2390C"/>
    <w:multiLevelType w:val="hybridMultilevel"/>
    <w:tmpl w:val="374A76F0"/>
    <w:lvl w:ilvl="0" w:tplc="4462DAD2"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81872"/>
    <w:multiLevelType w:val="hybridMultilevel"/>
    <w:tmpl w:val="0542329E"/>
    <w:lvl w:ilvl="0" w:tplc="551EF476">
      <w:start w:val="1"/>
      <w:numFmt w:val="bullet"/>
      <w:lvlText w:val=""/>
      <w:lvlJc w:val="left"/>
      <w:pPr>
        <w:ind w:left="1080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B841FD3"/>
    <w:multiLevelType w:val="hybridMultilevel"/>
    <w:tmpl w:val="3A400428"/>
    <w:lvl w:ilvl="0" w:tplc="55FE5F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D64649"/>
    <w:multiLevelType w:val="hybridMultilevel"/>
    <w:tmpl w:val="8B6E7BA8"/>
    <w:lvl w:ilvl="0" w:tplc="B1F46DD8">
      <w:numFmt w:val="bullet"/>
      <w:lvlText w:val=""/>
      <w:lvlJc w:val="left"/>
      <w:pPr>
        <w:ind w:left="108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5AF4210"/>
    <w:multiLevelType w:val="hybridMultilevel"/>
    <w:tmpl w:val="2BD28798"/>
    <w:lvl w:ilvl="0" w:tplc="0838D170"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45368"/>
    <w:multiLevelType w:val="hybridMultilevel"/>
    <w:tmpl w:val="17F6BF88"/>
    <w:lvl w:ilvl="0" w:tplc="2D5A322C">
      <w:start w:val="1"/>
      <w:numFmt w:val="bullet"/>
      <w:lvlText w:val=""/>
      <w:lvlJc w:val="left"/>
      <w:pPr>
        <w:ind w:left="1440" w:hanging="360"/>
      </w:pPr>
      <w:rPr>
        <w:rFonts w:ascii="Symbol" w:eastAsia="맑은 고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D7609F"/>
    <w:multiLevelType w:val="hybridMultilevel"/>
    <w:tmpl w:val="497A1AD0"/>
    <w:lvl w:ilvl="0" w:tplc="56BE501A">
      <w:start w:val="1"/>
      <w:numFmt w:val="decimalEnclosedCircle"/>
      <w:lvlText w:val="%1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7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8" w15:restartNumberingAfterBreak="0">
    <w:nsid w:val="690D5876"/>
    <w:multiLevelType w:val="hybridMultilevel"/>
    <w:tmpl w:val="F38862C6"/>
    <w:lvl w:ilvl="0" w:tplc="EE66603A"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3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34" w15:restartNumberingAfterBreak="0">
    <w:nsid w:val="7F1D473B"/>
    <w:multiLevelType w:val="hybridMultilevel"/>
    <w:tmpl w:val="5C464D2A"/>
    <w:lvl w:ilvl="0" w:tplc="99F60B06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  <w:lvlOverride w:ilvl="0">
      <w:startOverride w:val="1"/>
    </w:lvlOverride>
  </w:num>
  <w:num w:numId="3">
    <w:abstractNumId w:val="33"/>
  </w:num>
  <w:num w:numId="4">
    <w:abstractNumId w:val="17"/>
  </w:num>
  <w:num w:numId="5">
    <w:abstractNumId w:val="1"/>
  </w:num>
  <w:num w:numId="6">
    <w:abstractNumId w:val="11"/>
  </w:num>
  <w:num w:numId="7">
    <w:abstractNumId w:val="30"/>
  </w:num>
  <w:num w:numId="8">
    <w:abstractNumId w:val="4"/>
  </w:num>
  <w:num w:numId="9">
    <w:abstractNumId w:val="13"/>
  </w:num>
  <w:num w:numId="10">
    <w:abstractNumId w:val="23"/>
  </w:num>
  <w:num w:numId="11">
    <w:abstractNumId w:val="0"/>
  </w:num>
  <w:num w:numId="12">
    <w:abstractNumId w:val="0"/>
  </w:num>
  <w:num w:numId="13">
    <w:abstractNumId w:val="7"/>
  </w:num>
  <w:num w:numId="14">
    <w:abstractNumId w:val="32"/>
  </w:num>
  <w:num w:numId="15">
    <w:abstractNumId w:val="9"/>
  </w:num>
  <w:num w:numId="16">
    <w:abstractNumId w:val="31"/>
  </w:num>
  <w:num w:numId="17">
    <w:abstractNumId w:val="3"/>
  </w:num>
  <w:num w:numId="18">
    <w:abstractNumId w:val="27"/>
  </w:num>
  <w:num w:numId="19">
    <w:abstractNumId w:val="29"/>
  </w:num>
  <w:num w:numId="20">
    <w:abstractNumId w:val="0"/>
  </w:num>
  <w:num w:numId="21">
    <w:abstractNumId w:val="18"/>
  </w:num>
  <w:num w:numId="22">
    <w:abstractNumId w:val="24"/>
  </w:num>
  <w:num w:numId="23">
    <w:abstractNumId w:val="22"/>
  </w:num>
  <w:num w:numId="24">
    <w:abstractNumId w:val="15"/>
  </w:num>
  <w:num w:numId="25">
    <w:abstractNumId w:val="14"/>
  </w:num>
  <w:num w:numId="26">
    <w:abstractNumId w:val="28"/>
  </w:num>
  <w:num w:numId="27">
    <w:abstractNumId w:val="6"/>
  </w:num>
  <w:num w:numId="28">
    <w:abstractNumId w:val="8"/>
  </w:num>
  <w:num w:numId="29">
    <w:abstractNumId w:val="21"/>
  </w:num>
  <w:num w:numId="30">
    <w:abstractNumId w:val="12"/>
  </w:num>
  <w:num w:numId="31">
    <w:abstractNumId w:val="16"/>
  </w:num>
  <w:num w:numId="32">
    <w:abstractNumId w:val="5"/>
  </w:num>
  <w:num w:numId="33">
    <w:abstractNumId w:val="19"/>
  </w:num>
  <w:num w:numId="34">
    <w:abstractNumId w:val="10"/>
  </w:num>
  <w:num w:numId="35">
    <w:abstractNumId w:val="34"/>
  </w:num>
  <w:num w:numId="36">
    <w:abstractNumId w:val="26"/>
  </w:num>
  <w:num w:numId="37">
    <w:abstractNumId w:val="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93460"/>
    <w:rsid w:val="00094FFC"/>
    <w:rsid w:val="000A7D8F"/>
    <w:rsid w:val="000B0311"/>
    <w:rsid w:val="000B551F"/>
    <w:rsid w:val="000C67AF"/>
    <w:rsid w:val="000C6A27"/>
    <w:rsid w:val="000E5441"/>
    <w:rsid w:val="000F022A"/>
    <w:rsid w:val="00150ABF"/>
    <w:rsid w:val="001601D8"/>
    <w:rsid w:val="00163672"/>
    <w:rsid w:val="00182114"/>
    <w:rsid w:val="00192737"/>
    <w:rsid w:val="001A0B97"/>
    <w:rsid w:val="001B3FD9"/>
    <w:rsid w:val="001B413C"/>
    <w:rsid w:val="001B7233"/>
    <w:rsid w:val="001D4AF7"/>
    <w:rsid w:val="001E3B89"/>
    <w:rsid w:val="001E7A37"/>
    <w:rsid w:val="002155AD"/>
    <w:rsid w:val="00223ACD"/>
    <w:rsid w:val="00236548"/>
    <w:rsid w:val="00246BC2"/>
    <w:rsid w:val="00253111"/>
    <w:rsid w:val="0026394E"/>
    <w:rsid w:val="00264910"/>
    <w:rsid w:val="00277C89"/>
    <w:rsid w:val="002821BC"/>
    <w:rsid w:val="00283FAB"/>
    <w:rsid w:val="0028599B"/>
    <w:rsid w:val="00290642"/>
    <w:rsid w:val="002A095E"/>
    <w:rsid w:val="002B42A9"/>
    <w:rsid w:val="002B6CCC"/>
    <w:rsid w:val="002C0D24"/>
    <w:rsid w:val="002D03F5"/>
    <w:rsid w:val="002D1245"/>
    <w:rsid w:val="002D4DC6"/>
    <w:rsid w:val="002D53BA"/>
    <w:rsid w:val="002E4601"/>
    <w:rsid w:val="002E6BED"/>
    <w:rsid w:val="00305FDE"/>
    <w:rsid w:val="00320374"/>
    <w:rsid w:val="00334981"/>
    <w:rsid w:val="003526C9"/>
    <w:rsid w:val="0036291F"/>
    <w:rsid w:val="0036541D"/>
    <w:rsid w:val="003726BC"/>
    <w:rsid w:val="003842A2"/>
    <w:rsid w:val="00392ECB"/>
    <w:rsid w:val="0039504D"/>
    <w:rsid w:val="003B47A8"/>
    <w:rsid w:val="003C0BF8"/>
    <w:rsid w:val="003D3E8F"/>
    <w:rsid w:val="003D5C25"/>
    <w:rsid w:val="003F305A"/>
    <w:rsid w:val="00400A81"/>
    <w:rsid w:val="004115D5"/>
    <w:rsid w:val="00433AA0"/>
    <w:rsid w:val="00441F30"/>
    <w:rsid w:val="0048552F"/>
    <w:rsid w:val="004954A2"/>
    <w:rsid w:val="00496DCB"/>
    <w:rsid w:val="004B2034"/>
    <w:rsid w:val="004B6A4C"/>
    <w:rsid w:val="004B6C88"/>
    <w:rsid w:val="004C2048"/>
    <w:rsid w:val="004C794D"/>
    <w:rsid w:val="004F4208"/>
    <w:rsid w:val="00501ACB"/>
    <w:rsid w:val="00503377"/>
    <w:rsid w:val="00507E7E"/>
    <w:rsid w:val="005160F2"/>
    <w:rsid w:val="00525BB2"/>
    <w:rsid w:val="00530B24"/>
    <w:rsid w:val="00542201"/>
    <w:rsid w:val="005523D1"/>
    <w:rsid w:val="0056352C"/>
    <w:rsid w:val="00564BC4"/>
    <w:rsid w:val="00581A76"/>
    <w:rsid w:val="00586326"/>
    <w:rsid w:val="00593B35"/>
    <w:rsid w:val="005A1AEE"/>
    <w:rsid w:val="005A272B"/>
    <w:rsid w:val="005B3F37"/>
    <w:rsid w:val="005C7AA1"/>
    <w:rsid w:val="005E41B8"/>
    <w:rsid w:val="005E7E7C"/>
    <w:rsid w:val="006070F7"/>
    <w:rsid w:val="0063267F"/>
    <w:rsid w:val="0063507C"/>
    <w:rsid w:val="006623F8"/>
    <w:rsid w:val="006625CB"/>
    <w:rsid w:val="0067308A"/>
    <w:rsid w:val="006919B0"/>
    <w:rsid w:val="006B01C9"/>
    <w:rsid w:val="006D1E28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24E8B"/>
    <w:rsid w:val="00827F25"/>
    <w:rsid w:val="00834A30"/>
    <w:rsid w:val="008569B2"/>
    <w:rsid w:val="00874E04"/>
    <w:rsid w:val="00877D5E"/>
    <w:rsid w:val="00883089"/>
    <w:rsid w:val="008B13A1"/>
    <w:rsid w:val="008C72EA"/>
    <w:rsid w:val="008D1138"/>
    <w:rsid w:val="008E4D04"/>
    <w:rsid w:val="0091386F"/>
    <w:rsid w:val="00926EDC"/>
    <w:rsid w:val="00942D6F"/>
    <w:rsid w:val="00945886"/>
    <w:rsid w:val="00957697"/>
    <w:rsid w:val="00965691"/>
    <w:rsid w:val="00965E52"/>
    <w:rsid w:val="0097427B"/>
    <w:rsid w:val="009822C9"/>
    <w:rsid w:val="009850EE"/>
    <w:rsid w:val="009B4F4C"/>
    <w:rsid w:val="009C134E"/>
    <w:rsid w:val="009C70C8"/>
    <w:rsid w:val="009E7420"/>
    <w:rsid w:val="009F5B12"/>
    <w:rsid w:val="00A362D7"/>
    <w:rsid w:val="00A42235"/>
    <w:rsid w:val="00A42703"/>
    <w:rsid w:val="00A467F6"/>
    <w:rsid w:val="00A56A16"/>
    <w:rsid w:val="00A771B8"/>
    <w:rsid w:val="00A779D2"/>
    <w:rsid w:val="00A84AE1"/>
    <w:rsid w:val="00AC026B"/>
    <w:rsid w:val="00AC4D79"/>
    <w:rsid w:val="00AF24CC"/>
    <w:rsid w:val="00B028C1"/>
    <w:rsid w:val="00B10B18"/>
    <w:rsid w:val="00B21119"/>
    <w:rsid w:val="00B404A5"/>
    <w:rsid w:val="00B4235D"/>
    <w:rsid w:val="00B51AB6"/>
    <w:rsid w:val="00B67FC2"/>
    <w:rsid w:val="00B75C71"/>
    <w:rsid w:val="00B86235"/>
    <w:rsid w:val="00BA4520"/>
    <w:rsid w:val="00BB1898"/>
    <w:rsid w:val="00BB3710"/>
    <w:rsid w:val="00BB4E04"/>
    <w:rsid w:val="00BC5DA1"/>
    <w:rsid w:val="00BD182C"/>
    <w:rsid w:val="00C403B2"/>
    <w:rsid w:val="00C429A4"/>
    <w:rsid w:val="00C47BEE"/>
    <w:rsid w:val="00C74179"/>
    <w:rsid w:val="00C9094E"/>
    <w:rsid w:val="00C92F05"/>
    <w:rsid w:val="00C95F30"/>
    <w:rsid w:val="00CA0D86"/>
    <w:rsid w:val="00CB6B9C"/>
    <w:rsid w:val="00CC6175"/>
    <w:rsid w:val="00CE0549"/>
    <w:rsid w:val="00CE7811"/>
    <w:rsid w:val="00CF0711"/>
    <w:rsid w:val="00D06866"/>
    <w:rsid w:val="00D308FC"/>
    <w:rsid w:val="00D416F5"/>
    <w:rsid w:val="00D41D04"/>
    <w:rsid w:val="00D6201D"/>
    <w:rsid w:val="00D6407C"/>
    <w:rsid w:val="00D90995"/>
    <w:rsid w:val="00D92C4A"/>
    <w:rsid w:val="00D945C6"/>
    <w:rsid w:val="00D97859"/>
    <w:rsid w:val="00DA2022"/>
    <w:rsid w:val="00DB00F4"/>
    <w:rsid w:val="00DB3430"/>
    <w:rsid w:val="00DD5343"/>
    <w:rsid w:val="00DD61FE"/>
    <w:rsid w:val="00DD7B9C"/>
    <w:rsid w:val="00E01913"/>
    <w:rsid w:val="00E04FA7"/>
    <w:rsid w:val="00E10AC7"/>
    <w:rsid w:val="00E21195"/>
    <w:rsid w:val="00E37640"/>
    <w:rsid w:val="00E51306"/>
    <w:rsid w:val="00E60EF9"/>
    <w:rsid w:val="00E811B4"/>
    <w:rsid w:val="00E81DFB"/>
    <w:rsid w:val="00EC1AE0"/>
    <w:rsid w:val="00EC7847"/>
    <w:rsid w:val="00ED61E1"/>
    <w:rsid w:val="00EF2E51"/>
    <w:rsid w:val="00EF31E0"/>
    <w:rsid w:val="00EF3571"/>
    <w:rsid w:val="00F147A3"/>
    <w:rsid w:val="00F41E52"/>
    <w:rsid w:val="00F430CC"/>
    <w:rsid w:val="00F4780A"/>
    <w:rsid w:val="00F7599E"/>
    <w:rsid w:val="00F813B5"/>
    <w:rsid w:val="00F821A5"/>
    <w:rsid w:val="00F95E11"/>
    <w:rsid w:val="00FC7275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D114F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7D8F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8D1138"/>
    <w:pPr>
      <w:ind w:left="720"/>
      <w:contextualSpacing/>
    </w:pPr>
  </w:style>
  <w:style w:type="character" w:customStyle="1" w:styleId="2Char">
    <w:name w:val="제목 2 Char"/>
    <w:basedOn w:val="a1"/>
    <w:link w:val="2"/>
    <w:rsid w:val="000A7D8F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0A7D8F"/>
    <w:rPr>
      <w:rFonts w:ascii="Arial" w:hAnsi="Arial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3</TotalTime>
  <Pages>32</Pages>
  <Words>3796</Words>
  <Characters>21640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송인아</cp:lastModifiedBy>
  <cp:revision>3</cp:revision>
  <cp:lastPrinted>2006-03-03T07:52:00Z</cp:lastPrinted>
  <dcterms:created xsi:type="dcterms:W3CDTF">2018-03-25T10:33:00Z</dcterms:created>
  <dcterms:modified xsi:type="dcterms:W3CDTF">2018-03-25T10:51:00Z</dcterms:modified>
</cp:coreProperties>
</file>