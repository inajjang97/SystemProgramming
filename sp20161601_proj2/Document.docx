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A8" w:rsidRPr="00375052" w:rsidRDefault="003B47A8">
      <w:pPr>
        <w:jc w:val="right"/>
        <w:rPr>
          <w:rFonts w:asciiTheme="minorEastAsia" w:eastAsiaTheme="minorEastAsia" w:hAnsiTheme="minorEastAsia"/>
          <w:sz w:val="32"/>
          <w:lang w:eastAsia="ko-KR"/>
        </w:rPr>
      </w:pPr>
    </w:p>
    <w:p w:rsidR="003B47A8" w:rsidRPr="00375052" w:rsidRDefault="003B47A8">
      <w:pPr>
        <w:jc w:val="right"/>
        <w:rPr>
          <w:rFonts w:asciiTheme="minorEastAsia" w:eastAsiaTheme="minorEastAsia" w:hAnsiTheme="minorEastAsia"/>
          <w:sz w:val="32"/>
          <w:lang w:eastAsia="ko-KR"/>
        </w:rPr>
      </w:pPr>
    </w:p>
    <w:p w:rsidR="003B47A8" w:rsidRPr="00375052" w:rsidRDefault="003B47A8">
      <w:pPr>
        <w:jc w:val="right"/>
        <w:rPr>
          <w:rFonts w:asciiTheme="minorEastAsia" w:eastAsiaTheme="minorEastAsia" w:hAnsiTheme="minorEastAsia"/>
          <w:sz w:val="32"/>
          <w:lang w:eastAsia="ko-KR"/>
        </w:rPr>
      </w:pPr>
    </w:p>
    <w:p w:rsidR="003B47A8" w:rsidRPr="00375052" w:rsidRDefault="003B47A8">
      <w:pPr>
        <w:jc w:val="right"/>
        <w:rPr>
          <w:rFonts w:asciiTheme="minorEastAsia" w:eastAsiaTheme="minorEastAsia" w:hAnsiTheme="minorEastAsia"/>
          <w:sz w:val="32"/>
          <w:lang w:eastAsia="ko-KR"/>
        </w:rPr>
      </w:pPr>
    </w:p>
    <w:p w:rsidR="003B47A8" w:rsidRPr="00375052" w:rsidRDefault="003B47A8">
      <w:pPr>
        <w:jc w:val="right"/>
        <w:rPr>
          <w:rFonts w:asciiTheme="minorEastAsia" w:eastAsiaTheme="minorEastAsia" w:hAnsiTheme="minorEastAsia"/>
          <w:sz w:val="32"/>
          <w:lang w:eastAsia="ko-KR"/>
        </w:rPr>
      </w:pPr>
    </w:p>
    <w:p w:rsidR="003B47A8" w:rsidRPr="00375052" w:rsidRDefault="003B47A8">
      <w:pPr>
        <w:jc w:val="right"/>
        <w:rPr>
          <w:rFonts w:asciiTheme="minorEastAsia" w:eastAsiaTheme="minorEastAsia" w:hAnsiTheme="minorEastAsia"/>
          <w:sz w:val="32"/>
          <w:lang w:eastAsia="ko-KR"/>
        </w:rPr>
      </w:pPr>
    </w:p>
    <w:p w:rsidR="003B47A8" w:rsidRPr="00375052" w:rsidRDefault="003B47A8">
      <w:pPr>
        <w:jc w:val="right"/>
        <w:rPr>
          <w:rFonts w:asciiTheme="minorEastAsia" w:eastAsiaTheme="minorEastAsia" w:hAnsiTheme="minorEastAsia"/>
          <w:sz w:val="32"/>
          <w:lang w:eastAsia="ko-KR"/>
        </w:rPr>
      </w:pPr>
    </w:p>
    <w:p w:rsidR="003B47A8" w:rsidRPr="00375052" w:rsidRDefault="003B47A8">
      <w:pPr>
        <w:jc w:val="right"/>
        <w:rPr>
          <w:rFonts w:asciiTheme="minorEastAsia" w:eastAsiaTheme="minorEastAsia" w:hAnsiTheme="minorEastAsia"/>
          <w:sz w:val="32"/>
          <w:lang w:eastAsia="ko-KR"/>
        </w:rPr>
      </w:pPr>
    </w:p>
    <w:p w:rsidR="003B47A8" w:rsidRPr="00375052" w:rsidRDefault="00720BC0">
      <w:pPr>
        <w:jc w:val="right"/>
        <w:rPr>
          <w:rFonts w:asciiTheme="minorEastAsia" w:eastAsiaTheme="minorEastAsia" w:hAnsiTheme="minorEastAsia"/>
          <w:sz w:val="48"/>
          <w:szCs w:val="48"/>
          <w:lang w:eastAsia="ko-KR"/>
        </w:rPr>
      </w:pPr>
      <w:r w:rsidRPr="00375052">
        <w:rPr>
          <w:rFonts w:asciiTheme="minorEastAsia" w:eastAsiaTheme="minorEastAsia" w:hAnsiTheme="minorEastAsia" w:hint="eastAsia"/>
          <w:sz w:val="32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48"/>
          <w:szCs w:val="48"/>
          <w:lang w:eastAsia="ko-KR"/>
        </w:rPr>
        <w:t>과목 명</w:t>
      </w:r>
      <w:r w:rsidR="003B47A8" w:rsidRPr="00375052">
        <w:rPr>
          <w:rFonts w:asciiTheme="minorEastAsia" w:eastAsiaTheme="minorEastAsia" w:hAnsiTheme="minorEastAsia"/>
          <w:sz w:val="48"/>
          <w:szCs w:val="48"/>
          <w:lang w:eastAsia="ko-KR"/>
        </w:rPr>
        <w:t xml:space="preserve">: </w:t>
      </w:r>
      <w:r w:rsidR="00BB1898" w:rsidRPr="00375052">
        <w:rPr>
          <w:rFonts w:asciiTheme="minorEastAsia" w:eastAsiaTheme="minorEastAsia" w:hAnsiTheme="minorEastAsia" w:hint="eastAsia"/>
          <w:sz w:val="48"/>
          <w:szCs w:val="48"/>
          <w:lang w:eastAsia="ko-KR"/>
        </w:rPr>
        <w:t>시스템프로그래밍</w:t>
      </w:r>
    </w:p>
    <w:p w:rsidR="00530B24" w:rsidRPr="00375052" w:rsidRDefault="00530B24">
      <w:pPr>
        <w:jc w:val="right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담당 교수 명: </w:t>
      </w:r>
      <w:r w:rsidR="002E6BED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김</w:t>
      </w:r>
      <w:r w:rsidR="00BB1898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  <w:r w:rsidR="002E6BED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지</w:t>
      </w:r>
      <w:r w:rsidR="00BB1898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  <w:r w:rsidR="002E6BED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환</w:t>
      </w:r>
    </w:p>
    <w:p w:rsidR="003B47A8" w:rsidRPr="006B1918" w:rsidRDefault="00CE7811">
      <w:pPr>
        <w:pStyle w:val="a7"/>
        <w:spacing w:before="240"/>
        <w:jc w:val="right"/>
        <w:rPr>
          <w:rFonts w:asciiTheme="minorEastAsia" w:eastAsiaTheme="minorEastAsia" w:hAnsiTheme="minorEastAsia"/>
          <w:sz w:val="48"/>
          <w:lang w:eastAsia="ko-KR"/>
        </w:rPr>
      </w:pPr>
      <w:r w:rsidRPr="00375052">
        <w:rPr>
          <w:rFonts w:asciiTheme="minorEastAsia" w:eastAsiaTheme="minorEastAsia" w:hAnsiTheme="minorEastAsia" w:hint="eastAsia"/>
          <w:sz w:val="48"/>
          <w:lang w:eastAsia="ko-KR"/>
        </w:rPr>
        <w:t>&lt;&lt;</w:t>
      </w:r>
      <w:r w:rsidR="00720BC0" w:rsidRPr="00375052">
        <w:rPr>
          <w:rFonts w:asciiTheme="minorEastAsia" w:eastAsiaTheme="minorEastAsia" w:hAnsiTheme="minorEastAsia" w:hint="eastAsia"/>
          <w:sz w:val="48"/>
          <w:lang w:eastAsia="ko-KR"/>
        </w:rPr>
        <w:t xml:space="preserve">Assignment </w:t>
      </w:r>
      <w:r w:rsidR="00B03BA8" w:rsidRPr="00375052">
        <w:rPr>
          <w:rFonts w:asciiTheme="minorEastAsia" w:eastAsiaTheme="minorEastAsia" w:hAnsiTheme="minorEastAsia"/>
          <w:sz w:val="48"/>
          <w:lang w:eastAsia="ko-KR"/>
        </w:rPr>
        <w:t>2</w:t>
      </w:r>
      <w:r w:rsidRPr="00375052">
        <w:rPr>
          <w:rFonts w:asciiTheme="minorEastAsia" w:eastAsiaTheme="minorEastAsia" w:hAnsiTheme="minorEastAsia" w:hint="eastAsia"/>
          <w:sz w:val="48"/>
          <w:lang w:eastAsia="ko-KR"/>
        </w:rPr>
        <w:t>&gt;&gt;</w:t>
      </w:r>
    </w:p>
    <w:p w:rsidR="00530B24" w:rsidRPr="00375052" w:rsidRDefault="00530B24">
      <w:pPr>
        <w:pStyle w:val="a7"/>
        <w:spacing w:before="240"/>
        <w:jc w:val="right"/>
        <w:rPr>
          <w:rFonts w:asciiTheme="minorEastAsia" w:eastAsiaTheme="minorEastAsia" w:hAnsiTheme="minorEastAsia"/>
          <w:b/>
          <w:sz w:val="48"/>
          <w:lang w:eastAsia="ko-KR"/>
        </w:rPr>
      </w:pPr>
    </w:p>
    <w:p w:rsidR="00530B24" w:rsidRPr="00375052" w:rsidRDefault="00530B24">
      <w:pPr>
        <w:pStyle w:val="a7"/>
        <w:spacing w:before="240"/>
        <w:jc w:val="right"/>
        <w:rPr>
          <w:rFonts w:asciiTheme="minorEastAsia" w:eastAsiaTheme="minorEastAsia" w:hAnsiTheme="minorEastAsia"/>
          <w:b/>
          <w:sz w:val="48"/>
          <w:lang w:eastAsia="ko-KR"/>
        </w:rPr>
      </w:pPr>
    </w:p>
    <w:p w:rsidR="003B47A8" w:rsidRPr="00375052" w:rsidRDefault="003B47A8">
      <w:pPr>
        <w:pStyle w:val="a7"/>
        <w:spacing w:before="240"/>
        <w:jc w:val="right"/>
        <w:rPr>
          <w:rFonts w:asciiTheme="minorEastAsia" w:eastAsiaTheme="minorEastAsia" w:hAnsiTheme="minorEastAsia"/>
          <w:b/>
          <w:sz w:val="48"/>
          <w:lang w:eastAsia="ko-KR"/>
        </w:rPr>
      </w:pPr>
      <w:r w:rsidRPr="00375052">
        <w:rPr>
          <w:rFonts w:asciiTheme="minorEastAsia" w:eastAsiaTheme="minorEastAsia" w:hAnsiTheme="minorEastAsia" w:hint="eastAsia"/>
          <w:b/>
          <w:sz w:val="48"/>
          <w:lang w:eastAsia="ko-KR"/>
        </w:rPr>
        <w:t>서강대학교 컴퓨터학과</w:t>
      </w:r>
    </w:p>
    <w:p w:rsidR="003B47A8" w:rsidRPr="00375052" w:rsidRDefault="00CE7811">
      <w:pPr>
        <w:pStyle w:val="a7"/>
        <w:spacing w:before="240"/>
        <w:jc w:val="right"/>
        <w:rPr>
          <w:rFonts w:asciiTheme="minorEastAsia" w:eastAsiaTheme="minorEastAsia" w:hAnsiTheme="minorEastAsia"/>
          <w:b/>
          <w:sz w:val="48"/>
          <w:lang w:eastAsia="ko-KR"/>
        </w:rPr>
      </w:pPr>
      <w:r w:rsidRPr="00375052">
        <w:rPr>
          <w:rFonts w:asciiTheme="minorEastAsia" w:eastAsiaTheme="minorEastAsia" w:hAnsiTheme="minorEastAsia" w:hint="eastAsia"/>
          <w:b/>
          <w:sz w:val="48"/>
          <w:lang w:eastAsia="ko-KR"/>
        </w:rPr>
        <w:t>[</w:t>
      </w:r>
      <w:r w:rsidR="00B03BA8" w:rsidRPr="00375052">
        <w:rPr>
          <w:rFonts w:asciiTheme="minorEastAsia" w:eastAsiaTheme="minorEastAsia" w:hAnsiTheme="minorEastAsia" w:hint="eastAsia"/>
          <w:b/>
          <w:sz w:val="48"/>
          <w:lang w:eastAsia="ko-KR"/>
        </w:rPr>
        <w:t>20161601</w:t>
      </w:r>
      <w:r w:rsidRPr="00375052">
        <w:rPr>
          <w:rFonts w:asciiTheme="minorEastAsia" w:eastAsiaTheme="minorEastAsia" w:hAnsiTheme="minorEastAsia" w:hint="eastAsia"/>
          <w:b/>
          <w:sz w:val="48"/>
          <w:lang w:eastAsia="ko-KR"/>
        </w:rPr>
        <w:t>]</w:t>
      </w:r>
    </w:p>
    <w:p w:rsidR="003B47A8" w:rsidRPr="00375052" w:rsidRDefault="00CE7811">
      <w:pPr>
        <w:pStyle w:val="a7"/>
        <w:spacing w:before="240"/>
        <w:jc w:val="right"/>
        <w:rPr>
          <w:rFonts w:asciiTheme="minorEastAsia" w:eastAsiaTheme="minorEastAsia" w:hAnsiTheme="minorEastAsia"/>
          <w:b/>
          <w:sz w:val="48"/>
          <w:lang w:eastAsia="ko-KR"/>
        </w:rPr>
      </w:pPr>
      <w:r w:rsidRPr="00375052">
        <w:rPr>
          <w:rFonts w:asciiTheme="minorEastAsia" w:eastAsiaTheme="minorEastAsia" w:hAnsiTheme="minorEastAsia" w:hint="eastAsia"/>
          <w:b/>
          <w:sz w:val="48"/>
          <w:lang w:eastAsia="ko-KR"/>
        </w:rPr>
        <w:t>[</w:t>
      </w:r>
      <w:r w:rsidR="00B03BA8" w:rsidRPr="00375052">
        <w:rPr>
          <w:rFonts w:asciiTheme="minorEastAsia" w:eastAsiaTheme="minorEastAsia" w:hAnsiTheme="minorEastAsia" w:hint="eastAsia"/>
          <w:b/>
          <w:sz w:val="48"/>
          <w:lang w:eastAsia="ko-KR"/>
        </w:rPr>
        <w:t>송인아</w:t>
      </w:r>
      <w:r w:rsidRPr="00375052">
        <w:rPr>
          <w:rFonts w:asciiTheme="minorEastAsia" w:eastAsiaTheme="minorEastAsia" w:hAnsiTheme="minorEastAsia" w:hint="eastAsia"/>
          <w:b/>
          <w:sz w:val="48"/>
          <w:lang w:eastAsia="ko-KR"/>
        </w:rPr>
        <w:t>]</w:t>
      </w:r>
    </w:p>
    <w:p w:rsidR="003B47A8" w:rsidRPr="00375052" w:rsidRDefault="003B47A8">
      <w:pPr>
        <w:pStyle w:val="a8"/>
        <w:jc w:val="right"/>
        <w:rPr>
          <w:rFonts w:asciiTheme="minorEastAsia" w:eastAsiaTheme="minorEastAsia" w:hAnsiTheme="minorEastAsia"/>
          <w:lang w:eastAsia="ko-KR"/>
        </w:rPr>
        <w:sectPr w:rsidR="003B47A8" w:rsidRPr="0037505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Pr="00375052" w:rsidRDefault="003B47A8">
      <w:pPr>
        <w:pStyle w:val="a4"/>
        <w:rPr>
          <w:rFonts w:asciiTheme="minorEastAsia" w:eastAsiaTheme="minorEastAsia" w:hAnsiTheme="minorEastAsia"/>
          <w:lang w:eastAsia="ko-KR"/>
        </w:rPr>
      </w:pPr>
      <w:r w:rsidRPr="00375052">
        <w:rPr>
          <w:rFonts w:asciiTheme="minorEastAsia" w:eastAsiaTheme="minorEastAsia" w:hAnsiTheme="minorEastAsia" w:hint="eastAsia"/>
          <w:lang w:eastAsia="ko-KR"/>
        </w:rPr>
        <w:lastRenderedPageBreak/>
        <w:t>목 차</w:t>
      </w:r>
    </w:p>
    <w:p w:rsidR="000E5441" w:rsidRPr="00375052" w:rsidRDefault="003B47A8">
      <w:pPr>
        <w:pStyle w:val="10"/>
        <w:tabs>
          <w:tab w:val="left" w:pos="432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instrText xml:space="preserve"> TOC \o "1-3" </w:instrText>
      </w:r>
      <w:r w:rsidRPr="00375052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="000E5441" w:rsidRPr="00375052">
        <w:rPr>
          <w:rFonts w:asciiTheme="minorEastAsia" w:eastAsiaTheme="minorEastAsia" w:hAnsiTheme="minorEastAsia"/>
          <w:noProof/>
          <w:lang w:eastAsia="ko-KR"/>
        </w:rPr>
        <w:t>1.</w:t>
      </w:r>
      <w:r w:rsidR="000E5441"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="000E5441" w:rsidRPr="00375052">
        <w:rPr>
          <w:rFonts w:asciiTheme="minorEastAsia" w:eastAsiaTheme="minorEastAsia" w:hAnsiTheme="minorEastAsia" w:hint="eastAsia"/>
          <w:noProof/>
          <w:lang w:eastAsia="ko-KR"/>
        </w:rPr>
        <w:t>프로그램</w:t>
      </w:r>
      <w:r w:rsidR="000E5441" w:rsidRPr="00375052">
        <w:rPr>
          <w:rFonts w:asciiTheme="minorEastAsia" w:eastAsiaTheme="minorEastAsia" w:hAnsiTheme="minorEastAsia"/>
          <w:noProof/>
          <w:lang w:eastAsia="ko-KR"/>
        </w:rPr>
        <w:t xml:space="preserve"> </w:t>
      </w:r>
      <w:r w:rsidR="000E5441" w:rsidRPr="00375052">
        <w:rPr>
          <w:rFonts w:asciiTheme="minorEastAsia" w:eastAsiaTheme="minorEastAsia" w:hAnsiTheme="minorEastAsia" w:hint="eastAsia"/>
          <w:noProof/>
          <w:lang w:eastAsia="ko-KR"/>
        </w:rPr>
        <w:t>개요</w:t>
      </w:r>
      <w:r w:rsidR="000E5441"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CD43D1">
        <w:rPr>
          <w:rFonts w:asciiTheme="minorEastAsia" w:eastAsiaTheme="minorEastAsia" w:hAnsiTheme="minorEastAsia"/>
          <w:noProof/>
          <w:lang w:eastAsia="ko-KR"/>
        </w:rPr>
        <w:t>4</w:t>
      </w:r>
    </w:p>
    <w:p w:rsidR="000E5441" w:rsidRPr="00375052" w:rsidRDefault="000E5441">
      <w:pPr>
        <w:pStyle w:val="10"/>
        <w:tabs>
          <w:tab w:val="left" w:pos="432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noProof/>
          <w:lang w:eastAsia="ko-KR"/>
        </w:rPr>
        <w:t>2.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프로그램</w:t>
      </w:r>
      <w:r w:rsidRPr="00375052">
        <w:rPr>
          <w:rFonts w:asciiTheme="minorEastAsia" w:eastAsiaTheme="minorEastAsia" w:hAnsiTheme="minorEastAsia"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설명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C12D8E">
        <w:rPr>
          <w:rFonts w:asciiTheme="minorEastAsia" w:eastAsiaTheme="minorEastAsia" w:hAnsiTheme="minorEastAsia"/>
          <w:noProof/>
          <w:lang w:eastAsia="ko-KR"/>
        </w:rPr>
        <w:t>4</w:t>
      </w:r>
    </w:p>
    <w:p w:rsidR="000E5441" w:rsidRPr="00375052" w:rsidRDefault="000E5441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noProof/>
          <w:lang w:eastAsia="ko-KR"/>
        </w:rPr>
        <w:t>2.1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프로그램</w:t>
      </w:r>
      <w:r w:rsidRPr="00375052">
        <w:rPr>
          <w:rFonts w:asciiTheme="minorEastAsia" w:eastAsiaTheme="minorEastAsia" w:hAnsiTheme="minorEastAsia"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흐름도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C12D8E">
        <w:rPr>
          <w:rFonts w:asciiTheme="minorEastAsia" w:eastAsiaTheme="minorEastAsia" w:hAnsiTheme="minorEastAsia"/>
          <w:noProof/>
          <w:lang w:eastAsia="ko-KR"/>
        </w:rPr>
        <w:t>4</w:t>
      </w:r>
    </w:p>
    <w:p w:rsidR="000E5441" w:rsidRDefault="000E5441">
      <w:pPr>
        <w:pStyle w:val="10"/>
        <w:tabs>
          <w:tab w:val="left" w:pos="432"/>
        </w:tabs>
        <w:rPr>
          <w:rFonts w:asciiTheme="minorEastAsia" w:eastAsiaTheme="minorEastAsia" w:hAnsiTheme="minorEastAsia"/>
          <w:noProof/>
          <w:lang w:eastAsia="ko-KR"/>
        </w:rPr>
      </w:pPr>
      <w:r w:rsidRPr="00375052">
        <w:rPr>
          <w:rFonts w:asciiTheme="minorEastAsia" w:eastAsiaTheme="minorEastAsia" w:hAnsiTheme="minorEastAsia"/>
          <w:bCs/>
          <w:noProof/>
          <w:lang w:eastAsia="ko-KR"/>
        </w:rPr>
        <w:t>3.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모듈</w:t>
      </w:r>
      <w:r w:rsidRPr="00375052">
        <w:rPr>
          <w:rFonts w:asciiTheme="minorEastAsia" w:eastAsiaTheme="minorEastAsia" w:hAnsiTheme="minorEastAsia"/>
          <w:bCs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정의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8</w:t>
      </w:r>
    </w:p>
    <w:p w:rsidR="00776DD6" w:rsidRPr="00776DD6" w:rsidRDefault="00776DD6" w:rsidP="00776DD6">
      <w:pPr>
        <w:rPr>
          <w:lang w:eastAsia="ko-KR"/>
        </w:rPr>
      </w:pPr>
      <w:r>
        <w:rPr>
          <w:lang w:eastAsia="ko-KR"/>
        </w:rPr>
        <w:tab/>
        <w:t xml:space="preserve">* structure </w:t>
      </w:r>
      <w:r>
        <w:rPr>
          <w:rFonts w:hint="eastAsia"/>
          <w:lang w:eastAsia="ko-KR"/>
        </w:rPr>
        <w:t>설명</w:t>
      </w:r>
      <w:r w:rsidR="0084692B">
        <w:rPr>
          <w:lang w:eastAsia="ko-KR"/>
        </w:rPr>
        <w:tab/>
      </w:r>
      <w:r w:rsidR="0084692B">
        <w:rPr>
          <w:lang w:eastAsia="ko-KR"/>
        </w:rPr>
        <w:tab/>
      </w:r>
      <w:r w:rsidR="0084692B">
        <w:rPr>
          <w:lang w:eastAsia="ko-KR"/>
        </w:rPr>
        <w:tab/>
      </w:r>
      <w:r w:rsidR="0084692B">
        <w:rPr>
          <w:lang w:eastAsia="ko-KR"/>
        </w:rPr>
        <w:tab/>
      </w:r>
      <w:r w:rsidR="0084692B">
        <w:rPr>
          <w:lang w:eastAsia="ko-KR"/>
        </w:rPr>
        <w:tab/>
      </w:r>
      <w:r w:rsidR="0084692B">
        <w:rPr>
          <w:lang w:eastAsia="ko-KR"/>
        </w:rPr>
        <w:tab/>
      </w:r>
      <w:r w:rsidR="0084692B">
        <w:rPr>
          <w:lang w:eastAsia="ko-KR"/>
        </w:rPr>
        <w:tab/>
      </w:r>
      <w:r w:rsidR="0084692B">
        <w:rPr>
          <w:lang w:eastAsia="ko-KR"/>
        </w:rPr>
        <w:tab/>
      </w:r>
      <w:r w:rsidR="0084692B">
        <w:rPr>
          <w:lang w:eastAsia="ko-KR"/>
        </w:rPr>
        <w:tab/>
      </w:r>
      <w:r w:rsidR="0084692B">
        <w:rPr>
          <w:lang w:eastAsia="ko-KR"/>
        </w:rPr>
        <w:tab/>
        <w:t xml:space="preserve">            8</w:t>
      </w:r>
    </w:p>
    <w:p w:rsidR="000E5441" w:rsidRPr="00375052" w:rsidRDefault="000E5441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bCs/>
          <w:noProof/>
          <w:lang w:eastAsia="ko-KR"/>
        </w:rPr>
        <w:t>3.1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모듈</w:t>
      </w:r>
      <w:r w:rsidRPr="00375052">
        <w:rPr>
          <w:rFonts w:asciiTheme="minorEastAsia" w:eastAsiaTheme="minorEastAsia" w:hAnsiTheme="minorEastAsia"/>
          <w:bCs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이름</w:t>
      </w:r>
      <w:r w:rsidR="00776DD6">
        <w:rPr>
          <w:rFonts w:asciiTheme="minorEastAsia" w:eastAsiaTheme="minorEastAsia" w:hAnsiTheme="minorEastAsia"/>
          <w:bCs/>
          <w:noProof/>
          <w:lang w:eastAsia="ko-KR"/>
        </w:rPr>
        <w:t xml:space="preserve"> : int command_file(char* name)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9</w:t>
      </w:r>
    </w:p>
    <w:p w:rsidR="000E5441" w:rsidRPr="00375052" w:rsidRDefault="000E5441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iCs/>
          <w:noProof/>
          <w:lang w:eastAsia="ko-KR"/>
        </w:rPr>
        <w:t>3.1.1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기능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</w:rPr>
        <w:t>9</w:t>
      </w:r>
    </w:p>
    <w:p w:rsidR="000E5441" w:rsidRPr="00375052" w:rsidRDefault="000E5441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iCs/>
          <w:noProof/>
          <w:lang w:eastAsia="ko-KR"/>
        </w:rPr>
        <w:t>3.1.2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사용</w:t>
      </w:r>
      <w:r w:rsidRPr="00375052">
        <w:rPr>
          <w:rFonts w:asciiTheme="minorEastAsia" w:eastAsiaTheme="minorEastAsia" w:hAnsiTheme="minorEastAsia"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변수</w:t>
      </w:r>
      <w:r w:rsidRPr="00375052">
        <w:rPr>
          <w:rFonts w:asciiTheme="minorEastAsia" w:eastAsiaTheme="minorEastAsia" w:hAnsiTheme="minorEastAsia"/>
          <w:noProof/>
        </w:rPr>
        <w:tab/>
      </w:r>
      <w:r w:rsidR="0084692B">
        <w:rPr>
          <w:rFonts w:asciiTheme="minorEastAsia" w:eastAsiaTheme="minorEastAsia" w:hAnsiTheme="minorEastAsia"/>
          <w:noProof/>
        </w:rPr>
        <w:t>9</w:t>
      </w:r>
    </w:p>
    <w:p w:rsidR="00776DD6" w:rsidRPr="00375052" w:rsidRDefault="00776DD6" w:rsidP="00776DD6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bCs/>
          <w:noProof/>
          <w:lang w:eastAsia="ko-KR"/>
        </w:rPr>
        <w:t>3.2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모듈</w:t>
      </w:r>
      <w:r w:rsidRPr="00375052">
        <w:rPr>
          <w:rFonts w:asciiTheme="minorEastAsia" w:eastAsiaTheme="minorEastAsia" w:hAnsiTheme="minorEastAsia"/>
          <w:bCs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이름</w:t>
      </w:r>
      <w:r>
        <w:rPr>
          <w:rFonts w:asciiTheme="minorEastAsia" w:eastAsiaTheme="minorEastAsia" w:hAnsiTheme="minorEastAsia"/>
          <w:bCs/>
          <w:noProof/>
          <w:lang w:eastAsia="ko-KR"/>
        </w:rPr>
        <w:t xml:space="preserve"> : int command_</w:t>
      </w:r>
      <w:r>
        <w:rPr>
          <w:rFonts w:asciiTheme="minorEastAsia" w:eastAsiaTheme="minorEastAsia" w:hAnsiTheme="minorEastAsia" w:hint="eastAsia"/>
          <w:bCs/>
          <w:noProof/>
          <w:lang w:eastAsia="ko-KR"/>
        </w:rPr>
        <w:t>asm</w:t>
      </w:r>
      <w:r>
        <w:rPr>
          <w:rFonts w:asciiTheme="minorEastAsia" w:eastAsiaTheme="minorEastAsia" w:hAnsiTheme="minorEastAsia"/>
          <w:bCs/>
          <w:noProof/>
          <w:lang w:eastAsia="ko-KR"/>
        </w:rPr>
        <w:t>(char* name)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9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3.2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.1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기능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</w:rPr>
        <w:t>9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3.2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.2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사용</w:t>
      </w:r>
      <w:r w:rsidRPr="00375052">
        <w:rPr>
          <w:rFonts w:asciiTheme="minorEastAsia" w:eastAsiaTheme="minorEastAsia" w:hAnsiTheme="minorEastAsia"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변수</w:t>
      </w:r>
      <w:r w:rsidRPr="00375052">
        <w:rPr>
          <w:rFonts w:asciiTheme="minorEastAsia" w:eastAsiaTheme="minorEastAsia" w:hAnsiTheme="minorEastAsia"/>
          <w:noProof/>
        </w:rPr>
        <w:tab/>
      </w:r>
      <w:r w:rsidR="0084692B">
        <w:rPr>
          <w:rFonts w:asciiTheme="minorEastAsia" w:eastAsiaTheme="minorEastAsia" w:hAnsiTheme="minorEastAsia"/>
          <w:noProof/>
        </w:rPr>
        <w:t>11</w:t>
      </w:r>
    </w:p>
    <w:p w:rsidR="00776DD6" w:rsidRPr="00375052" w:rsidRDefault="00776DD6" w:rsidP="00776DD6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bCs/>
          <w:noProof/>
          <w:lang w:eastAsia="ko-KR"/>
        </w:rPr>
        <w:t>3.3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모듈</w:t>
      </w:r>
      <w:r w:rsidRPr="00375052">
        <w:rPr>
          <w:rFonts w:asciiTheme="minorEastAsia" w:eastAsiaTheme="minorEastAsia" w:hAnsiTheme="minorEastAsia"/>
          <w:bCs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이름</w:t>
      </w:r>
      <w:r>
        <w:rPr>
          <w:rFonts w:asciiTheme="minorEastAsia" w:eastAsiaTheme="minorEastAsia" w:hAnsiTheme="minorEastAsia"/>
          <w:bCs/>
          <w:noProof/>
          <w:lang w:eastAsia="ko-KR"/>
        </w:rPr>
        <w:t xml:space="preserve"> : int store_symbol(int adr,int size, char*s, int line)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12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3.3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.1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기능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</w:rPr>
        <w:t>12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3.3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.2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사용</w:t>
      </w:r>
      <w:r w:rsidRPr="00375052">
        <w:rPr>
          <w:rFonts w:asciiTheme="minorEastAsia" w:eastAsiaTheme="minorEastAsia" w:hAnsiTheme="minorEastAsia"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변수</w:t>
      </w:r>
      <w:r w:rsidRPr="00375052">
        <w:rPr>
          <w:rFonts w:asciiTheme="minorEastAsia" w:eastAsiaTheme="minorEastAsia" w:hAnsiTheme="minorEastAsia"/>
          <w:noProof/>
        </w:rPr>
        <w:tab/>
      </w:r>
      <w:r w:rsidR="0084692B">
        <w:rPr>
          <w:rFonts w:asciiTheme="minorEastAsia" w:eastAsiaTheme="minorEastAsia" w:hAnsiTheme="minorEastAsia"/>
          <w:noProof/>
        </w:rPr>
        <w:t>13</w:t>
      </w:r>
    </w:p>
    <w:p w:rsidR="00776DD6" w:rsidRPr="00375052" w:rsidRDefault="00776DD6" w:rsidP="00776DD6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bCs/>
          <w:noProof/>
          <w:lang w:eastAsia="ko-KR"/>
        </w:rPr>
        <w:t>3.4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모듈</w:t>
      </w:r>
      <w:r w:rsidRPr="00375052">
        <w:rPr>
          <w:rFonts w:asciiTheme="minorEastAsia" w:eastAsiaTheme="minorEastAsia" w:hAnsiTheme="minorEastAsia"/>
          <w:bCs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이름</w:t>
      </w:r>
      <w:r>
        <w:rPr>
          <w:rFonts w:asciiTheme="minorEastAsia" w:eastAsiaTheme="minorEastAsia" w:hAnsiTheme="minorEastAsia"/>
          <w:bCs/>
          <w:noProof/>
          <w:lang w:eastAsia="ko-KR"/>
        </w:rPr>
        <w:t xml:space="preserve"> : int insert_code(char* inst, char* operand, int line)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13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3.4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.1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기능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</w:rPr>
        <w:t>13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3.4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.2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사용</w:t>
      </w:r>
      <w:r w:rsidRPr="00375052">
        <w:rPr>
          <w:rFonts w:asciiTheme="minorEastAsia" w:eastAsiaTheme="minorEastAsia" w:hAnsiTheme="minorEastAsia"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변수</w:t>
      </w:r>
      <w:r w:rsidRPr="00375052">
        <w:rPr>
          <w:rFonts w:asciiTheme="minorEastAsia" w:eastAsiaTheme="minorEastAsia" w:hAnsiTheme="minorEastAsia"/>
          <w:noProof/>
        </w:rPr>
        <w:tab/>
      </w:r>
      <w:r w:rsidR="0084692B">
        <w:rPr>
          <w:rFonts w:asciiTheme="minorEastAsia" w:eastAsiaTheme="minorEastAsia" w:hAnsiTheme="minorEastAsia"/>
          <w:noProof/>
        </w:rPr>
        <w:t>15</w:t>
      </w:r>
    </w:p>
    <w:p w:rsidR="00776DD6" w:rsidRPr="00375052" w:rsidRDefault="00776DD6" w:rsidP="00776DD6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bCs/>
          <w:noProof/>
          <w:lang w:eastAsia="ko-KR"/>
        </w:rPr>
        <w:t>3.5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모듈</w:t>
      </w:r>
      <w:r w:rsidRPr="00375052">
        <w:rPr>
          <w:rFonts w:asciiTheme="minorEastAsia" w:eastAsiaTheme="minorEastAsia" w:hAnsiTheme="minorEastAsia"/>
          <w:bCs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이름</w:t>
      </w:r>
      <w:r>
        <w:rPr>
          <w:rFonts w:asciiTheme="minorEastAsia" w:eastAsiaTheme="minorEastAsia" w:hAnsiTheme="minorEastAsia"/>
          <w:bCs/>
          <w:noProof/>
          <w:lang w:eastAsia="ko-KR"/>
        </w:rPr>
        <w:t xml:space="preserve"> : int comp_symbol(char* name, char* tmp)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15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3.5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.1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기능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</w:rPr>
        <w:t>15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3.5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.2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사용</w:t>
      </w:r>
      <w:r w:rsidRPr="00375052">
        <w:rPr>
          <w:rFonts w:asciiTheme="minorEastAsia" w:eastAsiaTheme="minorEastAsia" w:hAnsiTheme="minorEastAsia"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변수</w:t>
      </w:r>
      <w:r w:rsidRPr="00375052">
        <w:rPr>
          <w:rFonts w:asciiTheme="minorEastAsia" w:eastAsiaTheme="minorEastAsia" w:hAnsiTheme="minorEastAsia"/>
          <w:noProof/>
        </w:rPr>
        <w:tab/>
      </w:r>
      <w:r w:rsidR="0084692B">
        <w:rPr>
          <w:rFonts w:asciiTheme="minorEastAsia" w:eastAsiaTheme="minorEastAsia" w:hAnsiTheme="minorEastAsia"/>
          <w:noProof/>
        </w:rPr>
        <w:t>16</w:t>
      </w:r>
    </w:p>
    <w:p w:rsidR="00776DD6" w:rsidRPr="00375052" w:rsidRDefault="00776DD6" w:rsidP="00776DD6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bCs/>
          <w:noProof/>
          <w:lang w:eastAsia="ko-KR"/>
        </w:rPr>
        <w:t>3.6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모듈</w:t>
      </w:r>
      <w:r w:rsidRPr="00375052">
        <w:rPr>
          <w:rFonts w:asciiTheme="minorEastAsia" w:eastAsiaTheme="minorEastAsia" w:hAnsiTheme="minorEastAsia"/>
          <w:bCs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이름</w:t>
      </w:r>
      <w:r>
        <w:rPr>
          <w:rFonts w:asciiTheme="minorEastAsia" w:eastAsiaTheme="minorEastAsia" w:hAnsiTheme="minorEastAsia"/>
          <w:bCs/>
          <w:noProof/>
          <w:lang w:eastAsia="ko-KR"/>
        </w:rPr>
        <w:t xml:space="preserve"> : int insert_symbol(char* name, int adr)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16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3.6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.1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기능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16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3.6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.2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사용</w:t>
      </w:r>
      <w:r w:rsidRPr="00375052">
        <w:rPr>
          <w:rFonts w:asciiTheme="minorEastAsia" w:eastAsiaTheme="minorEastAsia" w:hAnsiTheme="minorEastAsia"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변수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17</w:t>
      </w:r>
    </w:p>
    <w:p w:rsidR="00776DD6" w:rsidRPr="00375052" w:rsidRDefault="00776DD6" w:rsidP="00776DD6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bCs/>
          <w:noProof/>
          <w:lang w:eastAsia="ko-KR"/>
        </w:rPr>
        <w:t>3.7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모듈</w:t>
      </w:r>
      <w:r w:rsidRPr="00375052">
        <w:rPr>
          <w:rFonts w:asciiTheme="minorEastAsia" w:eastAsiaTheme="minorEastAsia" w:hAnsiTheme="minorEastAsia"/>
          <w:bCs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이름</w:t>
      </w:r>
      <w:r>
        <w:rPr>
          <w:rFonts w:asciiTheme="minorEastAsia" w:eastAsiaTheme="minorEastAsia" w:hAnsiTheme="minorEastAsia"/>
          <w:bCs/>
          <w:noProof/>
          <w:lang w:eastAsia="ko-KR"/>
        </w:rPr>
        <w:t xml:space="preserve"> : int free_symbol()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17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3.7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.1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기능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17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3.7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.2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사용</w:t>
      </w:r>
      <w:r w:rsidRPr="00375052">
        <w:rPr>
          <w:rFonts w:asciiTheme="minorEastAsia" w:eastAsiaTheme="minorEastAsia" w:hAnsiTheme="minorEastAsia"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변수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17</w:t>
      </w:r>
    </w:p>
    <w:p w:rsidR="00776DD6" w:rsidRPr="00375052" w:rsidRDefault="00776DD6" w:rsidP="00776DD6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bCs/>
          <w:noProof/>
          <w:lang w:eastAsia="ko-KR"/>
        </w:rPr>
        <w:t>3.8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모듈</w:t>
      </w:r>
      <w:r w:rsidRPr="00375052">
        <w:rPr>
          <w:rFonts w:asciiTheme="minorEastAsia" w:eastAsiaTheme="minorEastAsia" w:hAnsiTheme="minorEastAsia"/>
          <w:bCs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이름</w:t>
      </w:r>
      <w:r>
        <w:rPr>
          <w:rFonts w:asciiTheme="minorEastAsia" w:eastAsiaTheme="minorEastAsia" w:hAnsiTheme="minorEastAsia"/>
          <w:bCs/>
          <w:noProof/>
          <w:lang w:eastAsia="ko-KR"/>
        </w:rPr>
        <w:t xml:space="preserve"> : int read_symbol(char* name)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18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3.8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.1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기능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</w:rPr>
        <w:t>18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3.8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.2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사용</w:t>
      </w:r>
      <w:r w:rsidRPr="00375052">
        <w:rPr>
          <w:rFonts w:asciiTheme="minorEastAsia" w:eastAsiaTheme="minorEastAsia" w:hAnsiTheme="minorEastAsia"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변수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</w:rPr>
        <w:t>18</w:t>
      </w:r>
    </w:p>
    <w:p w:rsidR="00776DD6" w:rsidRPr="00375052" w:rsidRDefault="00776DD6" w:rsidP="00776DD6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bCs/>
          <w:noProof/>
          <w:lang w:eastAsia="ko-KR"/>
        </w:rPr>
        <w:t>3.9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모듈</w:t>
      </w:r>
      <w:r w:rsidRPr="00375052">
        <w:rPr>
          <w:rFonts w:asciiTheme="minorEastAsia" w:eastAsiaTheme="minorEastAsia" w:hAnsiTheme="minorEastAsia"/>
          <w:bCs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이름</w:t>
      </w:r>
      <w:r>
        <w:rPr>
          <w:rFonts w:asciiTheme="minorEastAsia" w:eastAsiaTheme="minorEastAsia" w:hAnsiTheme="minorEastAsia"/>
          <w:bCs/>
          <w:noProof/>
          <w:lang w:eastAsia="ko-KR"/>
        </w:rPr>
        <w:t xml:space="preserve"> : int command_sym()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18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3.9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.1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기능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</w:rPr>
        <w:t>18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lastRenderedPageBreak/>
        <w:t>3.9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.2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사용</w:t>
      </w:r>
      <w:r w:rsidRPr="00375052">
        <w:rPr>
          <w:rFonts w:asciiTheme="minorEastAsia" w:eastAsiaTheme="minorEastAsia" w:hAnsiTheme="minorEastAsia"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변수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</w:rPr>
        <w:t>18</w:t>
      </w:r>
    </w:p>
    <w:p w:rsidR="00776DD6" w:rsidRPr="00375052" w:rsidRDefault="00776DD6" w:rsidP="00776DD6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bCs/>
          <w:noProof/>
          <w:lang w:eastAsia="ko-KR"/>
        </w:rPr>
        <w:t>3.10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모듈</w:t>
      </w:r>
      <w:r w:rsidRPr="00375052">
        <w:rPr>
          <w:rFonts w:asciiTheme="minorEastAsia" w:eastAsiaTheme="minorEastAsia" w:hAnsiTheme="minorEastAsia"/>
          <w:bCs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이름</w:t>
      </w:r>
      <w:r>
        <w:rPr>
          <w:rFonts w:asciiTheme="minorEastAsia" w:eastAsiaTheme="minorEastAsia" w:hAnsiTheme="minorEastAsia"/>
          <w:bCs/>
          <w:noProof/>
          <w:lang w:eastAsia="ko-KR"/>
        </w:rPr>
        <w:t xml:space="preserve"> : int create_obj(FILE* fp, char* prog_name)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19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3.10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.1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기능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</w:rPr>
        <w:t>19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3.10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.2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사용</w:t>
      </w:r>
      <w:r w:rsidRPr="00375052">
        <w:rPr>
          <w:rFonts w:asciiTheme="minorEastAsia" w:eastAsiaTheme="minorEastAsia" w:hAnsiTheme="minorEastAsia"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변수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</w:rPr>
        <w:t>20</w:t>
      </w:r>
    </w:p>
    <w:p w:rsidR="00776DD6" w:rsidRPr="00375052" w:rsidRDefault="00776DD6" w:rsidP="00776DD6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bCs/>
          <w:noProof/>
          <w:lang w:eastAsia="ko-KR"/>
        </w:rPr>
        <w:t>3.1</w:t>
      </w:r>
      <w:r>
        <w:rPr>
          <w:rFonts w:asciiTheme="minorEastAsia" w:eastAsiaTheme="minorEastAsia" w:hAnsiTheme="minorEastAsia"/>
          <w:bCs/>
          <w:noProof/>
          <w:lang w:eastAsia="ko-KR"/>
        </w:rPr>
        <w:t>1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모듈</w:t>
      </w:r>
      <w:r w:rsidRPr="00375052">
        <w:rPr>
          <w:rFonts w:asciiTheme="minorEastAsia" w:eastAsiaTheme="minorEastAsia" w:hAnsiTheme="minorEastAsia"/>
          <w:bCs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이름</w:t>
      </w:r>
      <w:r>
        <w:rPr>
          <w:rFonts w:asciiTheme="minorEastAsia" w:eastAsiaTheme="minorEastAsia" w:hAnsiTheme="minorEastAsia"/>
          <w:bCs/>
          <w:noProof/>
          <w:lang w:eastAsia="ko-KR"/>
        </w:rPr>
        <w:t xml:space="preserve"> : int create_lst(FILE* fp, char* inst, int line)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21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iCs/>
          <w:noProof/>
          <w:lang w:eastAsia="ko-KR"/>
        </w:rPr>
        <w:t>3.1</w:t>
      </w:r>
      <w:r>
        <w:rPr>
          <w:rFonts w:asciiTheme="minorEastAsia" w:eastAsiaTheme="minorEastAsia" w:hAnsiTheme="minorEastAsia"/>
          <w:iCs/>
          <w:noProof/>
          <w:lang w:eastAsia="ko-KR"/>
        </w:rPr>
        <w:t>1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.1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기능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</w:rPr>
        <w:t>21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iCs/>
          <w:noProof/>
          <w:lang w:eastAsia="ko-KR"/>
        </w:rPr>
        <w:t>3.1</w:t>
      </w:r>
      <w:r>
        <w:rPr>
          <w:rFonts w:asciiTheme="minorEastAsia" w:eastAsiaTheme="minorEastAsia" w:hAnsiTheme="minorEastAsia"/>
          <w:iCs/>
          <w:noProof/>
          <w:lang w:eastAsia="ko-KR"/>
        </w:rPr>
        <w:t>1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.2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사용</w:t>
      </w:r>
      <w:r w:rsidRPr="00375052">
        <w:rPr>
          <w:rFonts w:asciiTheme="minorEastAsia" w:eastAsiaTheme="minorEastAsia" w:hAnsiTheme="minorEastAsia"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변수</w:t>
      </w:r>
      <w:r w:rsidRPr="00375052">
        <w:rPr>
          <w:rFonts w:asciiTheme="minorEastAsia" w:eastAsiaTheme="minorEastAsia" w:hAnsiTheme="minorEastAsia"/>
          <w:noProof/>
        </w:rPr>
        <w:tab/>
      </w:r>
      <w:r w:rsidR="0084692B">
        <w:rPr>
          <w:rFonts w:asciiTheme="minorEastAsia" w:eastAsiaTheme="minorEastAsia" w:hAnsiTheme="minorEastAsia"/>
          <w:noProof/>
        </w:rPr>
        <w:t>25</w:t>
      </w:r>
    </w:p>
    <w:p w:rsidR="00776DD6" w:rsidRPr="00375052" w:rsidRDefault="00776DD6" w:rsidP="00776DD6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bCs/>
          <w:noProof/>
          <w:lang w:eastAsia="ko-KR"/>
        </w:rPr>
        <w:t>3.12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모듈</w:t>
      </w:r>
      <w:r w:rsidRPr="00375052">
        <w:rPr>
          <w:rFonts w:asciiTheme="minorEastAsia" w:eastAsiaTheme="minorEastAsia" w:hAnsiTheme="minorEastAsia"/>
          <w:bCs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이름</w:t>
      </w:r>
      <w:r>
        <w:rPr>
          <w:rFonts w:asciiTheme="minorEastAsia" w:eastAsiaTheme="minorEastAsia" w:hAnsiTheme="minorEastAsia"/>
          <w:bCs/>
          <w:noProof/>
          <w:lang w:eastAsia="ko-KR"/>
        </w:rPr>
        <w:t xml:space="preserve"> : int read_reg(char* reg)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25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3.12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.1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기능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</w:rPr>
        <w:t>25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3.12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.2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사용</w:t>
      </w:r>
      <w:r w:rsidRPr="00375052">
        <w:rPr>
          <w:rFonts w:asciiTheme="minorEastAsia" w:eastAsiaTheme="minorEastAsia" w:hAnsiTheme="minorEastAsia"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변수</w:t>
      </w:r>
      <w:r w:rsidRPr="00375052">
        <w:rPr>
          <w:rFonts w:asciiTheme="minorEastAsia" w:eastAsiaTheme="minorEastAsia" w:hAnsiTheme="minorEastAsia"/>
          <w:noProof/>
        </w:rPr>
        <w:tab/>
      </w:r>
      <w:r w:rsidR="0084692B">
        <w:rPr>
          <w:rFonts w:asciiTheme="minorEastAsia" w:eastAsiaTheme="minorEastAsia" w:hAnsiTheme="minorEastAsia"/>
          <w:noProof/>
        </w:rPr>
        <w:t>25</w:t>
      </w:r>
    </w:p>
    <w:p w:rsidR="00776DD6" w:rsidRPr="00375052" w:rsidRDefault="00776DD6" w:rsidP="00776DD6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bCs/>
          <w:noProof/>
          <w:lang w:eastAsia="ko-KR"/>
        </w:rPr>
        <w:t>3.1</w:t>
      </w:r>
      <w:r>
        <w:rPr>
          <w:rFonts w:asciiTheme="minorEastAsia" w:eastAsiaTheme="minorEastAsia" w:hAnsiTheme="minorEastAsia"/>
          <w:bCs/>
          <w:noProof/>
          <w:lang w:eastAsia="ko-KR"/>
        </w:rPr>
        <w:t>3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모듈</w:t>
      </w:r>
      <w:r w:rsidRPr="00375052">
        <w:rPr>
          <w:rFonts w:asciiTheme="minorEastAsia" w:eastAsiaTheme="minorEastAsia" w:hAnsiTheme="minorEastAsia"/>
          <w:bCs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이름</w:t>
      </w:r>
      <w:r>
        <w:rPr>
          <w:rFonts w:asciiTheme="minorEastAsia" w:eastAsiaTheme="minorEastAsia" w:hAnsiTheme="minorEastAsia"/>
          <w:bCs/>
          <w:noProof/>
          <w:lang w:eastAsia="ko-KR"/>
        </w:rPr>
        <w:t xml:space="preserve"> : char make_char(int n)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25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iCs/>
          <w:noProof/>
          <w:lang w:eastAsia="ko-KR"/>
        </w:rPr>
        <w:t>3.1</w:t>
      </w:r>
      <w:r>
        <w:rPr>
          <w:rFonts w:asciiTheme="minorEastAsia" w:eastAsiaTheme="minorEastAsia" w:hAnsiTheme="minorEastAsia"/>
          <w:iCs/>
          <w:noProof/>
          <w:lang w:eastAsia="ko-KR"/>
        </w:rPr>
        <w:t>3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.1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기능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</w:rPr>
        <w:t>25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iCs/>
          <w:noProof/>
          <w:lang w:eastAsia="ko-KR"/>
        </w:rPr>
        <w:t>3.1</w:t>
      </w:r>
      <w:r>
        <w:rPr>
          <w:rFonts w:asciiTheme="minorEastAsia" w:eastAsiaTheme="minorEastAsia" w:hAnsiTheme="minorEastAsia"/>
          <w:iCs/>
          <w:noProof/>
          <w:lang w:eastAsia="ko-KR"/>
        </w:rPr>
        <w:t>3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.2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사용</w:t>
      </w:r>
      <w:r w:rsidRPr="00375052">
        <w:rPr>
          <w:rFonts w:asciiTheme="minorEastAsia" w:eastAsiaTheme="minorEastAsia" w:hAnsiTheme="minorEastAsia"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변수</w:t>
      </w:r>
      <w:r w:rsidRPr="00375052">
        <w:rPr>
          <w:rFonts w:asciiTheme="minorEastAsia" w:eastAsiaTheme="minorEastAsia" w:hAnsiTheme="minorEastAsia"/>
          <w:noProof/>
        </w:rPr>
        <w:tab/>
      </w:r>
      <w:r w:rsidR="0084692B">
        <w:rPr>
          <w:rFonts w:asciiTheme="minorEastAsia" w:eastAsiaTheme="minorEastAsia" w:hAnsiTheme="minorEastAsia"/>
          <w:noProof/>
        </w:rPr>
        <w:t>26</w:t>
      </w:r>
    </w:p>
    <w:p w:rsidR="00776DD6" w:rsidRPr="00375052" w:rsidRDefault="00776DD6" w:rsidP="00776DD6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bCs/>
          <w:noProof/>
          <w:lang w:eastAsia="ko-KR"/>
        </w:rPr>
        <w:t>3.14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모듈</w:t>
      </w:r>
      <w:r w:rsidRPr="00375052">
        <w:rPr>
          <w:rFonts w:asciiTheme="minorEastAsia" w:eastAsiaTheme="minorEastAsia" w:hAnsiTheme="minorEastAsia"/>
          <w:bCs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이름</w:t>
      </w:r>
      <w:r>
        <w:rPr>
          <w:rFonts w:asciiTheme="minorEastAsia" w:eastAsiaTheme="minorEastAsia" w:hAnsiTheme="minorEastAsia"/>
          <w:bCs/>
          <w:noProof/>
          <w:lang w:eastAsia="ko-KR"/>
        </w:rPr>
        <w:t xml:space="preserve"> : int make_int(char* s)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26</w:t>
      </w:r>
    </w:p>
    <w:p w:rsidR="00776DD6" w:rsidRPr="00375052" w:rsidRDefault="00776DD6" w:rsidP="00776DD6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3.14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.1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기능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26</w:t>
      </w:r>
    </w:p>
    <w:p w:rsidR="00776DD6" w:rsidRPr="008F188E" w:rsidRDefault="00776DD6" w:rsidP="008F188E">
      <w:pPr>
        <w:pStyle w:val="30"/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iCs/>
          <w:noProof/>
          <w:lang w:eastAsia="ko-KR"/>
        </w:rPr>
        <w:t>3.14</w:t>
      </w:r>
      <w:r w:rsidRPr="00375052">
        <w:rPr>
          <w:rFonts w:asciiTheme="minorEastAsia" w:eastAsiaTheme="minorEastAsia" w:hAnsiTheme="minorEastAsia"/>
          <w:iCs/>
          <w:noProof/>
          <w:lang w:eastAsia="ko-KR"/>
        </w:rPr>
        <w:t>.2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사용</w:t>
      </w:r>
      <w:r w:rsidRPr="00375052">
        <w:rPr>
          <w:rFonts w:asciiTheme="minorEastAsia" w:eastAsiaTheme="minorEastAsia" w:hAnsiTheme="minorEastAsia"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noProof/>
          <w:lang w:eastAsia="ko-KR"/>
        </w:rPr>
        <w:t>변수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26</w:t>
      </w:r>
    </w:p>
    <w:p w:rsidR="000E5441" w:rsidRPr="00375052" w:rsidRDefault="000E5441">
      <w:pPr>
        <w:pStyle w:val="10"/>
        <w:tabs>
          <w:tab w:val="left" w:pos="432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bCs/>
          <w:noProof/>
          <w:lang w:eastAsia="ko-KR"/>
        </w:rPr>
        <w:t>4.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전역</w:t>
      </w:r>
      <w:r w:rsidRPr="00375052">
        <w:rPr>
          <w:rFonts w:asciiTheme="minorEastAsia" w:eastAsiaTheme="minorEastAsia" w:hAnsiTheme="minorEastAsia"/>
          <w:bCs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변수</w:t>
      </w:r>
      <w:r w:rsidRPr="00375052">
        <w:rPr>
          <w:rFonts w:asciiTheme="minorEastAsia" w:eastAsiaTheme="minorEastAsia" w:hAnsiTheme="minorEastAsia"/>
          <w:bCs/>
          <w:noProof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bCs/>
          <w:noProof/>
          <w:lang w:eastAsia="ko-KR"/>
        </w:rPr>
        <w:t>정의</w:t>
      </w:r>
      <w:r w:rsidRPr="00375052">
        <w:rPr>
          <w:rFonts w:asciiTheme="minorEastAsia" w:eastAsiaTheme="minorEastAsia" w:hAnsiTheme="minorEastAsia"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  <w:lang w:eastAsia="ko-KR"/>
        </w:rPr>
        <w:t>27</w:t>
      </w:r>
    </w:p>
    <w:p w:rsidR="000E5441" w:rsidRPr="00375052" w:rsidRDefault="000E5441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bCs/>
          <w:noProof/>
          <w:lang w:eastAsia="ko-KR"/>
        </w:rPr>
        <w:t>4.1</w:t>
      </w:r>
      <w:r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="00CD43D1">
        <w:rPr>
          <w:rFonts w:asciiTheme="minorEastAsia" w:eastAsiaTheme="minorEastAsia" w:hAnsiTheme="minorEastAsia"/>
          <w:bCs/>
          <w:noProof/>
          <w:lang w:eastAsia="ko-KR"/>
        </w:rPr>
        <w:t>sym*</w:t>
      </w:r>
      <w:r w:rsidR="007A3A55">
        <w:rPr>
          <w:rFonts w:asciiTheme="minorEastAsia" w:eastAsiaTheme="minorEastAsia" w:hAnsiTheme="minorEastAsia"/>
          <w:bCs/>
          <w:noProof/>
          <w:lang w:eastAsia="ko-KR"/>
        </w:rPr>
        <w:t xml:space="preserve"> symtable</w:t>
      </w:r>
      <w:r w:rsidR="00CD43D1">
        <w:rPr>
          <w:rFonts w:asciiTheme="minorEastAsia" w:eastAsiaTheme="minorEastAsia" w:hAnsiTheme="minorEastAsia"/>
          <w:bCs/>
          <w:noProof/>
          <w:lang w:eastAsia="ko-KR"/>
        </w:rPr>
        <w:t>[26]</w:t>
      </w:r>
      <w:r w:rsidR="007A3A55">
        <w:rPr>
          <w:rFonts w:asciiTheme="minorEastAsia" w:eastAsiaTheme="minorEastAsia" w:hAnsiTheme="minorEastAsia"/>
          <w:bCs/>
          <w:noProof/>
          <w:lang w:eastAsia="ko-KR"/>
        </w:rPr>
        <w:tab/>
      </w:r>
      <w:r w:rsidR="0084692B">
        <w:rPr>
          <w:rFonts w:asciiTheme="minorEastAsia" w:eastAsiaTheme="minorEastAsia" w:hAnsiTheme="minorEastAsia"/>
          <w:noProof/>
        </w:rPr>
        <w:t>27</w:t>
      </w:r>
    </w:p>
    <w:p w:rsidR="000E5441" w:rsidRPr="00375052" w:rsidRDefault="00B138D6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bCs/>
          <w:noProof/>
          <w:lang w:eastAsia="ko-KR"/>
        </w:rPr>
        <w:t>4.2</w:t>
      </w:r>
      <w:r w:rsidR="000E5441"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="007A3A55">
        <w:rPr>
          <w:rFonts w:asciiTheme="minorEastAsia" w:eastAsiaTheme="minorEastAsia" w:hAnsiTheme="minorEastAsia"/>
          <w:bCs/>
          <w:noProof/>
          <w:lang w:eastAsia="ko-KR"/>
        </w:rPr>
        <w:t>code code_set[CODE_MAX]</w:t>
      </w:r>
      <w:r w:rsidR="000E5441" w:rsidRPr="00375052">
        <w:rPr>
          <w:rFonts w:asciiTheme="minorEastAsia" w:eastAsiaTheme="minorEastAsia" w:hAnsiTheme="minorEastAsia"/>
          <w:noProof/>
        </w:rPr>
        <w:tab/>
      </w:r>
      <w:r w:rsidR="0084692B">
        <w:rPr>
          <w:rFonts w:asciiTheme="minorEastAsia" w:eastAsiaTheme="minorEastAsia" w:hAnsiTheme="minorEastAsia"/>
          <w:noProof/>
        </w:rPr>
        <w:t>27</w:t>
      </w:r>
    </w:p>
    <w:p w:rsidR="000E5441" w:rsidRDefault="00B138D6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  <w:lang w:eastAsia="ko-KR"/>
        </w:rPr>
        <w:t>4.3</w:t>
      </w:r>
      <w:r w:rsidR="000E5441"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="000E5441" w:rsidRPr="00375052">
        <w:rPr>
          <w:rFonts w:asciiTheme="minorEastAsia" w:eastAsiaTheme="minorEastAsia" w:hAnsiTheme="minorEastAsia"/>
          <w:noProof/>
          <w:lang w:eastAsia="ko-KR"/>
        </w:rPr>
        <w:t xml:space="preserve">int </w:t>
      </w:r>
      <w:r w:rsidR="007A3A55">
        <w:rPr>
          <w:rFonts w:asciiTheme="minorEastAsia" w:eastAsiaTheme="minorEastAsia" w:hAnsiTheme="minorEastAsia"/>
          <w:noProof/>
          <w:lang w:eastAsia="ko-KR"/>
        </w:rPr>
        <w:t>lc[MEMORY_ROW]</w:t>
      </w:r>
      <w:r w:rsidR="000E5441" w:rsidRPr="00375052">
        <w:rPr>
          <w:rFonts w:asciiTheme="minorEastAsia" w:eastAsiaTheme="minorEastAsia" w:hAnsiTheme="minorEastAsia"/>
          <w:noProof/>
        </w:rPr>
        <w:tab/>
      </w:r>
      <w:r w:rsidR="0084692B">
        <w:rPr>
          <w:rFonts w:asciiTheme="minorEastAsia" w:eastAsiaTheme="minorEastAsia" w:hAnsiTheme="minorEastAsia"/>
          <w:noProof/>
        </w:rPr>
        <w:t>27</w:t>
      </w:r>
    </w:p>
    <w:p w:rsidR="007A3A55" w:rsidRPr="00375052" w:rsidRDefault="00B138D6" w:rsidP="007A3A55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bCs/>
          <w:noProof/>
          <w:lang w:eastAsia="ko-KR"/>
        </w:rPr>
        <w:t>4.4</w:t>
      </w:r>
      <w:r w:rsidR="007A3A55"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="007A3A55">
        <w:rPr>
          <w:rFonts w:asciiTheme="minorEastAsia" w:eastAsiaTheme="minorEastAsia" w:hAnsiTheme="minorEastAsia"/>
          <w:bCs/>
          <w:noProof/>
          <w:lang w:eastAsia="ko-KR"/>
        </w:rPr>
        <w:t>int a,t,f,l,sw,pc,base,x,s</w:t>
      </w:r>
      <w:r w:rsidR="007A3A55" w:rsidRPr="00375052">
        <w:rPr>
          <w:rFonts w:asciiTheme="minorEastAsia" w:eastAsiaTheme="minorEastAsia" w:hAnsiTheme="minorEastAsia"/>
          <w:noProof/>
        </w:rPr>
        <w:tab/>
      </w:r>
      <w:r w:rsidR="0084692B">
        <w:rPr>
          <w:rFonts w:asciiTheme="minorEastAsia" w:eastAsiaTheme="minorEastAsia" w:hAnsiTheme="minorEastAsia"/>
          <w:noProof/>
        </w:rPr>
        <w:t>27</w:t>
      </w:r>
    </w:p>
    <w:p w:rsidR="007A3A55" w:rsidRPr="00375052" w:rsidRDefault="00B138D6" w:rsidP="007A3A55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  <w:kern w:val="2"/>
          <w:szCs w:val="24"/>
          <w:lang w:eastAsia="ko-KR"/>
        </w:rPr>
      </w:pPr>
      <w:r>
        <w:rPr>
          <w:rFonts w:asciiTheme="minorEastAsia" w:eastAsiaTheme="minorEastAsia" w:hAnsiTheme="minorEastAsia"/>
          <w:bCs/>
          <w:noProof/>
          <w:lang w:eastAsia="ko-KR"/>
        </w:rPr>
        <w:t>4.5</w:t>
      </w:r>
      <w:r w:rsidR="007A3A55"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="007A3A55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 xml:space="preserve">int </w:t>
      </w:r>
      <w:r w:rsidR="007A3A55">
        <w:rPr>
          <w:rFonts w:asciiTheme="minorEastAsia" w:eastAsiaTheme="minorEastAsia" w:hAnsiTheme="minorEastAsia"/>
          <w:bCs/>
          <w:noProof/>
          <w:lang w:eastAsia="ko-KR"/>
        </w:rPr>
        <w:t>total_size</w:t>
      </w:r>
      <w:r w:rsidR="007A3A55" w:rsidRPr="00375052">
        <w:rPr>
          <w:rFonts w:asciiTheme="minorEastAsia" w:eastAsiaTheme="minorEastAsia" w:hAnsiTheme="minorEastAsia"/>
          <w:noProof/>
        </w:rPr>
        <w:tab/>
      </w:r>
      <w:r w:rsidR="0084692B">
        <w:rPr>
          <w:rFonts w:asciiTheme="minorEastAsia" w:eastAsiaTheme="minorEastAsia" w:hAnsiTheme="minorEastAsia"/>
          <w:noProof/>
        </w:rPr>
        <w:t>27</w:t>
      </w:r>
    </w:p>
    <w:p w:rsidR="007A3A55" w:rsidRDefault="00B138D6" w:rsidP="007A3A55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  <w:lang w:eastAsia="ko-KR"/>
        </w:rPr>
        <w:t>4.6</w:t>
      </w:r>
      <w:r w:rsidR="007A3A55"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="007A3A55">
        <w:rPr>
          <w:rFonts w:asciiTheme="minorEastAsia" w:eastAsiaTheme="minorEastAsia" w:hAnsiTheme="minorEastAsia"/>
          <w:noProof/>
          <w:lang w:eastAsia="ko-KR"/>
        </w:rPr>
        <w:t>int start_check, end_check</w:t>
      </w:r>
      <w:r w:rsidR="007A3A55" w:rsidRPr="00375052">
        <w:rPr>
          <w:rFonts w:asciiTheme="minorEastAsia" w:eastAsiaTheme="minorEastAsia" w:hAnsiTheme="minorEastAsia"/>
          <w:noProof/>
        </w:rPr>
        <w:tab/>
      </w:r>
      <w:r w:rsidR="0084692B">
        <w:rPr>
          <w:rFonts w:asciiTheme="minorEastAsia" w:eastAsiaTheme="minorEastAsia" w:hAnsiTheme="minorEastAsia"/>
          <w:noProof/>
        </w:rPr>
        <w:t>27</w:t>
      </w:r>
    </w:p>
    <w:p w:rsidR="007A3A55" w:rsidRDefault="00B138D6" w:rsidP="007A3A55">
      <w:pPr>
        <w:pStyle w:val="20"/>
        <w:tabs>
          <w:tab w:val="left" w:pos="1000"/>
        </w:tabs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  <w:lang w:eastAsia="ko-KR"/>
        </w:rPr>
        <w:t>4.7</w:t>
      </w:r>
      <w:r w:rsidR="007A3A55" w:rsidRPr="00375052">
        <w:rPr>
          <w:rFonts w:asciiTheme="minorEastAsia" w:eastAsiaTheme="minorEastAsia" w:hAnsiTheme="minorEastAsia"/>
          <w:noProof/>
          <w:kern w:val="2"/>
          <w:szCs w:val="24"/>
          <w:lang w:eastAsia="ko-KR"/>
        </w:rPr>
        <w:tab/>
      </w:r>
      <w:r w:rsidR="007A3A55" w:rsidRPr="00375052">
        <w:rPr>
          <w:rFonts w:asciiTheme="minorEastAsia" w:eastAsiaTheme="minorEastAsia" w:hAnsiTheme="minorEastAsia"/>
          <w:noProof/>
          <w:lang w:eastAsia="ko-KR"/>
        </w:rPr>
        <w:t xml:space="preserve">int </w:t>
      </w:r>
      <w:r w:rsidR="007A3A55">
        <w:rPr>
          <w:rFonts w:asciiTheme="minorEastAsia" w:eastAsiaTheme="minorEastAsia" w:hAnsiTheme="minorEastAsia"/>
          <w:noProof/>
          <w:lang w:eastAsia="ko-KR"/>
        </w:rPr>
        <w:t>code_max</w:t>
      </w:r>
      <w:r w:rsidR="007A3A55" w:rsidRPr="00375052">
        <w:rPr>
          <w:rFonts w:asciiTheme="minorEastAsia" w:eastAsiaTheme="minorEastAsia" w:hAnsiTheme="minorEastAsia"/>
          <w:noProof/>
        </w:rPr>
        <w:tab/>
      </w:r>
      <w:r w:rsidR="0084692B">
        <w:rPr>
          <w:rFonts w:asciiTheme="minorEastAsia" w:eastAsiaTheme="minorEastAsia" w:hAnsiTheme="minorEastAsia"/>
          <w:noProof/>
        </w:rPr>
        <w:t>27</w:t>
      </w:r>
    </w:p>
    <w:p w:rsidR="007A3A55" w:rsidRPr="007A3A55" w:rsidRDefault="007A3A55" w:rsidP="007A3A55">
      <w:r>
        <w:t xml:space="preserve">        </w:t>
      </w:r>
    </w:p>
    <w:p w:rsidR="00B74569" w:rsidRDefault="003B47A8">
      <w:pPr>
        <w:pStyle w:val="a4"/>
        <w:rPr>
          <w:rFonts w:asciiTheme="minorEastAsia" w:eastAsiaTheme="minorEastAsia" w:hAnsiTheme="minorEastAsia"/>
          <w:lang w:eastAsia="ko-KR"/>
        </w:rPr>
      </w:pPr>
      <w:r w:rsidRPr="00375052"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:rsidR="00B74569" w:rsidRDefault="00B74569">
      <w:pPr>
        <w:pStyle w:val="a4"/>
        <w:rPr>
          <w:rFonts w:asciiTheme="minorEastAsia" w:eastAsiaTheme="minorEastAsia" w:hAnsiTheme="minorEastAsia"/>
          <w:lang w:eastAsia="ko-KR"/>
        </w:rPr>
      </w:pPr>
    </w:p>
    <w:p w:rsidR="003B47A8" w:rsidRDefault="003B47A8">
      <w:pPr>
        <w:pStyle w:val="a4"/>
        <w:rPr>
          <w:rFonts w:asciiTheme="minorEastAsia" w:eastAsiaTheme="minorEastAsia" w:hAnsiTheme="minorEastAsia"/>
          <w:lang w:eastAsia="ko-KR"/>
        </w:rPr>
      </w:pPr>
      <w:r w:rsidRPr="00375052">
        <w:rPr>
          <w:rFonts w:asciiTheme="minorEastAsia" w:eastAsiaTheme="minorEastAsia" w:hAnsiTheme="minorEastAsia" w:hint="eastAsia"/>
          <w:lang w:eastAsia="ko-KR"/>
        </w:rPr>
        <w:t xml:space="preserve"> </w:t>
      </w:r>
    </w:p>
    <w:p w:rsidR="008F188E" w:rsidRDefault="008F188E" w:rsidP="008F188E">
      <w:pPr>
        <w:rPr>
          <w:lang w:eastAsia="ko-KR"/>
        </w:rPr>
      </w:pPr>
    </w:p>
    <w:p w:rsidR="008F188E" w:rsidRDefault="008F188E" w:rsidP="008F188E">
      <w:pPr>
        <w:rPr>
          <w:lang w:eastAsia="ko-KR"/>
        </w:rPr>
      </w:pPr>
    </w:p>
    <w:p w:rsidR="008F188E" w:rsidRPr="008F188E" w:rsidRDefault="008F188E" w:rsidP="008F188E">
      <w:pPr>
        <w:rPr>
          <w:lang w:eastAsia="ko-KR"/>
        </w:rPr>
      </w:pPr>
    </w:p>
    <w:p w:rsidR="003B47A8" w:rsidRPr="00375052" w:rsidRDefault="00CE7811" w:rsidP="003B47A8">
      <w:pPr>
        <w:pStyle w:val="1"/>
        <w:rPr>
          <w:rFonts w:asciiTheme="minorEastAsia" w:eastAsiaTheme="minorEastAsia" w:hAnsiTheme="minorEastAsia"/>
          <w:sz w:val="28"/>
          <w:szCs w:val="28"/>
          <w:lang w:eastAsia="ko-KR"/>
        </w:rPr>
      </w:pPr>
      <w:bookmarkStart w:id="0" w:name="_Toc130041400"/>
      <w:r w:rsidRPr="00375052">
        <w:rPr>
          <w:rFonts w:asciiTheme="minorEastAsia" w:eastAsiaTheme="minorEastAsia" w:hAnsiTheme="minorEastAsia" w:hint="eastAsia"/>
          <w:sz w:val="28"/>
          <w:szCs w:val="28"/>
          <w:lang w:eastAsia="ko-KR"/>
        </w:rPr>
        <w:lastRenderedPageBreak/>
        <w:t>프로그램 개요</w:t>
      </w:r>
      <w:bookmarkEnd w:id="0"/>
    </w:p>
    <w:p w:rsidR="000C4E91" w:rsidRDefault="00665A7E" w:rsidP="00BB1898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13D90">
        <w:rPr>
          <w:rFonts w:asciiTheme="minorEastAsia" w:eastAsiaTheme="minorEastAsia" w:hAnsiTheme="minorEastAsia"/>
          <w:sz w:val="24"/>
          <w:szCs w:val="24"/>
          <w:lang w:eastAsia="ko-KR"/>
        </w:rPr>
        <w:tab/>
      </w:r>
      <w:r w:rsidRPr="00313D9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프로젝트 </w:t>
      </w:r>
      <w:r w:rsidRPr="00313D90">
        <w:rPr>
          <w:rFonts w:asciiTheme="minorEastAsia" w:eastAsiaTheme="minorEastAsia" w:hAnsiTheme="minorEastAsia"/>
          <w:sz w:val="24"/>
          <w:szCs w:val="24"/>
          <w:lang w:eastAsia="ko-KR"/>
        </w:rPr>
        <w:t>1</w:t>
      </w:r>
      <w:r w:rsidRPr="00313D9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에서 구현한 </w:t>
      </w:r>
      <w:r w:rsidRPr="00313D90">
        <w:rPr>
          <w:rFonts w:asciiTheme="minorEastAsia" w:eastAsiaTheme="minorEastAsia" w:hAnsiTheme="minorEastAsia"/>
          <w:sz w:val="24"/>
          <w:szCs w:val="24"/>
          <w:lang w:eastAsia="ko-KR"/>
        </w:rPr>
        <w:t>shell</w:t>
      </w:r>
      <w:r w:rsidRPr="00313D9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 </w:t>
      </w:r>
      <w:r w:rsidRPr="00313D9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assemble </w:t>
      </w:r>
      <w:r w:rsidR="00C97BAB" w:rsidRPr="00313D90">
        <w:rPr>
          <w:rFonts w:asciiTheme="minorEastAsia" w:eastAsiaTheme="minorEastAsia" w:hAnsiTheme="minorEastAsia" w:hint="eastAsia"/>
          <w:sz w:val="24"/>
          <w:szCs w:val="24"/>
          <w:lang w:eastAsia="ko-KR"/>
        </w:rPr>
        <w:t>기능이 추가 된</w:t>
      </w:r>
      <w:r w:rsidRPr="00313D9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  <w:r w:rsidR="00C97BAB" w:rsidRPr="00313D90">
        <w:rPr>
          <w:rFonts w:asciiTheme="minorEastAsia" w:eastAsiaTheme="minorEastAsia" w:hAnsiTheme="minorEastAsia" w:hint="eastAsia"/>
          <w:sz w:val="24"/>
          <w:szCs w:val="24"/>
          <w:lang w:eastAsia="ko-KR"/>
        </w:rPr>
        <w:t>프로그램으로,</w:t>
      </w:r>
      <w:r w:rsidR="00C97BAB" w:rsidRPr="00313D9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SIC/XE</w:t>
      </w:r>
      <w:r w:rsidR="00C97BAB" w:rsidRPr="00313D90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의 asm</w:t>
      </w:r>
      <w:r w:rsidR="00C97BAB" w:rsidRPr="00313D9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C97BAB" w:rsidRPr="00313D90"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파일을 입력 받으면,</w:t>
      </w:r>
      <w:r w:rsidR="00C97BAB" w:rsidRPr="00313D9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C97BAB" w:rsidRPr="00313D9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그에 맞는 </w:t>
      </w:r>
      <w:r w:rsidR="00C97BAB" w:rsidRPr="00313D9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lst/obj </w:t>
      </w:r>
      <w:r w:rsidR="00C97BAB" w:rsidRPr="00313D9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파일을 생성하거나 </w:t>
      </w:r>
      <w:r w:rsidR="00C97BAB" w:rsidRPr="00313D9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assemble </w:t>
      </w:r>
      <w:r w:rsidR="00C97BAB" w:rsidRPr="00313D90"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에러가 발생했음을 알려준다.</w:t>
      </w:r>
      <w:r w:rsidRPr="00313D9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C97BAB" w:rsidRPr="00313D9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더불어 </w:t>
      </w:r>
      <w:r w:rsidR="00C97BAB" w:rsidRPr="00313D9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assemble </w:t>
      </w:r>
      <w:r w:rsidR="00C97BAB" w:rsidRPr="00313D9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결과로 만들어진 </w:t>
      </w:r>
      <w:r w:rsidR="00C97BAB" w:rsidRPr="00313D90">
        <w:rPr>
          <w:rFonts w:asciiTheme="minorEastAsia" w:eastAsiaTheme="minorEastAsia" w:hAnsiTheme="minorEastAsia"/>
          <w:sz w:val="24"/>
          <w:szCs w:val="24"/>
          <w:lang w:eastAsia="ko-KR"/>
        </w:rPr>
        <w:t>symbol table</w:t>
      </w:r>
      <w:r w:rsidR="00313D90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출력하고,</w:t>
      </w:r>
      <w:r w:rsidR="00313D9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313D90">
        <w:rPr>
          <w:rFonts w:asciiTheme="minorEastAsia" w:eastAsiaTheme="minorEastAsia" w:hAnsiTheme="minorEastAsia" w:hint="eastAsia"/>
          <w:sz w:val="24"/>
          <w:szCs w:val="24"/>
          <w:lang w:eastAsia="ko-KR"/>
        </w:rPr>
        <w:t>현재 디렉토리에 있는 파일명을 입력받아 해당 파일 내용을 출력해주는 기능도 추가 구현한다.</w:t>
      </w:r>
      <w:r w:rsidR="00313D9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Assemble</w:t>
      </w:r>
      <w:r w:rsidR="00313D9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경우 교재 </w:t>
      </w:r>
      <w:r w:rsidR="00313D90">
        <w:rPr>
          <w:rFonts w:asciiTheme="minorEastAsia" w:eastAsiaTheme="minorEastAsia" w:hAnsiTheme="minorEastAsia"/>
          <w:sz w:val="24"/>
          <w:szCs w:val="24"/>
          <w:lang w:eastAsia="ko-KR"/>
        </w:rPr>
        <w:t>2.2</w:t>
      </w:r>
      <w:r w:rsidR="00313D9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까지 설명된 </w:t>
      </w:r>
      <w:r w:rsidR="00313D90">
        <w:rPr>
          <w:rFonts w:asciiTheme="minorEastAsia" w:eastAsiaTheme="minorEastAsia" w:hAnsiTheme="minorEastAsia"/>
          <w:sz w:val="24"/>
          <w:szCs w:val="24"/>
          <w:lang w:eastAsia="ko-KR"/>
        </w:rPr>
        <w:t>SIC/XE</w:t>
      </w:r>
      <w:r w:rsidR="00313D9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어셈블러의 기능을 구현한다.</w:t>
      </w:r>
    </w:p>
    <w:p w:rsidR="009F71C6" w:rsidRDefault="009F71C6" w:rsidP="00BB1898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9F71C6" w:rsidRDefault="009F71C6" w:rsidP="00BB1898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&lt;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추가 구현 기능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&gt;</w:t>
      </w:r>
    </w:p>
    <w:p w:rsidR="000C4E91" w:rsidRDefault="000C4E91" w:rsidP="000C4E91">
      <w:pPr>
        <w:pStyle w:val="af7"/>
        <w:numPr>
          <w:ilvl w:val="0"/>
          <w:numId w:val="33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help : type, assemble, symbol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명령어를 추가하여 출력한다.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0C4E91" w:rsidRDefault="000C4E91" w:rsidP="000C4E91">
      <w:pPr>
        <w:pStyle w:val="af7"/>
        <w:numPr>
          <w:ilvl w:val="0"/>
          <w:numId w:val="33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type (filename) :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현재 디렉토리에서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filename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파일을 찾고,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존재하는 파일인 경우 내용을 출력한다.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2824D9" w:rsidRDefault="000C4E91" w:rsidP="000C4E91">
      <w:pPr>
        <w:pStyle w:val="af7"/>
        <w:numPr>
          <w:ilvl w:val="0"/>
          <w:numId w:val="33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assemble (filename.asm) :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asm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파일을 입력하면,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그 파일을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assemble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하여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lst/obj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파일을 생성해준다.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과정에서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asm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파일 코드에 오류가 있는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lst/obj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파일을 생성하지 않고 에러가 발생한 라인 수를 출력해준다.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313D90" w:rsidRPr="000C4E91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BB1898" w:rsidRPr="000C4E91" w:rsidRDefault="002824D9" w:rsidP="002824D9">
      <w:pPr>
        <w:pStyle w:val="af7"/>
        <w:numPr>
          <w:ilvl w:val="0"/>
          <w:numId w:val="33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symbol : 마지막으로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assemble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한 프로그램의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symbol table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알파벳 내림차순으로 출력해주는 기능을 수행한다.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2824D9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탭+Symbol+탭+주소값+\n </w:t>
      </w:r>
      <w:r w:rsidR="00313D90" w:rsidRPr="002824D9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형식으로 출력하며,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맨 마지막 줄에는 엔터를 빼고 출력한다.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CE7811" w:rsidRDefault="000C4E91" w:rsidP="003B47A8">
      <w:pPr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ab/>
      </w:r>
    </w:p>
    <w:p w:rsidR="00F543FF" w:rsidRDefault="00F543FF" w:rsidP="003B47A8">
      <w:pPr>
        <w:rPr>
          <w:rFonts w:asciiTheme="minorEastAsia" w:eastAsiaTheme="minorEastAsia" w:hAnsiTheme="minorEastAsia"/>
          <w:lang w:eastAsia="ko-KR"/>
        </w:rPr>
      </w:pPr>
    </w:p>
    <w:p w:rsidR="00F543FF" w:rsidRDefault="00F543FF" w:rsidP="003B47A8">
      <w:pPr>
        <w:rPr>
          <w:rFonts w:asciiTheme="minorEastAsia" w:eastAsiaTheme="minorEastAsia" w:hAnsiTheme="minorEastAsia"/>
          <w:lang w:eastAsia="ko-KR"/>
        </w:rPr>
      </w:pPr>
    </w:p>
    <w:p w:rsidR="00F543FF" w:rsidRDefault="00F543FF" w:rsidP="003B47A8">
      <w:pPr>
        <w:rPr>
          <w:rFonts w:asciiTheme="minorEastAsia" w:eastAsiaTheme="minorEastAsia" w:hAnsiTheme="minorEastAsia"/>
          <w:lang w:eastAsia="ko-KR"/>
        </w:rPr>
      </w:pPr>
    </w:p>
    <w:p w:rsidR="00F543FF" w:rsidRDefault="00F543FF" w:rsidP="003B47A8">
      <w:pPr>
        <w:rPr>
          <w:rFonts w:asciiTheme="minorEastAsia" w:eastAsiaTheme="minorEastAsia" w:hAnsiTheme="minorEastAsia"/>
          <w:lang w:eastAsia="ko-KR"/>
        </w:rPr>
      </w:pPr>
    </w:p>
    <w:p w:rsidR="0023730C" w:rsidRDefault="0023730C" w:rsidP="003B47A8">
      <w:pPr>
        <w:rPr>
          <w:rFonts w:asciiTheme="minorEastAsia" w:eastAsiaTheme="minorEastAsia" w:hAnsiTheme="minorEastAsia"/>
          <w:lang w:eastAsia="ko-KR"/>
        </w:rPr>
      </w:pPr>
    </w:p>
    <w:p w:rsidR="0023730C" w:rsidRDefault="0023730C" w:rsidP="003B47A8">
      <w:pPr>
        <w:rPr>
          <w:rFonts w:asciiTheme="minorEastAsia" w:eastAsiaTheme="minorEastAsia" w:hAnsiTheme="minorEastAsia"/>
          <w:lang w:eastAsia="ko-KR"/>
        </w:rPr>
      </w:pPr>
    </w:p>
    <w:p w:rsidR="0023730C" w:rsidRDefault="0023730C" w:rsidP="003B47A8">
      <w:pPr>
        <w:rPr>
          <w:rFonts w:asciiTheme="minorEastAsia" w:eastAsiaTheme="minorEastAsia" w:hAnsiTheme="minorEastAsia"/>
          <w:lang w:eastAsia="ko-KR"/>
        </w:rPr>
      </w:pPr>
    </w:p>
    <w:p w:rsidR="00F543FF" w:rsidRDefault="00F543FF" w:rsidP="003B47A8">
      <w:pPr>
        <w:rPr>
          <w:rFonts w:asciiTheme="minorEastAsia" w:eastAsiaTheme="minorEastAsia" w:hAnsiTheme="minorEastAsia"/>
          <w:lang w:eastAsia="ko-KR"/>
        </w:rPr>
      </w:pPr>
    </w:p>
    <w:p w:rsidR="00F543FF" w:rsidRPr="00375052" w:rsidRDefault="00F543FF" w:rsidP="003B47A8">
      <w:pPr>
        <w:rPr>
          <w:rFonts w:asciiTheme="minorEastAsia" w:eastAsiaTheme="minorEastAsia" w:hAnsiTheme="minorEastAsia"/>
          <w:lang w:eastAsia="ko-KR"/>
        </w:rPr>
      </w:pPr>
    </w:p>
    <w:p w:rsidR="003B47A8" w:rsidRPr="00375052" w:rsidRDefault="00CE7811" w:rsidP="00A42703">
      <w:pPr>
        <w:pStyle w:val="1"/>
        <w:rPr>
          <w:rFonts w:asciiTheme="minorEastAsia" w:eastAsiaTheme="minorEastAsia" w:hAnsiTheme="minorEastAsia"/>
          <w:sz w:val="28"/>
          <w:szCs w:val="28"/>
          <w:lang w:eastAsia="ko-KR"/>
        </w:rPr>
      </w:pPr>
      <w:bookmarkStart w:id="1" w:name="_Toc130041401"/>
      <w:bookmarkStart w:id="2" w:name="OLE_LINK4"/>
      <w:r w:rsidRPr="00375052">
        <w:rPr>
          <w:rFonts w:asciiTheme="minorEastAsia" w:eastAsiaTheme="minorEastAsia" w:hAnsiTheme="minorEastAsia" w:hint="eastAsia"/>
          <w:sz w:val="28"/>
          <w:szCs w:val="28"/>
          <w:lang w:eastAsia="ko-KR"/>
        </w:rPr>
        <w:lastRenderedPageBreak/>
        <w:t>프로그램 설명</w:t>
      </w:r>
      <w:bookmarkEnd w:id="1"/>
    </w:p>
    <w:p w:rsidR="003B47A8" w:rsidRPr="00CD361A" w:rsidRDefault="00593B35" w:rsidP="00A42703">
      <w:pPr>
        <w:pStyle w:val="2"/>
        <w:rPr>
          <w:rFonts w:asciiTheme="minorEastAsia" w:eastAsiaTheme="minorEastAsia" w:hAnsiTheme="minorEastAsia"/>
          <w:b w:val="0"/>
          <w:sz w:val="24"/>
          <w:szCs w:val="24"/>
          <w:lang w:eastAsia="ko-KR"/>
        </w:rPr>
      </w:pPr>
      <w:bookmarkStart w:id="3" w:name="_Toc130041402"/>
      <w:bookmarkEnd w:id="2"/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프로그램 흐름도</w:t>
      </w:r>
      <w:bookmarkEnd w:id="3"/>
      <w:r w:rsidR="00CD361A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  <w:r w:rsidR="00CD361A">
        <w:rPr>
          <w:rFonts w:asciiTheme="minorEastAsia" w:eastAsiaTheme="minorEastAsia" w:hAnsiTheme="minorEastAsia" w:hint="eastAsia"/>
          <w:b w:val="0"/>
          <w:sz w:val="24"/>
          <w:szCs w:val="24"/>
          <w:lang w:eastAsia="ko-KR"/>
        </w:rPr>
        <w:t>(</w:t>
      </w:r>
      <w:r w:rsidR="00CD361A" w:rsidRPr="00CD361A">
        <w:rPr>
          <w:rFonts w:asciiTheme="minorEastAsia" w:eastAsiaTheme="minorEastAsia" w:hAnsiTheme="minorEastAsia" w:hint="eastAsia"/>
          <w:b w:val="0"/>
          <w:sz w:val="24"/>
          <w:szCs w:val="24"/>
          <w:lang w:eastAsia="ko-KR"/>
        </w:rPr>
        <w:t>편의를 위해 함수 이름만 표기</w:t>
      </w:r>
      <w:r w:rsidR="00CD361A">
        <w:rPr>
          <w:rFonts w:asciiTheme="minorEastAsia" w:eastAsiaTheme="minorEastAsia" w:hAnsiTheme="minorEastAsia" w:hint="eastAsia"/>
          <w:b w:val="0"/>
          <w:sz w:val="24"/>
          <w:szCs w:val="24"/>
          <w:lang w:eastAsia="ko-KR"/>
        </w:rPr>
        <w:t>하였음)</w:t>
      </w:r>
    </w:p>
    <w:p w:rsidR="003B47A8" w:rsidRPr="00CD361A" w:rsidRDefault="00F543FF" w:rsidP="003B47A8">
      <w:pPr>
        <w:rPr>
          <w:rFonts w:asciiTheme="minorEastAsia" w:eastAsiaTheme="minorEastAsia" w:hAnsiTheme="minorEastAsia"/>
          <w:b/>
          <w:sz w:val="24"/>
          <w:lang w:eastAsia="ko-KR"/>
        </w:rPr>
      </w:pPr>
      <w:r w:rsidRPr="00CD361A">
        <w:rPr>
          <w:rFonts w:asciiTheme="minorEastAsia" w:eastAsiaTheme="minorEastAsia" w:hAnsiTheme="minorEastAsia"/>
          <w:b/>
          <w:sz w:val="24"/>
          <w:lang w:eastAsia="ko-KR"/>
        </w:rPr>
        <w:t xml:space="preserve">&lt; </w:t>
      </w:r>
      <w:r w:rsidRPr="00CD361A">
        <w:rPr>
          <w:rFonts w:asciiTheme="minorEastAsia" w:eastAsiaTheme="minorEastAsia" w:hAnsiTheme="minorEastAsia" w:hint="eastAsia"/>
          <w:b/>
          <w:sz w:val="24"/>
          <w:lang w:eastAsia="ko-KR"/>
        </w:rPr>
        <w:t>전체 프로그램 흐름도 &gt;</w:t>
      </w:r>
    </w:p>
    <w:p w:rsidR="00F543FF" w:rsidRDefault="00F543FF" w:rsidP="003B47A8">
      <w:pPr>
        <w:rPr>
          <w:rFonts w:asciiTheme="minorEastAsia" w:eastAsiaTheme="minorEastAsia" w:hAnsiTheme="minorEastAsia"/>
          <w:lang w:eastAsia="ko-KR"/>
        </w:rPr>
      </w:pPr>
    </w:p>
    <w:p w:rsidR="00F543FF" w:rsidRDefault="00F543FF" w:rsidP="003B47A8">
      <w:pPr>
        <w:rPr>
          <w:rFonts w:asciiTheme="minorEastAsia" w:eastAsiaTheme="minorEastAsia" w:hAnsiTheme="minorEastAsia"/>
          <w:lang w:eastAsia="ko-KR"/>
        </w:rPr>
      </w:pPr>
      <w:r w:rsidRPr="00C95F30">
        <w:rPr>
          <w:noProof/>
          <w:lang w:eastAsia="ko-KR"/>
        </w:rPr>
        <w:drawing>
          <wp:inline distT="0" distB="0" distL="0" distR="0" wp14:anchorId="3E4B1092" wp14:editId="60C7876E">
            <wp:extent cx="5943600" cy="4545965"/>
            <wp:effectExtent l="0" t="0" r="0" b="6985"/>
            <wp:docPr id="6" name="그림 6" descr="C:\Users\ina97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a97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FF" w:rsidRDefault="00F543FF" w:rsidP="003B47A8">
      <w:pPr>
        <w:rPr>
          <w:rFonts w:asciiTheme="minorEastAsia" w:eastAsiaTheme="minorEastAsia" w:hAnsiTheme="minorEastAsia"/>
          <w:lang w:eastAsia="ko-KR"/>
        </w:rPr>
      </w:pPr>
    </w:p>
    <w:p w:rsidR="00F543FF" w:rsidRDefault="00F543FF" w:rsidP="003B47A8">
      <w:pPr>
        <w:rPr>
          <w:rFonts w:asciiTheme="minorEastAsia" w:eastAsiaTheme="minorEastAsia" w:hAnsiTheme="minorEastAsia"/>
          <w:lang w:eastAsia="ko-KR"/>
        </w:rPr>
      </w:pPr>
    </w:p>
    <w:p w:rsidR="00F543FF" w:rsidRDefault="00F543FF" w:rsidP="003B47A8">
      <w:pPr>
        <w:rPr>
          <w:rFonts w:asciiTheme="minorEastAsia" w:eastAsiaTheme="minorEastAsia" w:hAnsiTheme="minorEastAsia"/>
          <w:lang w:eastAsia="ko-KR"/>
        </w:rPr>
      </w:pPr>
    </w:p>
    <w:p w:rsidR="00F543FF" w:rsidRDefault="00F543FF" w:rsidP="003B47A8">
      <w:pPr>
        <w:rPr>
          <w:rFonts w:asciiTheme="minorEastAsia" w:eastAsiaTheme="minorEastAsia" w:hAnsiTheme="minorEastAsia"/>
          <w:lang w:eastAsia="ko-KR"/>
        </w:rPr>
      </w:pPr>
    </w:p>
    <w:p w:rsidR="00F543FF" w:rsidRDefault="00F543FF" w:rsidP="003B47A8">
      <w:pPr>
        <w:rPr>
          <w:rFonts w:asciiTheme="minorEastAsia" w:eastAsiaTheme="minorEastAsia" w:hAnsiTheme="minorEastAsia"/>
          <w:lang w:eastAsia="ko-KR"/>
        </w:rPr>
      </w:pPr>
    </w:p>
    <w:p w:rsidR="00F543FF" w:rsidRDefault="00F543FF" w:rsidP="003B47A8">
      <w:pPr>
        <w:rPr>
          <w:rFonts w:asciiTheme="minorEastAsia" w:eastAsiaTheme="minorEastAsia" w:hAnsiTheme="minorEastAsia"/>
          <w:lang w:eastAsia="ko-KR"/>
        </w:rPr>
      </w:pPr>
    </w:p>
    <w:p w:rsidR="00F543FF" w:rsidRDefault="00F543FF" w:rsidP="003B47A8">
      <w:pPr>
        <w:rPr>
          <w:rFonts w:asciiTheme="minorEastAsia" w:eastAsiaTheme="minorEastAsia" w:hAnsiTheme="minorEastAsia"/>
          <w:lang w:eastAsia="ko-KR"/>
        </w:rPr>
      </w:pPr>
    </w:p>
    <w:p w:rsidR="00F543FF" w:rsidRDefault="00F543FF" w:rsidP="003B47A8">
      <w:pPr>
        <w:rPr>
          <w:rFonts w:asciiTheme="minorEastAsia" w:eastAsiaTheme="minorEastAsia" w:hAnsiTheme="minorEastAsia"/>
          <w:lang w:eastAsia="ko-KR"/>
        </w:rPr>
      </w:pPr>
    </w:p>
    <w:p w:rsidR="00F543FF" w:rsidRPr="00F543FF" w:rsidRDefault="00F543FF" w:rsidP="003B47A8">
      <w:pPr>
        <w:rPr>
          <w:rFonts w:asciiTheme="minorEastAsia" w:eastAsiaTheme="minorEastAsia" w:hAnsiTheme="minorEastAsia"/>
          <w:b/>
          <w:lang w:eastAsia="ko-KR"/>
        </w:rPr>
      </w:pPr>
    </w:p>
    <w:p w:rsidR="00F543FF" w:rsidRPr="00CD361A" w:rsidRDefault="00F543FF" w:rsidP="003B47A8">
      <w:pPr>
        <w:rPr>
          <w:rFonts w:asciiTheme="minorEastAsia" w:eastAsiaTheme="minorEastAsia" w:hAnsiTheme="minorEastAsia"/>
          <w:b/>
          <w:sz w:val="24"/>
          <w:lang w:eastAsia="ko-KR"/>
        </w:rPr>
      </w:pPr>
      <w:r w:rsidRPr="00CD361A">
        <w:rPr>
          <w:rFonts w:asciiTheme="minorEastAsia" w:eastAsiaTheme="minorEastAsia" w:hAnsiTheme="minorEastAsia"/>
          <w:b/>
          <w:sz w:val="24"/>
          <w:lang w:eastAsia="ko-KR"/>
        </w:rPr>
        <w:lastRenderedPageBreak/>
        <w:t xml:space="preserve">&lt; prompt &lt;-&gt; command </w:t>
      </w:r>
      <w:r w:rsidRPr="00CD361A">
        <w:rPr>
          <w:rFonts w:asciiTheme="minorEastAsia" w:eastAsiaTheme="minorEastAsia" w:hAnsiTheme="minorEastAsia" w:hint="eastAsia"/>
          <w:b/>
          <w:sz w:val="24"/>
          <w:lang w:eastAsia="ko-KR"/>
        </w:rPr>
        <w:t xml:space="preserve">함수들간의 흐름도 </w:t>
      </w:r>
      <w:r w:rsidRPr="00CD361A">
        <w:rPr>
          <w:rFonts w:asciiTheme="minorEastAsia" w:eastAsiaTheme="minorEastAsia" w:hAnsiTheme="minorEastAsia"/>
          <w:b/>
          <w:sz w:val="24"/>
          <w:lang w:eastAsia="ko-KR"/>
        </w:rPr>
        <w:t>&gt;</w:t>
      </w:r>
    </w:p>
    <w:p w:rsidR="00F543FF" w:rsidRPr="00F543FF" w:rsidRDefault="00F543FF" w:rsidP="003B47A8">
      <w:pPr>
        <w:rPr>
          <w:rFonts w:asciiTheme="minorEastAsia" w:eastAsiaTheme="minorEastAsia" w:hAnsiTheme="minorEastAsia"/>
          <w:b/>
          <w:lang w:eastAsia="ko-KR"/>
        </w:rPr>
      </w:pPr>
    </w:p>
    <w:p w:rsidR="00F543FF" w:rsidRDefault="00F543FF" w:rsidP="00F543FF">
      <w:pPr>
        <w:jc w:val="center"/>
        <w:rPr>
          <w:rFonts w:asciiTheme="minorEastAsia" w:eastAsiaTheme="minorEastAsia" w:hAnsiTheme="minorEastAsia"/>
          <w:lang w:eastAsia="ko-KR"/>
        </w:rPr>
      </w:pPr>
      <w:r w:rsidRPr="00F543FF">
        <w:rPr>
          <w:rFonts w:asciiTheme="minorEastAsia" w:eastAsiaTheme="minorEastAsia" w:hAnsiTheme="minorEastAsia"/>
          <w:noProof/>
          <w:lang w:eastAsia="ko-KR"/>
        </w:rPr>
        <w:drawing>
          <wp:inline distT="0" distB="0" distL="0" distR="0">
            <wp:extent cx="4057056" cy="7215939"/>
            <wp:effectExtent l="0" t="0" r="635" b="4445"/>
            <wp:docPr id="7" name="그림 7" descr="C:\Users\ina97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a97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76" cy="723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FF" w:rsidRDefault="00CD361A" w:rsidP="00CD361A">
      <w:pPr>
        <w:rPr>
          <w:rFonts w:asciiTheme="minorEastAsia" w:eastAsiaTheme="minorEastAsia" w:hAnsiTheme="minorEastAsia"/>
          <w:b/>
          <w:sz w:val="24"/>
          <w:lang w:eastAsia="ko-KR"/>
        </w:rPr>
      </w:pPr>
      <w:r w:rsidRPr="00CD361A">
        <w:rPr>
          <w:rFonts w:asciiTheme="minorEastAsia" w:eastAsiaTheme="minorEastAsia" w:hAnsiTheme="minorEastAsia"/>
          <w:b/>
          <w:sz w:val="24"/>
          <w:lang w:eastAsia="ko-KR"/>
        </w:rPr>
        <w:lastRenderedPageBreak/>
        <w:t xml:space="preserve">&lt; Assemble </w:t>
      </w:r>
      <w:r w:rsidRPr="00CD361A">
        <w:rPr>
          <w:rFonts w:asciiTheme="minorEastAsia" w:eastAsiaTheme="minorEastAsia" w:hAnsiTheme="minorEastAsia" w:hint="eastAsia"/>
          <w:b/>
          <w:sz w:val="24"/>
          <w:lang w:eastAsia="ko-KR"/>
        </w:rPr>
        <w:t>과정 순서도&gt;</w:t>
      </w:r>
    </w:p>
    <w:p w:rsidR="00CD361A" w:rsidRDefault="008F188E" w:rsidP="00CD361A">
      <w:pPr>
        <w:rPr>
          <w:rFonts w:asciiTheme="minorEastAsia" w:eastAsiaTheme="minorEastAsia" w:hAnsiTheme="minorEastAsia"/>
          <w:b/>
          <w:sz w:val="24"/>
          <w:lang w:eastAsia="ko-KR"/>
        </w:rPr>
      </w:pPr>
      <w:r>
        <w:rPr>
          <w:noProof/>
          <w:lang w:eastAsia="ko-KR"/>
        </w:rPr>
        <w:drawing>
          <wp:inline distT="0" distB="0" distL="0" distR="0" wp14:anchorId="1FB61546" wp14:editId="275ACFCF">
            <wp:extent cx="5943600" cy="3491230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1A" w:rsidRDefault="00CD361A" w:rsidP="00CD361A">
      <w:pPr>
        <w:rPr>
          <w:rFonts w:asciiTheme="minorEastAsia" w:eastAsiaTheme="minorEastAsia" w:hAnsiTheme="minorEastAsia"/>
          <w:b/>
          <w:sz w:val="24"/>
          <w:lang w:eastAsia="ko-KR"/>
        </w:rPr>
      </w:pPr>
    </w:p>
    <w:p w:rsidR="00CD361A" w:rsidRDefault="00CD361A" w:rsidP="00CD361A">
      <w:pPr>
        <w:rPr>
          <w:rFonts w:asciiTheme="minorEastAsia" w:eastAsiaTheme="minorEastAsia" w:hAnsiTheme="minorEastAsia"/>
          <w:b/>
          <w:sz w:val="24"/>
          <w:lang w:eastAsia="ko-KR"/>
        </w:rPr>
      </w:pPr>
    </w:p>
    <w:p w:rsidR="00CD361A" w:rsidRDefault="00CD361A" w:rsidP="00CD361A">
      <w:pPr>
        <w:rPr>
          <w:rFonts w:asciiTheme="minorEastAsia" w:eastAsiaTheme="minorEastAsia" w:hAnsiTheme="minorEastAsia"/>
          <w:b/>
          <w:sz w:val="24"/>
          <w:lang w:eastAsia="ko-KR"/>
        </w:rPr>
      </w:pPr>
    </w:p>
    <w:p w:rsidR="00CD361A" w:rsidRDefault="00CD361A" w:rsidP="00CD361A">
      <w:pPr>
        <w:rPr>
          <w:rFonts w:asciiTheme="minorEastAsia" w:eastAsiaTheme="minorEastAsia" w:hAnsiTheme="minorEastAsia"/>
          <w:b/>
          <w:sz w:val="24"/>
          <w:lang w:eastAsia="ko-KR"/>
        </w:rPr>
      </w:pPr>
    </w:p>
    <w:p w:rsidR="00CD361A" w:rsidRDefault="00CD361A" w:rsidP="00CD361A">
      <w:pPr>
        <w:rPr>
          <w:rFonts w:asciiTheme="minorEastAsia" w:eastAsiaTheme="minorEastAsia" w:hAnsiTheme="minorEastAsia"/>
          <w:b/>
          <w:sz w:val="24"/>
          <w:lang w:eastAsia="ko-KR"/>
        </w:rPr>
      </w:pPr>
    </w:p>
    <w:p w:rsidR="00CD361A" w:rsidRDefault="00CD361A" w:rsidP="00CD361A">
      <w:pPr>
        <w:rPr>
          <w:rFonts w:asciiTheme="minorEastAsia" w:eastAsiaTheme="minorEastAsia" w:hAnsiTheme="minorEastAsia"/>
          <w:b/>
          <w:sz w:val="24"/>
          <w:lang w:eastAsia="ko-KR"/>
        </w:rPr>
      </w:pPr>
    </w:p>
    <w:p w:rsidR="00CD361A" w:rsidRDefault="00CD361A" w:rsidP="00CD361A">
      <w:pPr>
        <w:rPr>
          <w:rFonts w:asciiTheme="minorEastAsia" w:eastAsiaTheme="minorEastAsia" w:hAnsiTheme="minorEastAsia"/>
          <w:b/>
          <w:sz w:val="24"/>
          <w:lang w:eastAsia="ko-KR"/>
        </w:rPr>
      </w:pPr>
    </w:p>
    <w:p w:rsidR="00CD361A" w:rsidRDefault="00CD361A" w:rsidP="00CD361A">
      <w:pPr>
        <w:rPr>
          <w:rFonts w:asciiTheme="minorEastAsia" w:eastAsiaTheme="minorEastAsia" w:hAnsiTheme="minorEastAsia"/>
          <w:b/>
          <w:sz w:val="24"/>
          <w:lang w:eastAsia="ko-KR"/>
        </w:rPr>
      </w:pPr>
    </w:p>
    <w:p w:rsidR="00CD361A" w:rsidRDefault="00CD361A" w:rsidP="00CD361A">
      <w:pPr>
        <w:rPr>
          <w:rFonts w:asciiTheme="minorEastAsia" w:eastAsiaTheme="minorEastAsia" w:hAnsiTheme="minorEastAsia"/>
          <w:b/>
          <w:sz w:val="24"/>
          <w:lang w:eastAsia="ko-KR"/>
        </w:rPr>
      </w:pPr>
    </w:p>
    <w:p w:rsidR="00CD361A" w:rsidRDefault="00CD361A" w:rsidP="00CD361A">
      <w:pPr>
        <w:rPr>
          <w:rFonts w:asciiTheme="minorEastAsia" w:eastAsiaTheme="minorEastAsia" w:hAnsiTheme="minorEastAsia"/>
          <w:b/>
          <w:sz w:val="24"/>
          <w:lang w:eastAsia="ko-KR"/>
        </w:rPr>
      </w:pPr>
    </w:p>
    <w:p w:rsidR="00CD361A" w:rsidRDefault="00CD361A" w:rsidP="00CD361A">
      <w:pPr>
        <w:rPr>
          <w:rFonts w:asciiTheme="minorEastAsia" w:eastAsiaTheme="minorEastAsia" w:hAnsiTheme="minorEastAsia"/>
          <w:b/>
          <w:sz w:val="24"/>
          <w:lang w:eastAsia="ko-KR"/>
        </w:rPr>
      </w:pPr>
    </w:p>
    <w:p w:rsidR="00CF0356" w:rsidRDefault="00CF0356" w:rsidP="00CD361A">
      <w:pPr>
        <w:rPr>
          <w:rFonts w:asciiTheme="minorEastAsia" w:eastAsiaTheme="minorEastAsia" w:hAnsiTheme="minorEastAsia"/>
          <w:b/>
          <w:sz w:val="24"/>
          <w:lang w:eastAsia="ko-KR"/>
        </w:rPr>
      </w:pPr>
    </w:p>
    <w:p w:rsidR="00CF0356" w:rsidRDefault="00CF0356" w:rsidP="00CD361A">
      <w:pPr>
        <w:rPr>
          <w:rFonts w:asciiTheme="minorEastAsia" w:eastAsiaTheme="minorEastAsia" w:hAnsiTheme="minorEastAsia"/>
          <w:b/>
          <w:sz w:val="24"/>
          <w:lang w:eastAsia="ko-KR"/>
        </w:rPr>
      </w:pPr>
    </w:p>
    <w:p w:rsidR="00CF0356" w:rsidRPr="00CD361A" w:rsidRDefault="00CF0356" w:rsidP="00CD361A">
      <w:pPr>
        <w:rPr>
          <w:rFonts w:asciiTheme="minorEastAsia" w:eastAsiaTheme="minorEastAsia" w:hAnsiTheme="minorEastAsia"/>
          <w:b/>
          <w:sz w:val="24"/>
          <w:lang w:eastAsia="ko-KR"/>
        </w:rPr>
      </w:pPr>
    </w:p>
    <w:p w:rsidR="00CD361A" w:rsidRDefault="00CE7811" w:rsidP="00CD361A">
      <w:pPr>
        <w:pStyle w:val="1"/>
        <w:rPr>
          <w:rFonts w:asciiTheme="minorEastAsia" w:eastAsiaTheme="minorEastAsia" w:hAnsiTheme="minorEastAsia"/>
          <w:bCs/>
          <w:sz w:val="28"/>
          <w:lang w:eastAsia="ko-KR"/>
        </w:rPr>
      </w:pPr>
      <w:bookmarkStart w:id="4" w:name="_Toc130041403"/>
      <w:r w:rsidRPr="00375052">
        <w:rPr>
          <w:rFonts w:asciiTheme="minorEastAsia" w:eastAsiaTheme="minorEastAsia" w:hAnsiTheme="minorEastAsia" w:hint="eastAsia"/>
          <w:bCs/>
          <w:sz w:val="28"/>
          <w:lang w:eastAsia="ko-KR"/>
        </w:rPr>
        <w:lastRenderedPageBreak/>
        <w:t>모듈 정의</w:t>
      </w:r>
      <w:bookmarkEnd w:id="4"/>
      <w:r w:rsidR="00CD361A">
        <w:rPr>
          <w:rFonts w:asciiTheme="minorEastAsia" w:eastAsiaTheme="minorEastAsia" w:hAnsiTheme="minorEastAsia" w:hint="eastAsia"/>
          <w:bCs/>
          <w:sz w:val="28"/>
          <w:lang w:eastAsia="ko-KR"/>
        </w:rPr>
        <w:t xml:space="preserve"> </w:t>
      </w:r>
    </w:p>
    <w:p w:rsidR="00CF0356" w:rsidRDefault="00CF0356" w:rsidP="00CF0356">
      <w:pPr>
        <w:pStyle w:val="af7"/>
        <w:numPr>
          <w:ilvl w:val="0"/>
          <w:numId w:val="36"/>
        </w:numPr>
        <w:rPr>
          <w:lang w:eastAsia="ko-KR"/>
        </w:rPr>
      </w:pP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sructure </w:t>
      </w:r>
      <w:r>
        <w:rPr>
          <w:rFonts w:hint="eastAsia"/>
          <w:lang w:eastAsia="ko-KR"/>
        </w:rPr>
        <w:t>간략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:rsidR="00CF0356" w:rsidRPr="00CF0356" w:rsidRDefault="00CF0356" w:rsidP="00CF0356">
      <w:pPr>
        <w:rPr>
          <w:lang w:eastAsia="ko-KR"/>
        </w:rPr>
      </w:pPr>
    </w:p>
    <w:p w:rsidR="006D1DAC" w:rsidRPr="00375052" w:rsidRDefault="00CF0356" w:rsidP="006D1DAC">
      <w:pPr>
        <w:jc w:val="center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noProof/>
          <w:lang w:eastAsia="ko-KR"/>
        </w:rPr>
        <w:drawing>
          <wp:inline distT="0" distB="0" distL="0" distR="0" wp14:anchorId="36C364FE" wp14:editId="7CDCC936">
            <wp:extent cx="2809875" cy="1269213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675" cy="127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AC" w:rsidRPr="00375052" w:rsidRDefault="006D1DAC" w:rsidP="006D1DAC">
      <w:pPr>
        <w:jc w:val="center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symbol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table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위한 structure</w:t>
      </w:r>
    </w:p>
    <w:p w:rsidR="006D1DAC" w:rsidRPr="00375052" w:rsidRDefault="006D1DAC" w:rsidP="006D1DAC">
      <w:pPr>
        <w:jc w:val="center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neme = symbol 이름</w:t>
      </w:r>
    </w:p>
    <w:p w:rsidR="006D1DAC" w:rsidRPr="00375052" w:rsidRDefault="006D1DAC" w:rsidP="00AC5993">
      <w:pPr>
        <w:jc w:val="center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adr = symbol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Loc </w:t>
      </w:r>
    </w:p>
    <w:p w:rsidR="006D1DAC" w:rsidRPr="00375052" w:rsidRDefault="006D1DAC" w:rsidP="006D1DAC">
      <w:pPr>
        <w:pStyle w:val="af7"/>
        <w:jc w:val="center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6D1DAC" w:rsidRPr="00375052" w:rsidRDefault="00CF0356" w:rsidP="006D1DAC">
      <w:pPr>
        <w:jc w:val="center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noProof/>
          <w:lang w:eastAsia="ko-KR"/>
        </w:rPr>
        <w:drawing>
          <wp:inline distT="0" distB="0" distL="0" distR="0" wp14:anchorId="10CF2D3A" wp14:editId="2C5810CC">
            <wp:extent cx="3086100" cy="2413800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276" cy="24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AC" w:rsidRPr="00375052" w:rsidRDefault="006D1DAC" w:rsidP="006D1DAC">
      <w:pPr>
        <w:jc w:val="center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asm 코드 한줄마다의 정보를 저장하기 위한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structure</w:t>
      </w:r>
    </w:p>
    <w:p w:rsidR="006D1DAC" w:rsidRPr="00375052" w:rsidRDefault="006D1DAC" w:rsidP="006D1DAC">
      <w:pPr>
        <w:jc w:val="center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adr = 해당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code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Loc </w:t>
      </w:r>
    </w:p>
    <w:p w:rsidR="006D1DAC" w:rsidRPr="00375052" w:rsidRDefault="006D1DAC" w:rsidP="006D1DAC">
      <w:pPr>
        <w:jc w:val="center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num =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opcode </w:t>
      </w:r>
    </w:p>
    <w:p w:rsidR="006D1DAC" w:rsidRPr="00375052" w:rsidRDefault="006D1DAC" w:rsidP="006D1DAC">
      <w:pPr>
        <w:jc w:val="center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inst = 해당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operation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이름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(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ex) LDA)</w:t>
      </w:r>
    </w:p>
    <w:p w:rsidR="006D1DAC" w:rsidRPr="00375052" w:rsidRDefault="006D1DAC" w:rsidP="006D1DAC">
      <w:pPr>
        <w:jc w:val="center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operand, operand2 = 매개변수들</w:t>
      </w:r>
    </w:p>
    <w:p w:rsidR="006D1DAC" w:rsidRPr="00375052" w:rsidRDefault="006D1DAC" w:rsidP="006D1DAC">
      <w:pPr>
        <w:jc w:val="center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type =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instruction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format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값 </w:t>
      </w:r>
    </w:p>
    <w:p w:rsidR="00CD361A" w:rsidRDefault="006D1DAC" w:rsidP="00CD361A">
      <w:pPr>
        <w:jc w:val="center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obj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=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해당코드의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obj code</w:t>
      </w:r>
      <w:bookmarkStart w:id="5" w:name="_Toc130041404"/>
    </w:p>
    <w:p w:rsidR="00BE07FC" w:rsidRPr="00BE07FC" w:rsidRDefault="00BE07FC" w:rsidP="00BE07FC">
      <w:pPr>
        <w:pStyle w:val="af7"/>
        <w:numPr>
          <w:ilvl w:val="0"/>
          <w:numId w:val="35"/>
        </w:numPr>
        <w:jc w:val="center"/>
        <w:rPr>
          <w:rFonts w:asciiTheme="minorEastAsia" w:eastAsiaTheme="minorEastAsia" w:hAnsiTheme="minorEastAsia"/>
          <w:b/>
          <w:i/>
          <w:sz w:val="24"/>
          <w:szCs w:val="24"/>
          <w:lang w:eastAsia="ko-KR"/>
        </w:rPr>
      </w:pPr>
      <w:r w:rsidRPr="00BE07FC">
        <w:rPr>
          <w:rFonts w:asciiTheme="minorEastAsia" w:eastAsiaTheme="minorEastAsia" w:hAnsiTheme="minorEastAsia" w:hint="eastAsia"/>
          <w:b/>
          <w:i/>
          <w:sz w:val="24"/>
          <w:szCs w:val="24"/>
          <w:lang w:eastAsia="ko-KR"/>
        </w:rPr>
        <w:t>프로젝트 1에서 설명한 함수는 이 보고서에 작성하지 않았음(</w:t>
      </w:r>
      <w:r w:rsidRPr="00BE07FC">
        <w:rPr>
          <w:rFonts w:asciiTheme="minorEastAsia" w:eastAsiaTheme="minorEastAsia" w:hAnsiTheme="minorEastAsia"/>
          <w:b/>
          <w:i/>
          <w:sz w:val="24"/>
          <w:szCs w:val="24"/>
          <w:lang w:eastAsia="ko-KR"/>
        </w:rPr>
        <w:t>help</w:t>
      </w:r>
      <w:r w:rsidRPr="00BE07FC">
        <w:rPr>
          <w:rFonts w:asciiTheme="minorEastAsia" w:eastAsiaTheme="minorEastAsia" w:hAnsiTheme="minorEastAsia" w:hint="eastAsia"/>
          <w:b/>
          <w:i/>
          <w:sz w:val="24"/>
          <w:szCs w:val="24"/>
          <w:lang w:eastAsia="ko-KR"/>
        </w:rPr>
        <w:t>포함)</w:t>
      </w:r>
    </w:p>
    <w:p w:rsidR="003B47A8" w:rsidRPr="0023730C" w:rsidRDefault="00CE7811" w:rsidP="0023730C">
      <w:pPr>
        <w:pStyle w:val="2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23730C">
        <w:rPr>
          <w:rFonts w:asciiTheme="minorEastAsia" w:eastAsiaTheme="minorEastAsia" w:hAnsiTheme="minorEastAsia" w:hint="eastAsia"/>
          <w:sz w:val="24"/>
          <w:szCs w:val="24"/>
          <w:lang w:eastAsia="ko-KR"/>
        </w:rPr>
        <w:lastRenderedPageBreak/>
        <w:t xml:space="preserve">모듈 이름 : </w:t>
      </w:r>
      <w:bookmarkEnd w:id="5"/>
      <w:r w:rsidR="00B03BA8" w:rsidRPr="0023730C">
        <w:rPr>
          <w:rFonts w:asciiTheme="minorEastAsia" w:eastAsiaTheme="minorEastAsia" w:hAnsiTheme="minorEastAsia" w:hint="eastAsia"/>
          <w:sz w:val="24"/>
          <w:szCs w:val="24"/>
          <w:lang w:eastAsia="ko-KR"/>
        </w:rPr>
        <w:t>int command_file(char* name)</w:t>
      </w:r>
    </w:p>
    <w:p w:rsidR="00F7599E" w:rsidRPr="00375052" w:rsidRDefault="00CE7811" w:rsidP="00F7599E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bookmarkStart w:id="6" w:name="_Toc130041405"/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기능</w:t>
      </w:r>
      <w:bookmarkEnd w:id="6"/>
      <w:r w:rsidR="00F7599E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</w:p>
    <w:p w:rsidR="00B03BA8" w:rsidRPr="00375052" w:rsidRDefault="00B03BA8" w:rsidP="00F7599E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type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명령어 입력시 수행되는 함수로,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입력받은 이름을 가진 파일을 현재 디렉토리에서 검색하여 해당 파일이 있는 경우 내용을 출력해 주고, 존재하지 않는 경우에는 파일이 없음을 알려준다.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0C67AF" w:rsidRPr="00375052" w:rsidRDefault="00B03BA8" w:rsidP="00F7599E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올바른 형식의 명령어의 경우 파일이 있는 경우,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없는 경우 모두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return 1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이다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B03BA8" w:rsidRPr="00375052" w:rsidRDefault="00B03BA8" w:rsidP="00F7599E">
      <w:pPr>
        <w:ind w:firstLine="720"/>
        <w:rPr>
          <w:rFonts w:asciiTheme="minorEastAsia" w:eastAsiaTheme="minorEastAsia" w:hAnsiTheme="minorEastAsia"/>
          <w:color w:val="0000FF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fopen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함수를 사용하여 입력 받은 파일이 존재하는지 확인하고, 있는 경우 내용을 출력한다.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F7599E" w:rsidRPr="00375052" w:rsidRDefault="00CE7811" w:rsidP="00B03BA8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bookmarkStart w:id="7" w:name="_Toc130041406"/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사용 변수</w:t>
      </w:r>
      <w:bookmarkEnd w:id="7"/>
    </w:p>
    <w:p w:rsidR="00B03BA8" w:rsidRPr="00375052" w:rsidRDefault="00B03BA8" w:rsidP="00B03BA8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FILE* fp :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파일에 접근하기 위한 파일 포인터</w:t>
      </w:r>
    </w:p>
    <w:p w:rsidR="00B03BA8" w:rsidRDefault="00B03BA8" w:rsidP="00B03BA8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char c[LIEN_MAX] : 해당 파일이 존재하는 경우,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fgets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문자열을 한줄 씩 받아오는데,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이때 받아온 문자열을 저장하는 변수</w:t>
      </w:r>
    </w:p>
    <w:p w:rsidR="006B1918" w:rsidRPr="006B1918" w:rsidRDefault="006B1918" w:rsidP="006B1918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CE7811" w:rsidRPr="00375052" w:rsidRDefault="00CE7811" w:rsidP="00D6407C">
      <w:pPr>
        <w:pStyle w:val="2"/>
        <w:rPr>
          <w:rFonts w:asciiTheme="minorEastAsia" w:eastAsiaTheme="minorEastAsia" w:hAnsiTheme="minorEastAsia"/>
          <w:bCs/>
          <w:sz w:val="24"/>
          <w:szCs w:val="24"/>
          <w:lang w:eastAsia="ko-KR"/>
        </w:rPr>
      </w:pPr>
      <w:bookmarkStart w:id="8" w:name="_Toc130041407"/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 xml:space="preserve">모듈 이름: </w:t>
      </w:r>
      <w:bookmarkEnd w:id="8"/>
      <w:r w:rsidR="00B03BA8"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>int command_asm(char* name)</w:t>
      </w:r>
    </w:p>
    <w:p w:rsidR="00F7599E" w:rsidRPr="00375052" w:rsidRDefault="00F7599E" w:rsidP="00F7599E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bookmarkStart w:id="9" w:name="_Toc130041408"/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기능</w:t>
      </w:r>
      <w:bookmarkEnd w:id="9"/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</w:p>
    <w:p w:rsidR="00B03BA8" w:rsidRDefault="00B03BA8" w:rsidP="00124561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assemble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명령어 입력시 수행되는 함수로,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입력한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asm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파일에 대응하는 .lst / .obj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파일을 생성해준다.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때,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asm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파일에 오류가 있는 경우, 해당 오류가 발생한 라인 수를 출력하며 함수가 종료된다(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return 0)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이러한 경우에는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lst/obj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파일이 생성되지 </w:t>
      </w:r>
      <w:r w:rsidR="00E41637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않고 </w:t>
      </w:r>
      <w:r w:rsidR="00E41637" w:rsidRPr="00E41637">
        <w:rPr>
          <w:rFonts w:asciiTheme="minorEastAsia" w:eastAsiaTheme="minorEastAsia" w:hAnsiTheme="minorEastAsia"/>
          <w:sz w:val="24"/>
          <w:szCs w:val="24"/>
          <w:u w:val="single"/>
          <w:lang w:eastAsia="ko-KR"/>
        </w:rPr>
        <w:t>history</w:t>
      </w:r>
      <w:r w:rsidR="00E41637" w:rsidRPr="00E41637">
        <w:rPr>
          <w:rFonts w:asciiTheme="minorEastAsia" w:eastAsiaTheme="minorEastAsia" w:hAnsiTheme="minorEastAsia" w:hint="eastAsia"/>
          <w:sz w:val="24"/>
          <w:szCs w:val="24"/>
          <w:u w:val="single"/>
          <w:lang w:eastAsia="ko-KR"/>
        </w:rPr>
        <w:t>에도 기록되지 않는다.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함수는 크게 </w:t>
      </w:r>
      <w:r w:rsidR="00124561">
        <w:rPr>
          <w:rFonts w:asciiTheme="minorEastAsia" w:eastAsiaTheme="minorEastAsia" w:hAnsiTheme="minorEastAsia"/>
          <w:sz w:val="24"/>
          <w:szCs w:val="24"/>
          <w:lang w:eastAsia="ko-KR"/>
        </w:rPr>
        <w:t>0)</w:t>
      </w:r>
      <w:r w:rsidR="00124561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asm</w:t>
      </w:r>
      <w:r w:rsidR="00124561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124561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파일 체크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1) fisrt pass, 2)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파일 생성,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3) second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pass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부분으로 나눌 수 있다.</w:t>
      </w:r>
    </w:p>
    <w:p w:rsidR="00124561" w:rsidRPr="00124561" w:rsidRDefault="00124561" w:rsidP="00124561">
      <w:pPr>
        <w:pStyle w:val="af7"/>
        <w:numPr>
          <w:ilvl w:val="0"/>
          <w:numId w:val="30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asm 파일 체크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: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name에는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.asm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제외된 파일 이름 부분만 저장되어 있기 때문에 strcat으로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“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name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”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asm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형식으로 만들어주고,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fopen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함수를 통해 해당 파일이 존재하는지 확인한다.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존재하지 않을 경우 에러메시지를 출력하고 함수를 종료한다.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  <w:r w:rsidR="00C537D7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기존에 </w:t>
      </w:r>
      <w:r w:rsidR="00C537D7">
        <w:rPr>
          <w:rFonts w:asciiTheme="minorEastAsia" w:eastAsiaTheme="minorEastAsia" w:hAnsiTheme="minorEastAsia"/>
          <w:sz w:val="24"/>
          <w:szCs w:val="24"/>
          <w:lang w:eastAsia="ko-KR"/>
        </w:rPr>
        <w:t>symbol table</w:t>
      </w:r>
      <w:r w:rsidR="00C537D7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채워져 있었을 수 있으므로 </w:t>
      </w:r>
      <w:r w:rsidR="00C537D7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free_symbol </w:t>
      </w:r>
      <w:r w:rsidR="00C537D7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함수로 </w:t>
      </w:r>
      <w:r w:rsidR="00C537D7">
        <w:rPr>
          <w:rFonts w:asciiTheme="minorEastAsia" w:eastAsiaTheme="minorEastAsia" w:hAnsiTheme="minorEastAsia"/>
          <w:sz w:val="24"/>
          <w:szCs w:val="24"/>
          <w:lang w:eastAsia="ko-KR"/>
        </w:rPr>
        <w:t>symbol table</w:t>
      </w:r>
      <w:r w:rsidR="00C537D7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을 비워준다. </w:t>
      </w:r>
    </w:p>
    <w:p w:rsidR="00124561" w:rsidRDefault="00124561" w:rsidP="00124561">
      <w:pPr>
        <w:pStyle w:val="af7"/>
        <w:numPr>
          <w:ilvl w:val="0"/>
          <w:numId w:val="30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first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pass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: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파일을 처음부터 끝까지 한 줄씩 읽으며,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Location count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값</w:t>
      </w:r>
      <w:r w:rsidR="009C71E9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을 </w:t>
      </w:r>
      <w:r w:rsidR="004949B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계산하고 </w:t>
      </w:r>
      <w:r w:rsidR="004949B4">
        <w:rPr>
          <w:rFonts w:asciiTheme="minorEastAsia" w:eastAsiaTheme="minorEastAsia" w:hAnsiTheme="minorEastAsia"/>
          <w:sz w:val="24"/>
          <w:szCs w:val="24"/>
          <w:lang w:eastAsia="ko-KR"/>
        </w:rPr>
        <w:t>symbol table</w:t>
      </w:r>
      <w:r w:rsidR="004949B4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생성하는 과정이다.</w:t>
      </w:r>
      <w:r w:rsidR="004949B4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4949B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우선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lc[0] = 0으로 초기화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lastRenderedPageBreak/>
        <w:t>해둔다.</w:t>
      </w:r>
    </w:p>
    <w:p w:rsidR="00B03BA8" w:rsidRDefault="00124561" w:rsidP="00124561">
      <w:pPr>
        <w:pStyle w:val="af7"/>
        <w:numPr>
          <w:ilvl w:val="0"/>
          <w:numId w:val="3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124561">
        <w:rPr>
          <w:rFonts w:asciiTheme="minorEastAsia" w:eastAsiaTheme="minorEastAsia" w:hAnsiTheme="minorEastAsia" w:hint="eastAsia"/>
          <w:sz w:val="24"/>
          <w:szCs w:val="24"/>
          <w:lang w:eastAsia="ko-KR"/>
        </w:rPr>
        <w:t>lc[line] = asm</w:t>
      </w:r>
      <w:r w:rsidRPr="00124561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124561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파일의 </w:t>
      </w:r>
      <w:r w:rsidRPr="00124561">
        <w:rPr>
          <w:rFonts w:asciiTheme="minorEastAsia" w:eastAsiaTheme="minorEastAsia" w:hAnsiTheme="minorEastAsia"/>
          <w:sz w:val="24"/>
          <w:szCs w:val="24"/>
          <w:lang w:eastAsia="ko-KR"/>
        </w:rPr>
        <w:t>line</w:t>
      </w:r>
      <w:r w:rsidRPr="00124561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번째 코드의 </w:t>
      </w:r>
      <w:r w:rsidRPr="00124561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Location count </w:t>
      </w:r>
      <w:r w:rsidRPr="00124561">
        <w:rPr>
          <w:rFonts w:asciiTheme="minorEastAsia" w:eastAsiaTheme="minorEastAsia" w:hAnsiTheme="minorEastAsia" w:hint="eastAsia"/>
          <w:sz w:val="24"/>
          <w:szCs w:val="24"/>
          <w:lang w:eastAsia="ko-KR"/>
        </w:rPr>
        <w:t>값</w:t>
      </w:r>
    </w:p>
    <w:p w:rsidR="009C71E9" w:rsidRPr="009C71E9" w:rsidRDefault="009C71E9" w:rsidP="009C71E9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124561" w:rsidRDefault="00124561" w:rsidP="00124561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fgets로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c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 최대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LINE_MAX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만큼 파일이 끝날 때까지 한 줄씩 읽어온다.</w:t>
      </w:r>
    </w:p>
    <w:p w:rsidR="00124561" w:rsidRDefault="00124561" w:rsidP="00124561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c[0]이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‘.’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 주석,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c[0]이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‘ ‘(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공백)인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symbol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 없는 코드,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그 외의 경우는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symbol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 있는 코드로 구분한다.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124561" w:rsidRDefault="00124561" w:rsidP="00124561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주석인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lc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와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line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수만 증가시키고 다음 코드로 넘어간다.</w:t>
      </w:r>
      <w:r w:rsidR="00E41637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E41637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그 외의 경우 </w:t>
      </w:r>
      <w:r w:rsidR="00E41637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lst </w:t>
      </w:r>
      <w:r w:rsidR="00E41637"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파일에서 형식에 맞게 출력하기위해,</w:t>
      </w:r>
      <w:r w:rsidR="00E41637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E41637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매번 </w:t>
      </w:r>
      <w:r w:rsidR="00E41637">
        <w:rPr>
          <w:rFonts w:asciiTheme="minorEastAsia" w:eastAsiaTheme="minorEastAsia" w:hAnsiTheme="minorEastAsia"/>
          <w:sz w:val="24"/>
          <w:szCs w:val="24"/>
          <w:lang w:eastAsia="ko-KR"/>
        </w:rPr>
        <w:t>c</w:t>
      </w:r>
      <w:r w:rsidR="00E41637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길이와 </w:t>
      </w:r>
      <w:r w:rsidR="00E41637">
        <w:rPr>
          <w:rFonts w:asciiTheme="minorEastAsia" w:eastAsiaTheme="minorEastAsia" w:hAnsiTheme="minorEastAsia"/>
          <w:sz w:val="24"/>
          <w:szCs w:val="24"/>
          <w:lang w:eastAsia="ko-KR"/>
        </w:rPr>
        <w:t>code_max</w:t>
      </w:r>
      <w:r w:rsidR="00E41637"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비교하여 해당 프로그램 내의 코드 최대 글자수를 구한다</w:t>
      </w:r>
    </w:p>
    <w:p w:rsidR="00124561" w:rsidRDefault="00124561" w:rsidP="00124561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>symbol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없는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tnum=2,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그렇지 않은 경우는 tnum=3으로 설정한다.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tnum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은 해당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line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코드를 몇 등분으로 나눌 것인지를 알려주는 값으로,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tnum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(operation) (operand)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두부분으로 나뉜다는 것이고,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3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(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symbol) (operation) (operand)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세부분으로 나눈다는 것이다.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E41637">
        <w:rPr>
          <w:rFonts w:asciiTheme="minorEastAsia" w:eastAsiaTheme="minorEastAsia" w:hAnsiTheme="minorEastAsia"/>
          <w:sz w:val="24"/>
          <w:szCs w:val="24"/>
          <w:lang w:eastAsia="ko-KR"/>
        </w:rPr>
        <w:t>strtok_</w:t>
      </w:r>
      <w:r w:rsidR="00E41637">
        <w:rPr>
          <w:rFonts w:asciiTheme="minorEastAsia" w:eastAsiaTheme="minorEastAsia" w:hAnsiTheme="minorEastAsia" w:hint="eastAsia"/>
          <w:sz w:val="24"/>
          <w:szCs w:val="24"/>
          <w:lang w:eastAsia="ko-KR"/>
        </w:rPr>
        <w:t>r</w:t>
      </w:r>
      <w:r w:rsidR="00E41637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E41637">
        <w:rPr>
          <w:rFonts w:asciiTheme="minorEastAsia" w:eastAsiaTheme="minorEastAsia" w:hAnsiTheme="minorEastAsia" w:hint="eastAsia"/>
          <w:sz w:val="24"/>
          <w:szCs w:val="24"/>
          <w:lang w:eastAsia="ko-KR"/>
        </w:rPr>
        <w:t>함수를 통해 t</w:t>
      </w:r>
      <w:r w:rsidR="00E41637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num-1 </w:t>
      </w:r>
      <w:r w:rsidR="00E41637">
        <w:rPr>
          <w:rFonts w:asciiTheme="minorEastAsia" w:eastAsiaTheme="minorEastAsia" w:hAnsiTheme="minorEastAsia" w:hint="eastAsia"/>
          <w:sz w:val="24"/>
          <w:szCs w:val="24"/>
          <w:lang w:eastAsia="ko-KR"/>
        </w:rPr>
        <w:t>번 쪼개어 필요한 부분들을 얻어낸다.</w:t>
      </w:r>
      <w:r w:rsidR="00E41637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(</w:t>
      </w:r>
      <w:r w:rsidR="00E41637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문자열 배열인 </w:t>
      </w:r>
      <w:r w:rsidR="00E41637">
        <w:rPr>
          <w:rFonts w:asciiTheme="minorEastAsia" w:eastAsiaTheme="minorEastAsia" w:hAnsiTheme="minorEastAsia"/>
          <w:sz w:val="24"/>
          <w:szCs w:val="24"/>
          <w:lang w:eastAsia="ko-KR"/>
        </w:rPr>
        <w:t>inst</w:t>
      </w:r>
      <w:r w:rsidR="00E41637"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각각이 저장된다)</w:t>
      </w:r>
    </w:p>
    <w:p w:rsidR="00E41637" w:rsidRDefault="00E41637" w:rsidP="00124561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>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num이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line이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이면,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symbol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은 프로그램 이름을 나타내므로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prog_name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6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글자만큼(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strncpy)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받아와서 저장한다.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E41637" w:rsidRDefault="00E41637" w:rsidP="00124561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tnum이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inst[0]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에는 symbol의 이름이 저장되어 있으므로</w:t>
      </w:r>
      <w:r w:rsidR="009C71E9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  <w:r w:rsidR="004949B4">
        <w:rPr>
          <w:rFonts w:asciiTheme="minorEastAsia" w:eastAsiaTheme="minorEastAsia" w:hAnsiTheme="minorEastAsia"/>
          <w:sz w:val="24"/>
          <w:szCs w:val="24"/>
          <w:lang w:eastAsia="ko-KR"/>
        </w:rPr>
        <w:t>insert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_symbol함수에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inst[0]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lc[line]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을 넘겨 해당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symbol</w:t>
      </w:r>
      <w:r w:rsidR="009C71E9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정보를 </w:t>
      </w:r>
      <w:r w:rsidR="004949B4">
        <w:rPr>
          <w:rFonts w:asciiTheme="minorEastAsia" w:eastAsiaTheme="minorEastAsia" w:hAnsiTheme="minorEastAsia"/>
          <w:sz w:val="24"/>
          <w:szCs w:val="24"/>
          <w:lang w:eastAsia="ko-KR"/>
        </w:rPr>
        <w:t>symbol table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저장시킨다.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그리고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insert_code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함수에 operation(inst[1]에 저장됨)과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operand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(마지막으로 짜르고 남은 문자열 =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tmp2)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, 현재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line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수를 넘겨 해당 코드에 대한 정보를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code_set[line]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저장한다.</w:t>
      </w:r>
    </w:p>
    <w:p w:rsidR="00124561" w:rsidRDefault="00E41637" w:rsidP="00124561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tnum이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symbol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없으므로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inst[0](operation)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tmp2(operand)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, line을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insert_code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넘겨 코드 정보를 저장시킨다.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E41637" w:rsidRDefault="00E41637" w:rsidP="00124561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각각의 경우 모두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insert_code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insert_symbol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함수의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return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값이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 오류 메시지를 출력하고 함수를 종료시킨다.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(return 0)</w:t>
      </w:r>
    </w:p>
    <w:p w:rsidR="00E41637" w:rsidRDefault="00E41637" w:rsidP="00E41637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이러한 과정을 파일이 끝날 때까지 수행한다.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E41637" w:rsidRDefault="00E41637" w:rsidP="00E41637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E41637" w:rsidRDefault="00E41637" w:rsidP="00E41637">
      <w:pPr>
        <w:pStyle w:val="af7"/>
        <w:numPr>
          <w:ilvl w:val="0"/>
          <w:numId w:val="30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 생성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: name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.lst와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name.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obj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파일을 생성한다.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BF51C9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그리고 </w:t>
      </w:r>
      <w:r w:rsidR="00BF51C9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global </w:t>
      </w:r>
      <w:r w:rsidR="00BF51C9">
        <w:rPr>
          <w:rFonts w:asciiTheme="minorEastAsia" w:eastAsiaTheme="minorEastAsia" w:hAnsiTheme="minorEastAsia" w:hint="eastAsia"/>
          <w:sz w:val="24"/>
          <w:szCs w:val="24"/>
          <w:lang w:eastAsia="ko-KR"/>
        </w:rPr>
        <w:lastRenderedPageBreak/>
        <w:t>변수인</w:t>
      </w:r>
      <w:r w:rsidR="00BF51C9">
        <w:rPr>
          <w:rFonts w:asciiTheme="minorEastAsia" w:eastAsiaTheme="minorEastAsia" w:hAnsiTheme="minorEastAsia"/>
          <w:sz w:val="24"/>
          <w:szCs w:val="24"/>
          <w:lang w:eastAsia="ko-KR"/>
        </w:rPr>
        <w:t>last_line(</w:t>
      </w:r>
      <w:r w:rsidR="00BF51C9">
        <w:rPr>
          <w:rFonts w:asciiTheme="minorEastAsia" w:eastAsiaTheme="minorEastAsia" w:hAnsiTheme="minorEastAsia" w:hint="eastAsia"/>
          <w:sz w:val="24"/>
          <w:szCs w:val="24"/>
          <w:lang w:eastAsia="ko-KR"/>
        </w:rPr>
        <w:t>해당프로그램 마지막 라인 수)</w:t>
      </w:r>
      <w:r w:rsidR="00BF51C9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, total_size = </w:t>
      </w:r>
      <w:r w:rsidR="00BF51C9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프로그램 코드 총 사이즈 합 </w:t>
      </w:r>
      <w:r w:rsidR="00BF51C9">
        <w:rPr>
          <w:rFonts w:asciiTheme="minorEastAsia" w:eastAsiaTheme="minorEastAsia" w:hAnsiTheme="minorEastAsia"/>
          <w:sz w:val="24"/>
          <w:szCs w:val="24"/>
          <w:lang w:eastAsia="ko-KR"/>
        </w:rPr>
        <w:t>(lc[last_line]-lc[0])</w:t>
      </w:r>
      <w:r w:rsidR="00BF51C9"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구한다.</w:t>
      </w:r>
      <w:r w:rsidR="00BF51C9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BF51C9" w:rsidRDefault="00BF51C9" w:rsidP="00BF51C9">
      <w:pPr>
        <w:pStyle w:val="af7"/>
        <w:numPr>
          <w:ilvl w:val="0"/>
          <w:numId w:val="30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Second Pass: name.asm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파일을 새로 열어 마찬가지로 한 줄씩 읽어온다.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과정에서는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line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마다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create_lst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함수를 호출하여 한 줄 한 줄씩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lst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파일을 작성한다.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(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주석이 아닌 경우만 함수를 호출하고,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주석인 경우 다음 줄로 넘어간다)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만약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create_lst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return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값이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 에러가 발생했다는 뜻이므로 에러메시지를 출력하고 함수를 종료한다.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그리고 이 경우에는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remove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함수로 만들었던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name.lst/name.obj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파일을 삭제한다.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이러한 과정을 파일끝까지 수행한 뒤,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create_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obj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함수를 호출하여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파일을 작성한다.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E41637" w:rsidRDefault="00BF51C9" w:rsidP="00E41637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모든 파일의 작성이 끝난 뒤에는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asm/lst/obj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파일을 닫아준다.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이처럼 올바르게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assemble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끝난 경우에는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assemble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끝났음을 알려주는 안내 메시지를 출력하고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return 1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9C71E9" w:rsidRPr="00E001AE" w:rsidRDefault="009C71E9" w:rsidP="004949B4">
      <w:pPr>
        <w:pStyle w:val="af7"/>
        <w:numPr>
          <w:ilvl w:val="0"/>
          <w:numId w:val="30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다음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assemble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위한 단계:</w:t>
      </w:r>
      <w:r w:rsidR="00E001AE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E001AE">
        <w:rPr>
          <w:rFonts w:asciiTheme="minorEastAsia" w:eastAsiaTheme="minorEastAsia" w:hAnsiTheme="minorEastAsia"/>
          <w:sz w:val="24"/>
          <w:szCs w:val="24"/>
          <w:lang w:eastAsia="ko-KR"/>
        </w:rPr>
        <w:t>start_check=0, end_check=0</w:t>
      </w:r>
      <w:r w:rsidRPr="00E001AE">
        <w:rPr>
          <w:rFonts w:asciiTheme="minorEastAsia" w:eastAsiaTheme="minorEastAsia" w:hAnsiTheme="minorEastAsia" w:hint="eastAsia"/>
          <w:sz w:val="24"/>
          <w:szCs w:val="24"/>
          <w:lang w:eastAsia="ko-KR"/>
        </w:rPr>
        <w:t>으로 초기화하고,</w:t>
      </w:r>
      <w:r w:rsidRPr="00E001AE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E001AE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열었던 파일을 모두 닫아준다.  </w:t>
      </w:r>
    </w:p>
    <w:p w:rsidR="00F7599E" w:rsidRPr="00375052" w:rsidRDefault="00F7599E" w:rsidP="00F7599E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bookmarkStart w:id="10" w:name="_Toc130041409"/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사용 변수</w:t>
      </w:r>
      <w:bookmarkEnd w:id="10"/>
    </w:p>
    <w:p w:rsidR="00CE7811" w:rsidRDefault="00AC40FD" w:rsidP="00AC40FD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FILE* fp, *fp_lst, *fp_obj =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각각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asm/.lst/.obj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파일을 읽고 쓰기 위해 사용하는 파일 포인터</w:t>
      </w:r>
    </w:p>
    <w:p w:rsidR="00AC40FD" w:rsidRDefault="00AC40FD" w:rsidP="00AC40FD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char asmfile[LINE_MAX], *lstfile, objfile[LINE_MAX] : 각각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.asm/.lst/.obj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파일 이름을 저장하기 위한 문자열 </w:t>
      </w:r>
    </w:p>
    <w:p w:rsidR="00AC40FD" w:rsidRDefault="00AC40FD" w:rsidP="00AC40FD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char c[LINE_MAX] : 파일에서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fgets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코드 한 줄 한 줄씩 받아올 때 쓰는 문자열</w:t>
      </w:r>
    </w:p>
    <w:p w:rsidR="00AC40FD" w:rsidRDefault="00AC40FD" w:rsidP="00AC40FD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char *tmp, *tmp2 : 코드 한 줄을 형식에 맞게 쪼개기 위해 사용하는 임시 문자열</w:t>
      </w:r>
    </w:p>
    <w:p w:rsidR="00AC40FD" w:rsidRDefault="00AC40FD" w:rsidP="00AC40FD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char prog_name[7] : 프로그램 이름을 저장하기 위한 문자열로,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“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INAINA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”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초기화 되어있음</w:t>
      </w:r>
    </w:p>
    <w:p w:rsidR="00AC40FD" w:rsidRDefault="00AC40FD" w:rsidP="00AC40FD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char inst[5][LINE_MAX] : 코드를 형식에 맞게 부분 부분 쪼갠 문자열들이 저장되는 문자열 배열</w:t>
      </w:r>
    </w:p>
    <w:p w:rsidR="00AC40FD" w:rsidRDefault="00AC40FD" w:rsidP="00AC40FD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int i: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loop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counter</w:t>
      </w:r>
    </w:p>
    <w:p w:rsidR="00AC40FD" w:rsidRDefault="00AC40FD" w:rsidP="00AC40FD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int line =-1 :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현재 보고있는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코드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line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수를 의미한다.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AC40FD" w:rsidRPr="00AC40FD" w:rsidRDefault="00AC40FD" w:rsidP="00AC40FD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lastRenderedPageBreak/>
        <w:t xml:space="preserve">int tnum =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코드를 몇 등분할지 나타내는 </w:t>
      </w:r>
      <w:r w:rsidR="00C72161">
        <w:rPr>
          <w:rFonts w:asciiTheme="minorEastAsia" w:eastAsiaTheme="minorEastAsia" w:hAnsiTheme="minorEastAsia" w:hint="eastAsia"/>
          <w:sz w:val="24"/>
          <w:szCs w:val="24"/>
          <w:lang w:eastAsia="ko-KR"/>
        </w:rPr>
        <w:t>변수</w:t>
      </w:r>
      <w:r w:rsidRPr="00AC40FD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</w:p>
    <w:p w:rsidR="00B03BA8" w:rsidRPr="00375052" w:rsidRDefault="00B03BA8" w:rsidP="00B03BA8">
      <w:pPr>
        <w:pStyle w:val="2"/>
        <w:rPr>
          <w:rFonts w:asciiTheme="minorEastAsia" w:eastAsiaTheme="minorEastAsia" w:hAnsiTheme="minorEastAsia"/>
          <w:bCs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>모듈 이름:</w:t>
      </w:r>
      <w:r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 xml:space="preserve">int store_symbol(int adr, int size, char* s, int line) </w:t>
      </w:r>
    </w:p>
    <w:p w:rsidR="00B03BA8" w:rsidRPr="00375052" w:rsidRDefault="00B03BA8" w:rsidP="00B03BA8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기능 </w:t>
      </w:r>
    </w:p>
    <w:p w:rsidR="003C3D61" w:rsidRDefault="006B1918" w:rsidP="003C3D61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BYTE, WORD로 상수를 받은 경우, 입력받은 상수값이 형식에 맞는지 체크하고,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올바른 값이라면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code_set[line]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해당 정보를 저장해주는 함수이다.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크게 문자형 상수와 정수형 상수로 나누어 해당 기능을 수행한다.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3C3D61">
        <w:rPr>
          <w:rFonts w:asciiTheme="minorEastAsia" w:eastAsiaTheme="minorEastAsia" w:hAnsiTheme="minorEastAsia"/>
          <w:sz w:val="24"/>
          <w:szCs w:val="24"/>
          <w:lang w:eastAsia="ko-KR"/>
        </w:rPr>
        <w:t>(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C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’string’, X’hex’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이런 식으로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‘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앞 쪽의 문자</w:t>
      </w:r>
      <w:r w:rsidR="003C3D61">
        <w:rPr>
          <w:rFonts w:asciiTheme="minorEastAsia" w:eastAsiaTheme="minorEastAsia" w:hAnsiTheme="minorEastAsia" w:hint="eastAsia"/>
          <w:sz w:val="24"/>
          <w:szCs w:val="24"/>
          <w:lang w:eastAsia="ko-KR"/>
        </w:rPr>
        <w:t>가 상수 타입을 알려주고 있기 때문에,</w:t>
      </w:r>
      <w:r w:rsidR="003C3D61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strtok </w:t>
      </w:r>
      <w:r w:rsidR="003C3D61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함수로 </w:t>
      </w:r>
      <w:r w:rsidR="003C3D61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‘ </w:t>
      </w:r>
      <w:r w:rsidR="003C3D61">
        <w:rPr>
          <w:rFonts w:asciiTheme="minorEastAsia" w:eastAsiaTheme="minorEastAsia" w:hAnsiTheme="minorEastAsia" w:hint="eastAsia"/>
          <w:sz w:val="24"/>
          <w:szCs w:val="24"/>
          <w:lang w:eastAsia="ko-KR"/>
        </w:rPr>
        <w:t>앞쪽의 단어를 얻어오고 그에 따라 구분하여 저장한다.</w:t>
      </w:r>
      <w:r w:rsidR="003C3D61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)</w:t>
      </w:r>
    </w:p>
    <w:p w:rsidR="003C3D61" w:rsidRDefault="003C3D61" w:rsidP="003C3D61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문자형 상수인 경우,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WORD type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으로 선언한 경우return 0으로 에러처리를 해준다.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이후strtok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함수로 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‘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기준으로 다시 문자열을 쪼개고,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남은 문자열로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strtok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함수를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공백 기준으로 </w:t>
      </w:r>
      <w:r w:rsidR="00DB5F8E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한 번 더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수행하였는데도 결과가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NULL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아니라면 올바른 형식이 아니므로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return 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으로 에러처리를 해준다.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이후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‘ ‘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사이의 문자열의 길이를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strlen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으로 받아오고, 그 값이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30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보다 크다면 최대 길이수를 넘어간 것이므로 return 0을 해준다.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이러한 오류가 없는 올바른 형식의 문자열은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code_set[line].obj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각각의 아스키코드 값으로 저장을 해주고,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해당 문자열 길이만큼(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1byte*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문자열 길이=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문자열길이)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lc[line]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 더한 값을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lc[line+1]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설정해주고 종료한다.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3C3D61" w:rsidRPr="003C3D61" w:rsidRDefault="003C3D61" w:rsidP="003C3D61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>(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저장 방법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- 1)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i번째 문자를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(int)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로 캐스팅하여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ASCII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코드 값을 정수로 얻어온다.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- 2)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그 값을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16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으로 나눈 몫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=&gt;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왼쪽 half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byte,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16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으로 나눈 나머지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=&gt;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오른쪽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half byte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가 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각각의 값들을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make_char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함수를 사용하여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char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타입으로 바꾸고,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char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문자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개를 각각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(code_set[line].obj)[2*i], (code_set[line].obj)[2*i+1]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저장한다.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그리고 이러한 과정을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i=0~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문자열 길이-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까지 수행하고,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마지막으로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배열의 마지막(2*문자열 길이)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인덱스에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‘\0’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넣어주면 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)</w:t>
      </w:r>
    </w:p>
    <w:p w:rsidR="003C3D61" w:rsidRPr="00741CD0" w:rsidRDefault="00DB5F8E" w:rsidP="00B03BA8">
      <w:pPr>
        <w:ind w:firstLine="720"/>
        <w:rPr>
          <w:rFonts w:asciiTheme="minorEastAsia" w:eastAsiaTheme="minorEastAsia" w:hAnsiTheme="minorEastAsia"/>
          <w:sz w:val="24"/>
          <w:szCs w:val="24"/>
          <w:u w:val="single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16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진수의 경우,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위와 마찬가지로 우선 strtok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함수로 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‘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기준으로 다시 문자열을 쪼개고,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남은 문자열로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strtok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함수를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공백 기준으로 다시 수행하였는데도 결과가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NULL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아니라면 올바른 형식이 아니므로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return 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으로 에러처리를 해준다.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올바르게 받은 문자열(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‘ ‘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사이의 문자열)을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make_hex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함수를 통해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16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진수 정수값으로 받아오고,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형식에 맞지 않거나(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make_hex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return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값이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-1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경우)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,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최대 범위를 넘어간 경우(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size =1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0xff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보다 큰 경우,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size = 3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0xffffff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보다 큰 경우)는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lastRenderedPageBreak/>
        <w:t>return 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해준다.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오류가 없는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code_set[i].obj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문자열을 문자열 길이만큼 그대로 저장해</w:t>
      </w:r>
      <w:r w:rsidR="00366211">
        <w:rPr>
          <w:rFonts w:asciiTheme="minorEastAsia" w:eastAsiaTheme="minorEastAsia" w:hAnsiTheme="minorEastAsia" w:hint="eastAsia"/>
          <w:sz w:val="24"/>
          <w:szCs w:val="24"/>
          <w:lang w:eastAsia="ko-KR"/>
        </w:rPr>
        <w:t>주고,</w:t>
      </w:r>
      <w:r w:rsidR="00366211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366211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상수의 사이즈 만큼 </w:t>
      </w:r>
      <w:r w:rsidR="00366211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lc </w:t>
      </w:r>
      <w:r w:rsidR="00366211">
        <w:rPr>
          <w:rFonts w:asciiTheme="minorEastAsia" w:eastAsiaTheme="minorEastAsia" w:hAnsiTheme="minorEastAsia" w:hint="eastAsia"/>
          <w:sz w:val="24"/>
          <w:szCs w:val="24"/>
          <w:lang w:eastAsia="ko-KR"/>
        </w:rPr>
        <w:t>값을 증가시켜준다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(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만약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5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저장하려 한다면, X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’05’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이렇게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채워서 입력받았야 함)</w:t>
      </w:r>
      <w:r w:rsidRPr="00741CD0">
        <w:rPr>
          <w:rFonts w:asciiTheme="minorEastAsia" w:eastAsiaTheme="minorEastAsia" w:hAnsiTheme="minorEastAsia"/>
          <w:sz w:val="24"/>
          <w:szCs w:val="24"/>
          <w:u w:val="single"/>
          <w:lang w:eastAsia="ko-KR"/>
        </w:rPr>
        <w:t xml:space="preserve">  </w:t>
      </w:r>
    </w:p>
    <w:p w:rsidR="00741CD0" w:rsidRPr="00741CD0" w:rsidRDefault="00741CD0" w:rsidP="00B03BA8">
      <w:pPr>
        <w:ind w:firstLine="720"/>
        <w:rPr>
          <w:rFonts w:asciiTheme="minorEastAsia" w:eastAsiaTheme="minorEastAsia" w:hAnsiTheme="minorEastAsia"/>
          <w:sz w:val="24"/>
          <w:szCs w:val="24"/>
          <w:u w:val="single"/>
          <w:lang w:eastAsia="ko-KR"/>
        </w:rPr>
      </w:pPr>
      <w:r w:rsidRPr="00741CD0">
        <w:rPr>
          <w:rFonts w:asciiTheme="minorEastAsia" w:eastAsiaTheme="minorEastAsia" w:hAnsiTheme="minorEastAsia" w:hint="eastAsia"/>
          <w:sz w:val="24"/>
          <w:szCs w:val="24"/>
          <w:u w:val="single"/>
          <w:lang w:eastAsia="ko-KR"/>
        </w:rPr>
        <w:t xml:space="preserve">상수 입력은 문자열 </w:t>
      </w:r>
      <w:r w:rsidRPr="00741CD0">
        <w:rPr>
          <w:rFonts w:asciiTheme="minorEastAsia" w:eastAsiaTheme="minorEastAsia" w:hAnsiTheme="minorEastAsia"/>
          <w:sz w:val="24"/>
          <w:szCs w:val="24"/>
          <w:u w:val="single"/>
          <w:lang w:eastAsia="ko-KR"/>
        </w:rPr>
        <w:t>or 16</w:t>
      </w:r>
      <w:r w:rsidRPr="00741CD0">
        <w:rPr>
          <w:rFonts w:asciiTheme="minorEastAsia" w:eastAsiaTheme="minorEastAsia" w:hAnsiTheme="minorEastAsia" w:hint="eastAsia"/>
          <w:sz w:val="24"/>
          <w:szCs w:val="24"/>
          <w:u w:val="single"/>
          <w:lang w:eastAsia="ko-KR"/>
        </w:rPr>
        <w:t>진수만 가능하다.</w:t>
      </w:r>
    </w:p>
    <w:p w:rsidR="00B03BA8" w:rsidRPr="00375052" w:rsidRDefault="00B03BA8" w:rsidP="00B03BA8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사용 변수</w:t>
      </w:r>
    </w:p>
    <w:p w:rsidR="00B03BA8" w:rsidRDefault="00366211" w:rsidP="00366211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int i: loop counter</w:t>
      </w:r>
    </w:p>
    <w:p w:rsidR="00366211" w:rsidRDefault="00366211" w:rsidP="00366211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int len: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입력받은 상수 문자열의(정수형 상수이든,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문자형이든 모두 문자열로 넘겨받음) 글자수</w:t>
      </w:r>
    </w:p>
    <w:p w:rsidR="00366211" w:rsidRDefault="00366211" w:rsidP="00366211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int tmp2= 문자형 상수 저장할 때,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각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digit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마다의 아스키코드 값(정수형)을 임시로 저장하기 위해 사용하는 변수</w:t>
      </w:r>
    </w:p>
    <w:p w:rsidR="00366211" w:rsidRDefault="00366211" w:rsidP="00366211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char* tmp =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‘ ‘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사이의 문자열을 저장하기 위해 사용하는 변수</w:t>
      </w:r>
    </w:p>
    <w:p w:rsidR="00366211" w:rsidRPr="00366211" w:rsidRDefault="00366211" w:rsidP="0036621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B03BA8" w:rsidRPr="00375052" w:rsidRDefault="00B03BA8" w:rsidP="00B03BA8">
      <w:pPr>
        <w:pStyle w:val="2"/>
        <w:rPr>
          <w:rFonts w:asciiTheme="minorEastAsia" w:eastAsiaTheme="minorEastAsia" w:hAnsiTheme="minorEastAsia"/>
          <w:bCs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 xml:space="preserve">모듈 이름: </w:t>
      </w:r>
      <w:r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>int insert_code(char* inst, char* operand, int line)</w:t>
      </w:r>
    </w:p>
    <w:p w:rsidR="00B03BA8" w:rsidRDefault="00B03BA8" w:rsidP="006D1DAC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기능 </w:t>
      </w:r>
    </w:p>
    <w:p w:rsidR="006D1DAC" w:rsidRDefault="006D1DAC" w:rsidP="006D1DAC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lang w:eastAsia="ko-KR"/>
        </w:rPr>
        <w:tab/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line번째 코드 한 줄의 정보를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code_set[line]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저장해주는 함수이다.</w:t>
      </w:r>
      <w:r w:rsidR="00F26A4C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F26A4C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코드에 맞게 </w:t>
      </w:r>
      <w:r w:rsidR="00F26A4C">
        <w:rPr>
          <w:rFonts w:asciiTheme="minorEastAsia" w:eastAsiaTheme="minorEastAsia" w:hAnsiTheme="minorEastAsia"/>
          <w:sz w:val="24"/>
          <w:szCs w:val="24"/>
          <w:lang w:eastAsia="ko-KR"/>
        </w:rPr>
        <w:t>code_set[line]</w:t>
      </w:r>
      <w:r w:rsidR="00F26A4C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</w:t>
      </w:r>
      <w:r w:rsidR="00F26A4C">
        <w:rPr>
          <w:rFonts w:asciiTheme="minorEastAsia" w:eastAsiaTheme="minorEastAsia" w:hAnsiTheme="minorEastAsia"/>
          <w:sz w:val="24"/>
          <w:szCs w:val="24"/>
          <w:lang w:eastAsia="ko-KR"/>
        </w:rPr>
        <w:t>inst, operand, operand2, obj, adr, type, num</w:t>
      </w:r>
      <w:r w:rsidR="00F26A4C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채워준다.</w:t>
      </w:r>
      <w:r w:rsidR="00F26A4C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F26A4C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코드의 </w:t>
      </w:r>
      <w:r w:rsidR="00F26A4C">
        <w:rPr>
          <w:rFonts w:asciiTheme="minorEastAsia" w:eastAsiaTheme="minorEastAsia" w:hAnsiTheme="minorEastAsia"/>
          <w:sz w:val="24"/>
          <w:szCs w:val="24"/>
          <w:lang w:eastAsia="ko-KR"/>
        </w:rPr>
        <w:t>inst</w:t>
      </w:r>
      <w:r w:rsidR="00F26A4C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가 </w:t>
      </w:r>
      <w:r w:rsidR="00F26A4C">
        <w:rPr>
          <w:rFonts w:asciiTheme="minorEastAsia" w:eastAsiaTheme="minorEastAsia" w:hAnsiTheme="minorEastAsia"/>
          <w:sz w:val="24"/>
          <w:szCs w:val="24"/>
          <w:lang w:eastAsia="ko-KR"/>
        </w:rPr>
        <w:t>directive</w:t>
      </w:r>
      <w:r w:rsidR="00F26A4C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경우(</w:t>
      </w:r>
      <w:r w:rsidR="00F26A4C">
        <w:rPr>
          <w:rFonts w:asciiTheme="minorEastAsia" w:eastAsiaTheme="minorEastAsia" w:hAnsiTheme="minorEastAsia"/>
          <w:sz w:val="24"/>
          <w:szCs w:val="24"/>
          <w:lang w:eastAsia="ko-KR"/>
        </w:rPr>
        <w:t>start, end, byte, word, resw, resb, base)</w:t>
      </w:r>
      <w:r w:rsidR="00F26A4C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와 일반 </w:t>
      </w:r>
      <w:r w:rsidR="00F26A4C">
        <w:rPr>
          <w:rFonts w:asciiTheme="minorEastAsia" w:eastAsiaTheme="minorEastAsia" w:hAnsiTheme="minorEastAsia"/>
          <w:sz w:val="24"/>
          <w:szCs w:val="24"/>
          <w:lang w:eastAsia="ko-KR"/>
        </w:rPr>
        <w:t>operation</w:t>
      </w:r>
      <w:r w:rsidR="00F26A4C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경우로 나누어 저장하며,</w:t>
      </w:r>
      <w:r w:rsidR="00F26A4C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F26A4C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해당inst가 </w:t>
      </w:r>
      <w:r w:rsidR="00F26A4C">
        <w:rPr>
          <w:rFonts w:asciiTheme="minorEastAsia" w:eastAsiaTheme="minorEastAsia" w:hAnsiTheme="minorEastAsia"/>
          <w:sz w:val="24"/>
          <w:szCs w:val="24"/>
          <w:lang w:eastAsia="ko-KR"/>
        </w:rPr>
        <w:t>opcode.txt</w:t>
      </w:r>
      <w:r w:rsidR="00F26A4C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 존재하지 않는 경우에는 </w:t>
      </w:r>
      <w:r w:rsidR="003B2627">
        <w:rPr>
          <w:rFonts w:asciiTheme="minorEastAsia" w:eastAsiaTheme="minorEastAsia" w:hAnsiTheme="minorEastAsia"/>
          <w:sz w:val="24"/>
          <w:szCs w:val="24"/>
          <w:lang w:eastAsia="ko-KR"/>
        </w:rPr>
        <w:t>type</w:t>
      </w:r>
      <w:r w:rsidR="003B2627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을 </w:t>
      </w:r>
      <w:r w:rsidR="003B2627">
        <w:rPr>
          <w:rFonts w:asciiTheme="minorEastAsia" w:eastAsiaTheme="minorEastAsia" w:hAnsiTheme="minorEastAsia"/>
          <w:sz w:val="24"/>
          <w:szCs w:val="24"/>
          <w:lang w:eastAsia="ko-KR"/>
        </w:rPr>
        <w:t>COMMENT</w:t>
      </w:r>
      <w:r w:rsidR="003B2627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로 해주고 </w:t>
      </w:r>
      <w:r w:rsidR="003B2627">
        <w:rPr>
          <w:rFonts w:asciiTheme="minorEastAsia" w:eastAsiaTheme="minorEastAsia" w:hAnsiTheme="minorEastAsia"/>
          <w:sz w:val="24"/>
          <w:szCs w:val="24"/>
          <w:lang w:eastAsia="ko-KR"/>
        </w:rPr>
        <w:t>return 1</w:t>
      </w:r>
      <w:r w:rsidR="00F26A4C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해준다.</w:t>
      </w:r>
      <w:r w:rsidR="00F26A4C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F26A4C" w:rsidRDefault="00F26A4C" w:rsidP="006D1DAC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F26A4C" w:rsidRDefault="00F26A4C" w:rsidP="00F26A4C">
      <w:pPr>
        <w:pStyle w:val="af7"/>
        <w:numPr>
          <w:ilvl w:val="0"/>
          <w:numId w:val="26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Directive인 경우</w:t>
      </w:r>
    </w:p>
    <w:p w:rsidR="00F26A4C" w:rsidRDefault="00F26A4C" w:rsidP="00F26A4C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A0BE2F6" wp14:editId="65EC9F5F">
            <wp:extent cx="4533900" cy="2743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4C" w:rsidRDefault="00F26A4C" w:rsidP="00F26A4C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이렇게 초기화를 해준다.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F26A4C" w:rsidRDefault="00F26A4C" w:rsidP="00F26A4C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F26A4C" w:rsidRDefault="00F26A4C" w:rsidP="00F26A4C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START/END :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type을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DIREC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바꾸고,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start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location count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operand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바꿔준다.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(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즉,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lc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배열의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번째 인덱스의 값을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make_hex(operand)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설정한다)</w:t>
      </w:r>
    </w:p>
    <w:p w:rsidR="002507DD" w:rsidRPr="002507DD" w:rsidRDefault="002507DD" w:rsidP="002507DD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F26A4C" w:rsidRDefault="00F26A4C" w:rsidP="00F26A4C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상수의 경우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: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type을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CONST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바꿔주고,</w:t>
      </w:r>
      <w:r w:rsidR="002507D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lc </w:t>
      </w:r>
      <w:r w:rsidR="002507DD">
        <w:rPr>
          <w:rFonts w:asciiTheme="minorEastAsia" w:eastAsiaTheme="minorEastAsia" w:hAnsiTheme="minorEastAsia" w:hint="eastAsia"/>
          <w:sz w:val="24"/>
          <w:szCs w:val="24"/>
          <w:lang w:eastAsia="ko-KR"/>
        </w:rPr>
        <w:t>값을 해당 상수 크기만큼 증가시킨다(</w:t>
      </w:r>
      <w:r w:rsidR="002507D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lc[line+1] = lc[line] + </w:t>
      </w:r>
      <w:r w:rsidR="002507DD">
        <w:rPr>
          <w:rFonts w:asciiTheme="minorEastAsia" w:eastAsiaTheme="minorEastAsia" w:hAnsiTheme="minorEastAsia" w:hint="eastAsia"/>
          <w:sz w:val="24"/>
          <w:szCs w:val="24"/>
          <w:lang w:eastAsia="ko-KR"/>
        </w:rPr>
        <w:t>상수 사이즈)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store_symbol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함수를 사용하여 </w:t>
      </w:r>
      <w:r w:rsidR="002507DD">
        <w:rPr>
          <w:rFonts w:asciiTheme="minorEastAsia" w:eastAsiaTheme="minorEastAsia" w:hAnsiTheme="minorEastAsia"/>
          <w:sz w:val="24"/>
          <w:szCs w:val="24"/>
          <w:lang w:eastAsia="ko-KR"/>
        </w:rPr>
        <w:t>obj code</w:t>
      </w:r>
      <w:r w:rsidR="002507DD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를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operand</w:t>
      </w:r>
      <w:r w:rsidR="002507DD"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맞게 설정해준다.</w:t>
      </w:r>
      <w:r w:rsidR="002507D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2507DD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잘못된 형식의 </w:t>
      </w:r>
      <w:r w:rsidR="002507DD">
        <w:rPr>
          <w:rFonts w:asciiTheme="minorEastAsia" w:eastAsiaTheme="minorEastAsia" w:hAnsiTheme="minorEastAsia"/>
          <w:sz w:val="24"/>
          <w:szCs w:val="24"/>
          <w:lang w:eastAsia="ko-KR"/>
        </w:rPr>
        <w:t>operand(</w:t>
      </w:r>
      <w:r w:rsidR="002507DD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ex) 사이즈 초과)인 경우 </w:t>
      </w:r>
      <w:r w:rsidR="002507DD">
        <w:rPr>
          <w:rFonts w:asciiTheme="minorEastAsia" w:eastAsiaTheme="minorEastAsia" w:hAnsiTheme="minorEastAsia"/>
          <w:sz w:val="24"/>
          <w:szCs w:val="24"/>
          <w:lang w:eastAsia="ko-KR"/>
        </w:rPr>
        <w:t>return 0</w:t>
      </w:r>
      <w:r w:rsidR="002507DD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해준다</w:t>
      </w:r>
      <w:r w:rsidR="002507D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. </w:t>
      </w:r>
      <w:r w:rsidR="002507DD">
        <w:rPr>
          <w:rFonts w:asciiTheme="minorEastAsia" w:eastAsiaTheme="minorEastAsia" w:hAnsiTheme="minorEastAsia" w:hint="eastAsia"/>
          <w:sz w:val="24"/>
          <w:szCs w:val="24"/>
          <w:lang w:eastAsia="ko-KR"/>
        </w:rPr>
        <w:t>o</w:t>
      </w:r>
      <w:r w:rsidR="002507D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bj code </w:t>
      </w:r>
      <w:r w:rsidR="002507DD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생성 방법을 </w:t>
      </w:r>
      <w:r w:rsidR="002507DD">
        <w:rPr>
          <w:rFonts w:asciiTheme="minorEastAsia" w:eastAsiaTheme="minorEastAsia" w:hAnsiTheme="minorEastAsia"/>
          <w:sz w:val="24"/>
          <w:szCs w:val="24"/>
          <w:lang w:eastAsia="ko-KR"/>
        </w:rPr>
        <w:t>stor</w:t>
      </w:r>
      <w:r w:rsidR="002507DD">
        <w:rPr>
          <w:rFonts w:asciiTheme="minorEastAsia" w:eastAsiaTheme="minorEastAsia" w:hAnsiTheme="minorEastAsia" w:hint="eastAsia"/>
          <w:sz w:val="24"/>
          <w:szCs w:val="24"/>
          <w:lang w:eastAsia="ko-KR"/>
        </w:rPr>
        <w:t>e</w:t>
      </w:r>
      <w:r w:rsidR="002507D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_symbol </w:t>
      </w:r>
      <w:r w:rsidR="002507DD">
        <w:rPr>
          <w:rFonts w:asciiTheme="minorEastAsia" w:eastAsiaTheme="minorEastAsia" w:hAnsiTheme="minorEastAsia" w:hint="eastAsia"/>
          <w:sz w:val="24"/>
          <w:szCs w:val="24"/>
          <w:lang w:eastAsia="ko-KR"/>
        </w:rPr>
        <w:t>함수에서 설명.</w:t>
      </w:r>
    </w:p>
    <w:p w:rsidR="002507DD" w:rsidRPr="002507DD" w:rsidRDefault="002507DD" w:rsidP="002507DD">
      <w:pPr>
        <w:pStyle w:val="af7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3B2627" w:rsidRDefault="002507DD" w:rsidP="003B2627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변수의 경우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: type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을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VAR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바꿔주고,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변수 사이즈* 변수 개수(operand)만큼 다음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lc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값을 증가시킨다.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(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lc[line+1] = lc[line] + 변수 사이즈* 개수)</w:t>
      </w:r>
    </w:p>
    <w:p w:rsidR="003B2627" w:rsidRPr="003B2627" w:rsidRDefault="003B2627" w:rsidP="003B2627">
      <w:pPr>
        <w:pStyle w:val="af7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2507DD" w:rsidRPr="002507DD" w:rsidRDefault="002507DD" w:rsidP="003B2627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2507DD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모든 </w:t>
      </w:r>
      <w:r w:rsidRPr="002507DD">
        <w:rPr>
          <w:rFonts w:asciiTheme="minorEastAsia" w:eastAsiaTheme="minorEastAsia" w:hAnsiTheme="minorEastAsia"/>
          <w:sz w:val="24"/>
          <w:szCs w:val="24"/>
          <w:lang w:eastAsia="ko-KR"/>
        </w:rPr>
        <w:t>Directive</w:t>
      </w:r>
      <w:r w:rsidRPr="002507DD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들은 위의 연산이 끝나면 </w:t>
      </w:r>
      <w:r w:rsidRPr="002507DD">
        <w:rPr>
          <w:rFonts w:asciiTheme="minorEastAsia" w:eastAsiaTheme="minorEastAsia" w:hAnsiTheme="minorEastAsia"/>
          <w:sz w:val="24"/>
          <w:szCs w:val="24"/>
          <w:lang w:eastAsia="ko-KR"/>
        </w:rPr>
        <w:t>return 1</w:t>
      </w:r>
      <w:r w:rsidRPr="002507DD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하고 함수를 종료한다.</w:t>
      </w:r>
      <w:r w:rsidRPr="002507D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2507DD" w:rsidRDefault="002507DD" w:rsidP="002507DD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2507DD" w:rsidRDefault="002507DD" w:rsidP="002507DD">
      <w:pPr>
        <w:pStyle w:val="af7"/>
        <w:numPr>
          <w:ilvl w:val="0"/>
          <w:numId w:val="26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일반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operation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</w:t>
      </w:r>
    </w:p>
    <w:p w:rsidR="002507DD" w:rsidRDefault="002507DD" w:rsidP="002507DD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lastRenderedPageBreak/>
        <w:t>inst[0]==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’+’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인지 확인하여 </w:t>
      </w:r>
      <w:r w:rsidR="00545843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그런 경우 </w:t>
      </w:r>
      <w:r w:rsidR="00545843">
        <w:rPr>
          <w:rFonts w:asciiTheme="minorEastAsia" w:eastAsiaTheme="minorEastAsia" w:hAnsiTheme="minorEastAsia"/>
          <w:sz w:val="24"/>
          <w:szCs w:val="24"/>
          <w:lang w:eastAsia="ko-KR"/>
        </w:rPr>
        <w:t>flag</w:t>
      </w:r>
      <w:r w:rsidR="00545843"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체크해두고,</w:t>
      </w:r>
      <w:r w:rsidR="00545843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inst++</w:t>
      </w:r>
      <w:r w:rsidR="00545843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하여 </w:t>
      </w:r>
      <w:r w:rsidR="00545843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‘+’ </w:t>
      </w:r>
      <w:r w:rsidR="00545843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제거한다.</w:t>
      </w:r>
      <w:r w:rsidR="00545843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545843" w:rsidRDefault="00545843" w:rsidP="002507DD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hash_table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(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oplist)의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inst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 해당하는 key번째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list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돌며,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inst와 동일한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operation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있는지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strcmp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확인한다.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동일한 이름의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operation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없는 경우는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return 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545843" w:rsidRDefault="00545843" w:rsidP="002507DD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operation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 존재하는 경우:</w:t>
      </w:r>
    </w:p>
    <w:p w:rsidR="002507DD" w:rsidRDefault="00545843" w:rsidP="00545843">
      <w:pPr>
        <w:pStyle w:val="af7"/>
        <w:numPr>
          <w:ilvl w:val="0"/>
          <w:numId w:val="28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>flag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set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되었는데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type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이거나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return 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해준다.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 </w:t>
      </w:r>
    </w:p>
    <w:p w:rsidR="00545843" w:rsidRDefault="00545843" w:rsidP="00545843">
      <w:pPr>
        <w:pStyle w:val="af7"/>
        <w:numPr>
          <w:ilvl w:val="0"/>
          <w:numId w:val="28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>operand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가 있으면(*operand!=0)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strtok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함수로 operand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문자열을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‘.’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단위로 쪼개고,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‘.’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이전의 문자열을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para1,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이후의 문자열을 para2에 저장하고,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code_set[line]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operand, operand2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저장한다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(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모두 앞뒤 공백 제거된 문자열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). </w:t>
      </w:r>
    </w:p>
    <w:p w:rsidR="00545843" w:rsidRDefault="00545843" w:rsidP="00545843">
      <w:pPr>
        <w:pStyle w:val="af7"/>
        <w:numPr>
          <w:ilvl w:val="0"/>
          <w:numId w:val="28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strtok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 한번 수행 이후에도 남은 문자열이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NULL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아니라면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개 초과의 매개변수를 입력한 것이므로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return 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해준다.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F26A4C" w:rsidRPr="00545843" w:rsidRDefault="00545843" w:rsidP="00545843">
      <w:pPr>
        <w:pStyle w:val="af7"/>
        <w:numPr>
          <w:ilvl w:val="0"/>
          <w:numId w:val="28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inst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type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 해당하는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opcode(num)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type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을 저장하고, 다음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lc[line+1] = lc[line] +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code_set[line].type으로 바꿔준다.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B03BA8" w:rsidRPr="00375052" w:rsidRDefault="00B03BA8" w:rsidP="00B03BA8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사용 변수</w:t>
      </w:r>
    </w:p>
    <w:p w:rsidR="00545843" w:rsidRDefault="00545843" w:rsidP="00545843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int key : hash_key(inst)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값이 저장된다.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545843" w:rsidRDefault="00545843" w:rsidP="00545843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int flag: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inst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‘+’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가 있는지 없는지 확인하기 위해 사용하는 변수(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‘+’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가 붙은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inst)</w:t>
      </w:r>
    </w:p>
    <w:p w:rsidR="00545843" w:rsidRDefault="00545843" w:rsidP="00545843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op* tmp : opcode hash table 의 각 노드들에 접근하기 위한 변수</w:t>
      </w:r>
    </w:p>
    <w:p w:rsidR="00545843" w:rsidRDefault="00545843" w:rsidP="00545843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val="es-PY" w:eastAsia="ko-KR"/>
        </w:rPr>
      </w:pPr>
      <w:r w:rsidRPr="00545843">
        <w:rPr>
          <w:rFonts w:asciiTheme="minorEastAsia" w:eastAsiaTheme="minorEastAsia" w:hAnsiTheme="minorEastAsia" w:hint="eastAsia"/>
          <w:sz w:val="24"/>
          <w:szCs w:val="24"/>
          <w:lang w:val="es-PY" w:eastAsia="ko-KR"/>
        </w:rPr>
        <w:t xml:space="preserve">char para1[LINE_MAX], </w:t>
      </w:r>
      <w:r w:rsidRPr="00545843">
        <w:rPr>
          <w:rFonts w:asciiTheme="minorEastAsia" w:eastAsiaTheme="minorEastAsia" w:hAnsiTheme="minorEastAsia"/>
          <w:sz w:val="24"/>
          <w:szCs w:val="24"/>
          <w:lang w:val="es-PY" w:eastAsia="ko-KR"/>
        </w:rPr>
        <w:t>*</w:t>
      </w:r>
      <w:r w:rsidRPr="00545843">
        <w:rPr>
          <w:rFonts w:asciiTheme="minorEastAsia" w:eastAsiaTheme="minorEastAsia" w:hAnsiTheme="minorEastAsia" w:hint="eastAsia"/>
          <w:sz w:val="24"/>
          <w:szCs w:val="24"/>
          <w:lang w:val="es-PY" w:eastAsia="ko-KR"/>
        </w:rPr>
        <w:t>para</w:t>
      </w:r>
      <w:r w:rsidRPr="00545843">
        <w:rPr>
          <w:rFonts w:asciiTheme="minorEastAsia" w:eastAsiaTheme="minorEastAsia" w:hAnsiTheme="minorEastAsia"/>
          <w:sz w:val="24"/>
          <w:szCs w:val="24"/>
          <w:lang w:val="es-PY" w:eastAsia="ko-KR"/>
        </w:rPr>
        <w:t xml:space="preserve">2 : </w:t>
      </w:r>
      <w:r>
        <w:rPr>
          <w:rFonts w:asciiTheme="minorEastAsia" w:eastAsiaTheme="minorEastAsia" w:hAnsiTheme="minorEastAsia"/>
          <w:sz w:val="24"/>
          <w:szCs w:val="24"/>
          <w:lang w:val="es-PY" w:eastAsia="ko-KR"/>
        </w:rPr>
        <w:t>operand</w:t>
      </w:r>
      <w:r>
        <w:rPr>
          <w:rFonts w:asciiTheme="minorEastAsia" w:eastAsiaTheme="minorEastAsia" w:hAnsiTheme="minorEastAsia" w:hint="eastAsia"/>
          <w:sz w:val="24"/>
          <w:szCs w:val="24"/>
          <w:lang w:val="es-PY" w:eastAsia="ko-KR"/>
        </w:rPr>
        <w:t xml:space="preserve">를 </w:t>
      </w:r>
      <w:r>
        <w:rPr>
          <w:rFonts w:asciiTheme="minorEastAsia" w:eastAsiaTheme="minorEastAsia" w:hAnsiTheme="minorEastAsia"/>
          <w:sz w:val="24"/>
          <w:szCs w:val="24"/>
          <w:lang w:val="es-PY" w:eastAsia="ko-KR"/>
        </w:rPr>
        <w:t xml:space="preserve">‘,’ </w:t>
      </w:r>
      <w:r>
        <w:rPr>
          <w:rFonts w:asciiTheme="minorEastAsia" w:eastAsiaTheme="minorEastAsia" w:hAnsiTheme="minorEastAsia" w:hint="eastAsia"/>
          <w:sz w:val="24"/>
          <w:szCs w:val="24"/>
          <w:lang w:val="es-PY" w:eastAsia="ko-KR"/>
        </w:rPr>
        <w:t>단위로 쪼갠 문자열이 저장된다.</w:t>
      </w:r>
      <w:r>
        <w:rPr>
          <w:rFonts w:asciiTheme="minorEastAsia" w:eastAsiaTheme="minorEastAsia" w:hAnsiTheme="minorEastAsia"/>
          <w:sz w:val="24"/>
          <w:szCs w:val="24"/>
          <w:lang w:val="es-PY" w:eastAsia="ko-KR"/>
        </w:rPr>
        <w:t xml:space="preserve"> (</w:t>
      </w:r>
      <w:r>
        <w:rPr>
          <w:rFonts w:asciiTheme="minorEastAsia" w:eastAsiaTheme="minorEastAsia" w:hAnsiTheme="minorEastAsia" w:hint="eastAsia"/>
          <w:sz w:val="24"/>
          <w:szCs w:val="24"/>
          <w:lang w:val="es-PY" w:eastAsia="ko-KR"/>
        </w:rPr>
        <w:t>para1 =</w:t>
      </w:r>
      <w:r>
        <w:rPr>
          <w:rFonts w:asciiTheme="minorEastAsia" w:eastAsiaTheme="minorEastAsia" w:hAnsiTheme="minorEastAsia"/>
          <w:sz w:val="24"/>
          <w:szCs w:val="24"/>
          <w:lang w:val="es-PY" w:eastAsia="ko-KR"/>
        </w:rPr>
        <w:t xml:space="preserve">’.’ </w:t>
      </w:r>
      <w:r>
        <w:rPr>
          <w:rFonts w:asciiTheme="minorEastAsia" w:eastAsiaTheme="minorEastAsia" w:hAnsiTheme="minorEastAsia" w:hint="eastAsia"/>
          <w:sz w:val="24"/>
          <w:szCs w:val="24"/>
          <w:lang w:val="es-PY" w:eastAsia="ko-KR"/>
        </w:rPr>
        <w:t xml:space="preserve">이전 </w:t>
      </w:r>
      <w:r>
        <w:rPr>
          <w:rFonts w:asciiTheme="minorEastAsia" w:eastAsiaTheme="minorEastAsia" w:hAnsiTheme="minorEastAsia"/>
          <w:sz w:val="24"/>
          <w:szCs w:val="24"/>
          <w:lang w:val="es-PY" w:eastAsia="ko-KR"/>
        </w:rPr>
        <w:t xml:space="preserve">, para2 = ‘.’ </w:t>
      </w:r>
      <w:r>
        <w:rPr>
          <w:rFonts w:asciiTheme="minorEastAsia" w:eastAsiaTheme="minorEastAsia" w:hAnsiTheme="minorEastAsia" w:hint="eastAsia"/>
          <w:sz w:val="24"/>
          <w:szCs w:val="24"/>
          <w:lang w:val="es-PY" w:eastAsia="ko-KR"/>
        </w:rPr>
        <w:t>이후)</w:t>
      </w:r>
    </w:p>
    <w:p w:rsidR="00176D68" w:rsidRPr="00545843" w:rsidRDefault="00176D68" w:rsidP="00545843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val="es-PY" w:eastAsia="ko-KR"/>
        </w:rPr>
      </w:pPr>
    </w:p>
    <w:p w:rsidR="00B03BA8" w:rsidRPr="00375052" w:rsidRDefault="00B03BA8" w:rsidP="00B03BA8">
      <w:pPr>
        <w:pStyle w:val="2"/>
        <w:rPr>
          <w:rFonts w:asciiTheme="minorEastAsia" w:eastAsiaTheme="minorEastAsia" w:hAnsiTheme="minorEastAsia"/>
          <w:bCs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 xml:space="preserve">모듈 이름: </w:t>
      </w:r>
      <w:r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>int comp_symbol(char* name, char* tmp)</w:t>
      </w:r>
    </w:p>
    <w:p w:rsidR="00B03BA8" w:rsidRPr="00375052" w:rsidRDefault="00B03BA8" w:rsidP="00B03BA8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기능 </w:t>
      </w:r>
    </w:p>
    <w:p w:rsidR="00B03BA8" w:rsidRDefault="00375052" w:rsidP="00B03BA8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name과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tmp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문자열의 알파벳 내림차순 순서를 알려주는 함수이다.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name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tmp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보다 먼저인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return 0,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그 반대인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return 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해준다.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5D2DF3" w:rsidRDefault="005D2DF3" w:rsidP="00B03BA8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name[i]&gt;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tmp[i]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return 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해주고,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그 반대인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return 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을 해주는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lastRenderedPageBreak/>
        <w:t xml:space="preserve">행위를 </w:t>
      </w:r>
      <w:r w:rsid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각 문자열의 길이 중 더 짧은 길이만큼 수행한다.</w:t>
      </w:r>
    </w:p>
    <w:p w:rsidR="00375052" w:rsidRPr="00375052" w:rsidRDefault="005D2DF3" w:rsidP="00B03BA8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만약 더 짧은 문자열 길이만큼 수행했는데도,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함수가 끝나지 않은 경우에는(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ab, ababb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이런 경우)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name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문자열이 더 길면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return 0,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그렇지 않은 경우에는 return 1을 해준다.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B03BA8" w:rsidRPr="00375052" w:rsidRDefault="00B03BA8" w:rsidP="00B03BA8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사용 변수</w:t>
      </w:r>
    </w:p>
    <w:p w:rsidR="00B03BA8" w:rsidRDefault="005D2DF3" w:rsidP="005D2DF3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>int i: loop counter</w:t>
      </w:r>
    </w:p>
    <w:p w:rsidR="005D2DF3" w:rsidRPr="005D2DF3" w:rsidRDefault="005D2DF3" w:rsidP="005D2DF3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len :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name과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tmp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중 더 짧은 문자열 길이를 저장하는 변수</w:t>
      </w:r>
    </w:p>
    <w:p w:rsidR="00375052" w:rsidRPr="00375052" w:rsidRDefault="00375052" w:rsidP="00B03BA8">
      <w:pPr>
        <w:ind w:left="72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B03BA8" w:rsidRPr="00375052" w:rsidRDefault="00B03BA8" w:rsidP="00B03BA8">
      <w:pPr>
        <w:pStyle w:val="2"/>
        <w:rPr>
          <w:rFonts w:asciiTheme="minorEastAsia" w:eastAsiaTheme="minorEastAsia" w:hAnsiTheme="minorEastAsia"/>
          <w:bCs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 xml:space="preserve">모듈 이름: </w:t>
      </w:r>
      <w:r w:rsidR="006F03E6"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>int insert_symbol(char* name, int adr)</w:t>
      </w:r>
    </w:p>
    <w:p w:rsidR="00B03BA8" w:rsidRPr="00375052" w:rsidRDefault="00B03BA8" w:rsidP="00B03BA8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기능 </w:t>
      </w:r>
    </w:p>
    <w:p w:rsidR="00B03BA8" w:rsidRPr="00375052" w:rsidRDefault="00907ABD" w:rsidP="009C71E9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symbol table에 name과adr을 담고있는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node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를 알파벳 내림차순으로 정렬하여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list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삽입하는 함수이다.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symbol table의 hash key 값은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name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첫글자의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ASCII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값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–‘A’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이다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.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따라서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hash size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는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26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 </w:t>
      </w:r>
    </w:p>
    <w:p w:rsidR="00EE4AAD" w:rsidRPr="00375052" w:rsidRDefault="004949B4" w:rsidP="00B03BA8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우선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symbol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이름이 숫자로 시작하면 안되므로,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name[0]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‘0’~’9’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사이이면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return 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하여 함수를 종료한다.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이후</w:t>
      </w:r>
      <w:r w:rsidR="00EE4AAD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read_symbol(</w:t>
      </w:r>
      <w:r w:rsidR="009C71E9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이후 설명될 함수</w:t>
      </w:r>
      <w:r w:rsidR="00EE4AAD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)</w:t>
      </w:r>
      <w:r w:rsidR="00EE4AAD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EE4AAD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함수를 통해 입력받은 </w:t>
      </w:r>
      <w:r w:rsidR="00EE4AAD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name</w:t>
      </w:r>
      <w:r w:rsidR="00EE4AAD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해당하는 s</w:t>
      </w:r>
      <w:r w:rsidR="00EE4AAD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ymbol</w:t>
      </w:r>
      <w:r w:rsidR="00EE4AAD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 이미 존재하는</w:t>
      </w:r>
      <w:r w:rsidR="009C71E9">
        <w:rPr>
          <w:rFonts w:asciiTheme="minorEastAsia" w:eastAsiaTheme="minorEastAsia" w:hAnsiTheme="minorEastAsia" w:hint="eastAsia"/>
          <w:sz w:val="24"/>
          <w:szCs w:val="24"/>
          <w:lang w:eastAsia="ko-KR"/>
        </w:rPr>
        <w:t>지 확인 하고, 존재하는</w:t>
      </w:r>
      <w:r w:rsidR="00EE4AAD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경우 </w:t>
      </w:r>
      <w:r w:rsidR="00EE4AAD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return 0</w:t>
      </w:r>
      <w:r w:rsidR="00EE4AAD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해준다.</w:t>
      </w:r>
      <w:r w:rsidR="00EE4AAD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(</w:t>
      </w:r>
      <w:r w:rsidR="00EE4AAD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s</w:t>
      </w:r>
      <w:r w:rsidR="00EE4AAD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ymbol </w:t>
      </w:r>
      <w:r w:rsidR="00EE4AAD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중복 선언)</w:t>
      </w:r>
    </w:p>
    <w:p w:rsidR="00907ABD" w:rsidRPr="00375052" w:rsidRDefault="00EE4AAD" w:rsidP="00B03BA8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그렇지 않은 경우,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name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과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adr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의 정보를 담고있는 노드를 새로 할당한다.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대응되는</w:t>
      </w:r>
      <w:r w:rsidR="00907ABD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  <w:r w:rsidR="00907ABD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key</w:t>
      </w:r>
      <w:r w:rsidR="00907ABD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번째 list가 비어있는 경우,</w:t>
      </w:r>
      <w:r w:rsidR="00907ABD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907ABD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첫 번째에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</w:t>
      </w:r>
      <w:r w:rsidR="00907ABD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노드를 연결하고,</w:t>
      </w:r>
      <w:r w:rsidR="00907ABD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907ABD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그렇지 않은 경우는 정렬을 거친 뒤, 자신보다 알파벳 차수가 낮은 이름을 가진 노드의 앞쪽에 삽입한다.</w:t>
      </w:r>
      <w:r w:rsidR="00907ABD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907ABD" w:rsidRPr="00375052" w:rsidRDefault="00907ABD" w:rsidP="00B03BA8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for문을 통해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key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번째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list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의 노드들을 하나씩 접근하고(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tmp)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,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그 노드의 이전 노드(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tmp2)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저장해둔다.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해당 노드(tmp)와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name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순서를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comp_symbol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함수를 통해 확인하고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comp_symbol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값이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0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 경우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name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의 순서가 해당 노드보다 앞쪽인 것이므로, 루프를 중단하고 n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ame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노드를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tmp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앞쪽에 연결해준다.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경우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3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가지로 연결 방법이 나뉜다.</w:t>
      </w:r>
      <w:r w:rsidR="00EE4AAD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EE4AAD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성공적으로 노드를 연결한 경우 </w:t>
      </w:r>
      <w:r w:rsidR="00EE4AAD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return 1</w:t>
      </w:r>
      <w:r w:rsidR="00EE4AAD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해준다.</w:t>
      </w:r>
      <w:r w:rsidR="00EE4AAD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907ABD" w:rsidRPr="00375052" w:rsidRDefault="00907ABD" w:rsidP="00907ABD">
      <w:pPr>
        <w:pStyle w:val="af7"/>
        <w:numPr>
          <w:ilvl w:val="0"/>
          <w:numId w:val="25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맨 뒤에 삽입하는 경우(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tmp==NULL)</w:t>
      </w:r>
    </w:p>
    <w:p w:rsidR="00907ABD" w:rsidRPr="00375052" w:rsidRDefault="00907ABD" w:rsidP="00907ABD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name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노드의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next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를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NULL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해주고,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tmp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next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를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name node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해준다.</w:t>
      </w:r>
    </w:p>
    <w:p w:rsidR="00EE4AAD" w:rsidRPr="00375052" w:rsidRDefault="00EE4AAD" w:rsidP="00907ABD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907ABD" w:rsidRPr="00375052" w:rsidRDefault="00907ABD" w:rsidP="00907ABD">
      <w:pPr>
        <w:pStyle w:val="af7"/>
        <w:numPr>
          <w:ilvl w:val="0"/>
          <w:numId w:val="25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맨 처음 삽입하는 경우(tmp2==NULL)</w:t>
      </w:r>
    </w:p>
    <w:p w:rsidR="00EE4AAD" w:rsidRPr="00375052" w:rsidRDefault="00EE4AAD" w:rsidP="00907ABD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name 노드의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next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tmp로 해주고,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symtable</w:t>
      </w:r>
      <w:r w:rsidR="009C71E9">
        <w:rPr>
          <w:rFonts w:asciiTheme="minorEastAsia" w:eastAsiaTheme="minorEastAsia" w:hAnsiTheme="minorEastAsia"/>
          <w:sz w:val="24"/>
          <w:szCs w:val="24"/>
          <w:lang w:eastAsia="ko-KR"/>
        </w:rPr>
        <w:t>[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key]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name 노드로 해준다.</w:t>
      </w:r>
    </w:p>
    <w:p w:rsidR="00EE4AAD" w:rsidRPr="00375052" w:rsidRDefault="00EE4AAD" w:rsidP="00907ABD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907ABD" w:rsidRPr="00375052" w:rsidRDefault="00907ABD" w:rsidP="00907ABD">
      <w:pPr>
        <w:pStyle w:val="af7"/>
        <w:numPr>
          <w:ilvl w:val="0"/>
          <w:numId w:val="25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list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중간에 삽입하는 경</w:t>
      </w:r>
      <w:r w:rsidR="00EE4AAD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우</w:t>
      </w:r>
    </w:p>
    <w:p w:rsidR="00EE4AAD" w:rsidRPr="00375052" w:rsidRDefault="00EE4AAD" w:rsidP="00EE4AAD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tmp2의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next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name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노드로,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name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노드의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next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를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tmp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해준다.</w:t>
      </w:r>
    </w:p>
    <w:p w:rsidR="00907ABD" w:rsidRPr="00375052" w:rsidRDefault="00907ABD" w:rsidP="00B03BA8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B03BA8" w:rsidRPr="00375052" w:rsidRDefault="00B03BA8" w:rsidP="00B03BA8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사용 변수</w:t>
      </w:r>
    </w:p>
    <w:p w:rsidR="00B03BA8" w:rsidRPr="00375052" w:rsidRDefault="00EE4AAD" w:rsidP="00EE4AAD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int key : name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 해당하는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hasy key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값을 저장한다.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(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name[0]-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‘A’)</w:t>
      </w:r>
    </w:p>
    <w:p w:rsidR="00EE4AAD" w:rsidRPr="00375052" w:rsidRDefault="00EE4AAD" w:rsidP="00EE4AAD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sym* node :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name, adr의 정보를 담고있는 새로 할당한 노드</w:t>
      </w:r>
    </w:p>
    <w:p w:rsidR="00EE4AAD" w:rsidRPr="00375052" w:rsidRDefault="00EE4AAD" w:rsidP="00EE4AAD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sym *tmp, *tmp2 :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name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노드 정렬 및 삽입을 위한 변수로,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symtable_tmp[key]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리스트의 각 노드들에 접근하기 위해 사용한다.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(tmp2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는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tmp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이전 노드이다(즉,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tmp2-&gt;next==tmp)</w:t>
      </w:r>
    </w:p>
    <w:p w:rsidR="00BD129B" w:rsidRPr="00375052" w:rsidRDefault="00BD129B" w:rsidP="00B03BA8">
      <w:pPr>
        <w:ind w:left="72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B03BA8" w:rsidRPr="00375052" w:rsidRDefault="00B03BA8" w:rsidP="00B03BA8">
      <w:pPr>
        <w:pStyle w:val="2"/>
        <w:rPr>
          <w:rFonts w:asciiTheme="minorEastAsia" w:eastAsiaTheme="minorEastAsia" w:hAnsiTheme="minorEastAsia"/>
          <w:bCs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 xml:space="preserve">모듈 이름: </w:t>
      </w:r>
      <w:r w:rsidR="006F03E6"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>void free_symbol()</w:t>
      </w:r>
    </w:p>
    <w:p w:rsidR="00B03BA8" w:rsidRPr="00375052" w:rsidRDefault="00B03BA8" w:rsidP="00B03BA8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기능 </w:t>
      </w:r>
    </w:p>
    <w:p w:rsidR="000A0F70" w:rsidRPr="00375052" w:rsidRDefault="009A51EA" w:rsidP="00B03BA8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symtable의 내용을 모두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fre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e 해주는 함수이다. i=0~25까지 총 26개의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list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를 각각 노드들에 접근하여 하나씩 free시킨 뒤, 각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list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head pointer인 symtable[i]를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NULL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로 만들어 준다. </w:t>
      </w:r>
    </w:p>
    <w:p w:rsidR="00B03BA8" w:rsidRPr="00375052" w:rsidRDefault="00B03BA8" w:rsidP="00B03BA8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사용 변수</w:t>
      </w:r>
    </w:p>
    <w:p w:rsidR="00B03BA8" w:rsidRPr="00375052" w:rsidRDefault="000A0F70" w:rsidP="000A0F70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sym* tmp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: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각각의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node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접근하기 위한 변수</w:t>
      </w:r>
    </w:p>
    <w:p w:rsidR="009C71E9" w:rsidRDefault="000A0F70" w:rsidP="006A1917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9C71E9">
        <w:rPr>
          <w:rFonts w:asciiTheme="minorEastAsia" w:eastAsiaTheme="minorEastAsia" w:hAnsiTheme="minorEastAsia" w:hint="eastAsia"/>
          <w:sz w:val="24"/>
          <w:szCs w:val="24"/>
          <w:lang w:eastAsia="ko-KR"/>
        </w:rPr>
        <w:t>sym* tmp2 : tmp</w:t>
      </w:r>
      <w:r w:rsidR="009C71E9" w:rsidRPr="009C71E9"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</w:t>
      </w:r>
      <w:r w:rsidRPr="009C71E9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가리키는 변수이다.</w:t>
      </w:r>
      <w:r w:rsidR="009C71E9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9C71E9">
        <w:rPr>
          <w:rFonts w:asciiTheme="minorEastAsia" w:eastAsiaTheme="minorEastAsia" w:hAnsiTheme="minorEastAsia" w:hint="eastAsia"/>
          <w:sz w:val="24"/>
          <w:szCs w:val="24"/>
          <w:lang w:eastAsia="ko-KR"/>
        </w:rPr>
        <w:t>t</w:t>
      </w:r>
      <w:r w:rsidR="009C71E9">
        <w:rPr>
          <w:rFonts w:asciiTheme="minorEastAsia" w:eastAsiaTheme="minorEastAsia" w:hAnsiTheme="minorEastAsia"/>
          <w:sz w:val="24"/>
          <w:szCs w:val="24"/>
          <w:lang w:eastAsia="ko-KR"/>
        </w:rPr>
        <w:t>mp2=tmp</w:t>
      </w:r>
      <w:r w:rsidR="009C71E9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로 설정한 이후 </w:t>
      </w:r>
      <w:r w:rsidR="009C71E9">
        <w:rPr>
          <w:rFonts w:asciiTheme="minorEastAsia" w:eastAsiaTheme="minorEastAsia" w:hAnsiTheme="minorEastAsia"/>
          <w:sz w:val="24"/>
          <w:szCs w:val="24"/>
          <w:lang w:eastAsia="ko-KR"/>
        </w:rPr>
        <w:t>tmp= tmp-&gt;next</w:t>
      </w:r>
      <w:r w:rsidR="009C71E9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가 되고 </w:t>
      </w:r>
      <w:r w:rsidR="009C71E9">
        <w:rPr>
          <w:rFonts w:asciiTheme="minorEastAsia" w:eastAsiaTheme="minorEastAsia" w:hAnsiTheme="minorEastAsia"/>
          <w:sz w:val="24"/>
          <w:szCs w:val="24"/>
          <w:lang w:eastAsia="ko-KR"/>
        </w:rPr>
        <w:t>free(tmp2)</w:t>
      </w:r>
      <w:r w:rsidR="009C71E9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를 수행하면 노드 한 개를 </w:t>
      </w:r>
      <w:r w:rsidR="009C71E9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free </w:t>
      </w:r>
      <w:r w:rsidR="009C71E9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시키게 된다. </w:t>
      </w:r>
      <w:r w:rsidRPr="009C71E9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0A0F70" w:rsidRPr="009C71E9" w:rsidRDefault="000A0F70" w:rsidP="006A1917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9C71E9">
        <w:rPr>
          <w:rFonts w:asciiTheme="minorEastAsia" w:eastAsiaTheme="minorEastAsia" w:hAnsiTheme="minorEastAsia"/>
          <w:sz w:val="24"/>
          <w:szCs w:val="24"/>
          <w:lang w:eastAsia="ko-KR"/>
        </w:rPr>
        <w:t>int i : loop counter</w:t>
      </w:r>
      <w:r w:rsidR="009A51EA" w:rsidRPr="009C71E9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(0~25)</w:t>
      </w:r>
    </w:p>
    <w:p w:rsidR="00BD129B" w:rsidRPr="00375052" w:rsidRDefault="00BD129B" w:rsidP="00BD129B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B03BA8" w:rsidRPr="00375052" w:rsidRDefault="00B03BA8" w:rsidP="00B03BA8">
      <w:pPr>
        <w:pStyle w:val="2"/>
        <w:rPr>
          <w:rFonts w:asciiTheme="minorEastAsia" w:eastAsiaTheme="minorEastAsia" w:hAnsiTheme="minorEastAsia"/>
          <w:bCs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lastRenderedPageBreak/>
        <w:t xml:space="preserve">모듈 이름: </w:t>
      </w:r>
      <w:r w:rsidR="006F03E6"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>int read_symbol(char* name)</w:t>
      </w:r>
    </w:p>
    <w:p w:rsidR="00B03BA8" w:rsidRPr="00375052" w:rsidRDefault="00B03BA8" w:rsidP="00B03BA8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기능 </w:t>
      </w:r>
    </w:p>
    <w:p w:rsidR="00B03BA8" w:rsidRPr="00375052" w:rsidRDefault="000D724D" w:rsidP="00B03BA8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name에 해당하는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symbol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</w:t>
      </w:r>
      <w:r w:rsidR="009A51EA">
        <w:rPr>
          <w:rFonts w:asciiTheme="minorEastAsia" w:eastAsiaTheme="minorEastAsia" w:hAnsiTheme="minorEastAsia" w:hint="eastAsia"/>
          <w:sz w:val="24"/>
          <w:szCs w:val="24"/>
          <w:lang w:eastAsia="ko-KR"/>
        </w:rPr>
        <w:t>현재 어셈블하고 있는 파일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</w:t>
      </w:r>
      <w:r w:rsidR="009A51EA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선언이 되었는지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확인하고</w:t>
      </w:r>
      <w:r w:rsidR="009A51EA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, 그런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경우에는 그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symbol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Loc(node-&gt;adr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성분)값을 반환해주는 함수이다.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9A51EA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반대의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경우에는 -1을 반환한다.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0D724D" w:rsidRPr="00375052" w:rsidRDefault="004949B4" w:rsidP="00B03BA8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>symble table key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값을 계산하여(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name[0]-‘A’)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key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번째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list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안에 </w:t>
      </w:r>
      <w:r w:rsidR="009A51EA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매개변수로 받은 </w:t>
      </w:r>
      <w:r w:rsidR="009A51EA">
        <w:rPr>
          <w:rFonts w:asciiTheme="minorEastAsia" w:eastAsiaTheme="minorEastAsia" w:hAnsiTheme="minorEastAsia"/>
          <w:sz w:val="24"/>
          <w:szCs w:val="24"/>
          <w:lang w:eastAsia="ko-KR"/>
        </w:rPr>
        <w:t>name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과</w:t>
      </w:r>
      <w:r w:rsidR="009A51EA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일치하는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symbol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있는 </w:t>
      </w:r>
      <w:r w:rsidR="009A51EA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경우 해당 </w:t>
      </w:r>
      <w:r w:rsidR="009A51EA">
        <w:rPr>
          <w:rFonts w:asciiTheme="minorEastAsia" w:eastAsiaTheme="minorEastAsia" w:hAnsiTheme="minorEastAsia"/>
          <w:sz w:val="24"/>
          <w:szCs w:val="24"/>
          <w:lang w:eastAsia="ko-KR"/>
        </w:rPr>
        <w:t>adr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(Loc)</w:t>
      </w:r>
      <w:r w:rsidR="009A51EA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</w:t>
      </w:r>
      <w:r w:rsidR="009A51EA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,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만약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List</w:t>
      </w:r>
      <w:r w:rsidR="009A51EA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끝까지 존재하지 않는 경우에는 </w:t>
      </w:r>
      <w:r w:rsidR="009A51EA">
        <w:rPr>
          <w:rFonts w:asciiTheme="minorEastAsia" w:eastAsiaTheme="minorEastAsia" w:hAnsiTheme="minorEastAsia"/>
          <w:sz w:val="24"/>
          <w:szCs w:val="24"/>
          <w:lang w:eastAsia="ko-KR"/>
        </w:rPr>
        <w:t>-1</w:t>
      </w:r>
      <w:r w:rsidR="009A51EA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을 </w:t>
      </w:r>
      <w:r w:rsidR="009A51EA">
        <w:rPr>
          <w:rFonts w:asciiTheme="minorEastAsia" w:eastAsiaTheme="minorEastAsia" w:hAnsiTheme="minorEastAsia"/>
          <w:sz w:val="24"/>
          <w:szCs w:val="24"/>
          <w:lang w:eastAsia="ko-KR"/>
        </w:rPr>
        <w:t>return</w:t>
      </w:r>
      <w:r w:rsidR="009A51EA">
        <w:rPr>
          <w:rFonts w:asciiTheme="minorEastAsia" w:eastAsiaTheme="minorEastAsia" w:hAnsiTheme="minorEastAsia" w:hint="eastAsia"/>
          <w:sz w:val="24"/>
          <w:szCs w:val="24"/>
          <w:lang w:eastAsia="ko-KR"/>
        </w:rPr>
        <w:t>해준다.</w:t>
      </w:r>
      <w:r w:rsidR="009A51EA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0D724D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 </w:t>
      </w:r>
    </w:p>
    <w:p w:rsidR="00B03BA8" w:rsidRPr="004949B4" w:rsidRDefault="00B03BA8" w:rsidP="00B03BA8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사용 변수</w:t>
      </w:r>
    </w:p>
    <w:p w:rsidR="004949B4" w:rsidRPr="004949B4" w:rsidRDefault="004949B4" w:rsidP="004949B4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4949B4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sym* tmp = symbol table </w:t>
      </w:r>
      <w:r w:rsidRPr="004949B4">
        <w:rPr>
          <w:rFonts w:asciiTheme="minorEastAsia" w:eastAsiaTheme="minorEastAsia" w:hAnsiTheme="minorEastAsia" w:hint="eastAsia"/>
          <w:sz w:val="24"/>
          <w:szCs w:val="24"/>
          <w:lang w:eastAsia="ko-KR"/>
        </w:rPr>
        <w:t>노드들에 접근하기 위한 변수</w:t>
      </w:r>
    </w:p>
    <w:p w:rsidR="004949B4" w:rsidRDefault="004949B4" w:rsidP="004949B4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4949B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int key = </w:t>
      </w:r>
      <w:r w:rsidRPr="004949B4">
        <w:rPr>
          <w:rFonts w:asciiTheme="minorEastAsia" w:eastAsiaTheme="minorEastAsia" w:hAnsiTheme="minorEastAsia"/>
          <w:sz w:val="24"/>
          <w:szCs w:val="24"/>
          <w:lang w:eastAsia="ko-KR"/>
        </w:rPr>
        <w:t>name</w:t>
      </w:r>
      <w:r w:rsidRPr="004949B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</w:t>
      </w:r>
    </w:p>
    <w:p w:rsidR="004949B4" w:rsidRPr="004949B4" w:rsidRDefault="004949B4" w:rsidP="004949B4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6F03E6" w:rsidRPr="00375052" w:rsidRDefault="006F03E6" w:rsidP="006F03E6">
      <w:pPr>
        <w:pStyle w:val="2"/>
        <w:rPr>
          <w:rFonts w:asciiTheme="minorEastAsia" w:eastAsiaTheme="minorEastAsia" w:hAnsiTheme="minorEastAsia"/>
          <w:bCs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 xml:space="preserve">모듈 이름: </w:t>
      </w:r>
      <w:r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>int command_sym()</w:t>
      </w:r>
    </w:p>
    <w:p w:rsidR="006F03E6" w:rsidRPr="00375052" w:rsidRDefault="006F03E6" w:rsidP="006F03E6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기능 </w:t>
      </w:r>
    </w:p>
    <w:p w:rsidR="006F03E6" w:rsidRPr="004949B4" w:rsidRDefault="00F075D3" w:rsidP="006F03E6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symbol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명령어 입력시 수행되는 함수로,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symbol table의 내용을 내림차순으로 출력해주는 함수이다.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각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sym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bol들은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symtable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이라는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hash table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저장되어 있다.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symtable 사이즈는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26(key = symbol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첫글자의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ASCII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값)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이며,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각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symbol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들은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insert_symbol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함수를 통해 리스트에 넣을 때부터 정렬이 되어 저장되므로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table key = 25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부터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0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까지 순서대로 출력해주면 내림차순으로 출력이 된다.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4949B4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symbol </w:t>
      </w:r>
      <w:r w:rsidR="004949B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table이 비어있는 경우에는 </w:t>
      </w:r>
      <w:r w:rsidR="004949B4">
        <w:rPr>
          <w:rFonts w:asciiTheme="minorEastAsia" w:eastAsiaTheme="minorEastAsia" w:hAnsiTheme="minorEastAsia"/>
          <w:sz w:val="24"/>
          <w:szCs w:val="24"/>
          <w:lang w:eastAsia="ko-KR"/>
        </w:rPr>
        <w:t>return 0</w:t>
      </w:r>
      <w:r w:rsidR="004949B4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한다.</w:t>
      </w:r>
    </w:p>
    <w:p w:rsidR="006F03E6" w:rsidRPr="00375052" w:rsidRDefault="006F03E6" w:rsidP="006F03E6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사용 변수</w:t>
      </w:r>
    </w:p>
    <w:p w:rsidR="006F03E6" w:rsidRPr="00375052" w:rsidRDefault="000D724D" w:rsidP="000D724D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int i: loop counter</w:t>
      </w:r>
    </w:p>
    <w:p w:rsidR="000D724D" w:rsidRPr="00375052" w:rsidRDefault="000D724D" w:rsidP="000D724D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sym* tmp : symtable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의 각각의 노드들에 접근하기 위한 변수이다.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0D724D" w:rsidRPr="00375052" w:rsidRDefault="000D724D" w:rsidP="000D724D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6F03E6" w:rsidRPr="00375052" w:rsidRDefault="006F03E6" w:rsidP="006F03E6">
      <w:pPr>
        <w:pStyle w:val="2"/>
        <w:rPr>
          <w:rFonts w:asciiTheme="minorEastAsia" w:eastAsiaTheme="minorEastAsia" w:hAnsiTheme="minorEastAsia"/>
          <w:bCs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lastRenderedPageBreak/>
        <w:t xml:space="preserve">모듈 이름: </w:t>
      </w:r>
      <w:r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>int create_obj(FILE* fp, char* prog_name)</w:t>
      </w:r>
    </w:p>
    <w:p w:rsidR="006F03E6" w:rsidRPr="00375052" w:rsidRDefault="006F03E6" w:rsidP="006F03E6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기능 </w:t>
      </w:r>
    </w:p>
    <w:p w:rsidR="00366211" w:rsidRDefault="00366211" w:rsidP="00366211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fp가 가리키는 파일에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 내용을 작성해주는 함수이다.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함수를 수행할 시기에는 프로그램에 대한 정보가(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objcode,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에러여부)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이미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code_set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 모두 저장되어 있기때문에 형식에 맞게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code_set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에서 한줄 한줄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obj code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얻어와서 파일에 작성해주면 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크게,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H record, T record, E record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부분으로 나눌 수 있다.</w:t>
      </w:r>
    </w:p>
    <w:p w:rsidR="00366211" w:rsidRDefault="00366211" w:rsidP="00366211">
      <w:pPr>
        <w:pStyle w:val="af7"/>
        <w:numPr>
          <w:ilvl w:val="0"/>
          <w:numId w:val="29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>H record</w:t>
      </w:r>
    </w:p>
    <w:p w:rsidR="006E50F3" w:rsidRDefault="006E50F3" w:rsidP="00366211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>&lt;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H프로그램이름(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6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글자)시작주소(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6-digit)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총사이즈(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6-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digit)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&gt;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파일에 작성한다.</w:t>
      </w:r>
    </w:p>
    <w:p w:rsidR="00366211" w:rsidRDefault="006E50F3" w:rsidP="00366211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프로그램 이름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: </w:t>
      </w:r>
      <w:r w:rsidR="00366211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prog_name을 </w:t>
      </w:r>
      <w:r w:rsidR="00366211">
        <w:rPr>
          <w:rFonts w:asciiTheme="minorEastAsia" w:eastAsiaTheme="minorEastAsia" w:hAnsiTheme="minorEastAsia"/>
          <w:sz w:val="24"/>
          <w:szCs w:val="24"/>
          <w:lang w:eastAsia="ko-KR"/>
        </w:rPr>
        <w:t>6</w:t>
      </w:r>
      <w:r w:rsidR="00366211">
        <w:rPr>
          <w:rFonts w:asciiTheme="minorEastAsia" w:eastAsiaTheme="minorEastAsia" w:hAnsiTheme="minorEastAsia" w:hint="eastAsia"/>
          <w:sz w:val="24"/>
          <w:szCs w:val="24"/>
          <w:lang w:eastAsia="ko-KR"/>
        </w:rPr>
        <w:t>글자수 만큼 출력한다.</w:t>
      </w:r>
      <w:r w:rsidR="00366211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기본으로 설정된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prog_name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“INAINA”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이다. 만약 글자수가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6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개보다 많다면,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뒤의 이름은 무시되고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6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글자만 출력해준다.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그리고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6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글자보다 적다면,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남은 부분은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‘ ‘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공백으로 채워준다.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6E50F3" w:rsidRDefault="006E50F3" w:rsidP="00366211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시작주소: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lc[0] ,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총사이즈: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global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변수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total_size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저장되어 있다.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6E50F3" w:rsidRPr="006E50F3" w:rsidRDefault="006E50F3" w:rsidP="006E50F3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6E50F3" w:rsidRDefault="006E50F3" w:rsidP="006E50F3">
      <w:pPr>
        <w:pStyle w:val="af7"/>
        <w:numPr>
          <w:ilvl w:val="0"/>
          <w:numId w:val="29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>T record</w:t>
      </w:r>
    </w:p>
    <w:p w:rsidR="006E50F3" w:rsidRDefault="006E50F3" w:rsidP="006E50F3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>&lt;T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해당라인의 첫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obj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코드의lc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값(6)해당라인의코드사이즈합(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2)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obj코드들&gt;</w:t>
      </w:r>
    </w:p>
    <w:p w:rsidR="006E50F3" w:rsidRDefault="006E50F3" w:rsidP="006E50F3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파일에 작성한다.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6E50F3" w:rsidRDefault="006E50F3" w:rsidP="006E50F3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i = 1~ last_line까지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code_set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배열을 살펴본다.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i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는 해당 T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record 라인의 첫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instruction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코드 상에 위치한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line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의미한다.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obj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코드가 없는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instruction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경우 넘어가면서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(type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directive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이면서 (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type&gt;4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경우이다)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CONST type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 아닌 경우)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시작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line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결정한다.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6E50F3" w:rsidRDefault="006E50F3" w:rsidP="006E50F3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시작 라인이 결정되었으면,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코드 사이즈의 총 합이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x1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넘지 않게 해주는 최대 코드 개수를 구한다.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또한 변수가 나오면,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거기서 해당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T record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한줄을 끝내고, </w:t>
      </w:r>
      <w:r w:rsidR="00F1364A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다음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코드가</w:t>
      </w:r>
      <w:r w:rsidR="00F1364A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있는 </w:t>
      </w:r>
      <w:r w:rsidR="00F1364A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곳을 시작으로하여 </w:t>
      </w:r>
      <w:r w:rsidR="00F1364A">
        <w:rPr>
          <w:rFonts w:asciiTheme="minorEastAsia" w:eastAsiaTheme="minorEastAsia" w:hAnsiTheme="minorEastAsia"/>
          <w:sz w:val="24"/>
          <w:szCs w:val="24"/>
          <w:lang w:eastAsia="ko-KR"/>
        </w:rPr>
        <w:t>T record</w:t>
      </w:r>
      <w:r w:rsidR="00F1364A"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작성한다.</w:t>
      </w:r>
      <w:r w:rsidR="00F1364A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F1364A" w:rsidRDefault="00F1364A" w:rsidP="00F1364A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중간에 상수가 있는 경우, 상수사이즈+지금까지의 코드 사이즈 합이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30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넘는 경우와,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그렇지 않은 경우로 나누어 생각한다.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F1364A" w:rsidRPr="00F1364A" w:rsidRDefault="00F1364A" w:rsidP="00F1364A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F1364A">
        <w:rPr>
          <w:rFonts w:asciiTheme="minorEastAsia" w:eastAsiaTheme="minorEastAsia" w:hAnsiTheme="minorEastAsia"/>
          <w:sz w:val="24"/>
          <w:szCs w:val="24"/>
          <w:lang w:eastAsia="ko-KR"/>
        </w:rPr>
        <w:t>-2)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30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 넘지 않는 경우, size(현재까지의 코드 사이즈 합)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해당 변수 사이즈를 더해주고 다시 반복문(최대 코드 개수 구하는 반복문)을 진행한다.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AF496D" w:rsidRDefault="00F1364A" w:rsidP="00F1364A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lastRenderedPageBreak/>
        <w:t>-1) 30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 넘는 경우,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end = 30-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size(현재까지의 코드 사이즈 총합),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size=30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으로 설정한 뒤,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반복문을 나온다.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반복문을 나온 뒤에 기본적으로 작성되는 T record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한줄 이후 해당 상수의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코드를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end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사이즈만큼 출력해주고,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start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를 </w:t>
      </w:r>
      <w:r w:rsidR="00AF496D">
        <w:rPr>
          <w:rFonts w:asciiTheme="minorEastAsia" w:eastAsiaTheme="minorEastAsia" w:hAnsiTheme="minorEastAsia" w:hint="eastAsia"/>
          <w:sz w:val="24"/>
          <w:szCs w:val="24"/>
          <w:lang w:eastAsia="ko-KR"/>
        </w:rPr>
        <w:t>end로 설정한다.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이후 새로운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T record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작성할 때,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size = </w:t>
      </w:r>
      <w:r w:rsidR="00AF496D">
        <w:rPr>
          <w:rFonts w:asciiTheme="minorEastAsia" w:eastAsiaTheme="minorEastAsia" w:hAnsiTheme="minorEastAsia"/>
          <w:sz w:val="24"/>
          <w:szCs w:val="24"/>
          <w:lang w:eastAsia="ko-KR"/>
        </w:rPr>
        <w:t>(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상수 사이즈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–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end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AF496D">
        <w:rPr>
          <w:rFonts w:asciiTheme="minorEastAsia" w:eastAsiaTheme="minorEastAsia" w:hAnsiTheme="minorEastAsia" w:hint="eastAsia"/>
          <w:sz w:val="24"/>
          <w:szCs w:val="24"/>
          <w:lang w:eastAsia="ko-KR"/>
        </w:rPr>
        <w:t>)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으로 설정하고,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최대 코드 개수 길이를 구하는 반복문을 수행한다.</w:t>
      </w:r>
      <w:r w:rsidR="00AF496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AF496D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그럼 해당 상수의 남은 </w:t>
      </w:r>
      <w:r w:rsidR="00AF496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 </w:t>
      </w:r>
      <w:r w:rsidR="00AF496D">
        <w:rPr>
          <w:rFonts w:asciiTheme="minorEastAsia" w:eastAsiaTheme="minorEastAsia" w:hAnsiTheme="minorEastAsia" w:hint="eastAsia"/>
          <w:sz w:val="24"/>
          <w:szCs w:val="24"/>
          <w:lang w:eastAsia="ko-KR"/>
        </w:rPr>
        <w:t>코드와 같은 줄에 작성될 코드들의 개수가 구해진다.</w:t>
      </w:r>
      <w:r w:rsidR="00AF496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AF496D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이후 최대 코드 개수가 구해져 반복문이 종료되면,</w:t>
      </w:r>
      <w:r w:rsidR="00AF496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AF496D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상수를 </w:t>
      </w:r>
      <w:r w:rsidR="00AF496D">
        <w:rPr>
          <w:rFonts w:asciiTheme="minorEastAsia" w:eastAsiaTheme="minorEastAsia" w:hAnsiTheme="minorEastAsia"/>
          <w:sz w:val="24"/>
          <w:szCs w:val="24"/>
          <w:lang w:eastAsia="ko-KR"/>
        </w:rPr>
        <w:t>start</w:t>
      </w:r>
      <w:r w:rsidR="00AF496D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부터 상수 사이즈까지 출력하고 반복문을 통해 구한 최대 코드 개수만큼 다른 </w:t>
      </w:r>
      <w:r w:rsidR="00AF496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 </w:t>
      </w:r>
      <w:r w:rsidR="00AF496D">
        <w:rPr>
          <w:rFonts w:asciiTheme="minorEastAsia" w:eastAsiaTheme="minorEastAsia" w:hAnsiTheme="minorEastAsia" w:hint="eastAsia"/>
          <w:sz w:val="24"/>
          <w:szCs w:val="24"/>
          <w:lang w:eastAsia="ko-KR"/>
        </w:rPr>
        <w:t>코드를 출력해준다.</w:t>
      </w:r>
      <w:r w:rsidR="00AF496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AF496D" w:rsidRDefault="00AF496D" w:rsidP="00F1364A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이렇게 상수를 중간에 짤라서 파일에 작성한 경우는,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start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end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의 값으로 구별한다.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(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기본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start, end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값은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-1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)</w:t>
      </w:r>
    </w:p>
    <w:p w:rsidR="00F1364A" w:rsidRDefault="00AF496D" w:rsidP="00F1364A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*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start 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-1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 아닌 경우,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T record의 시작주소/사이즈총합 이후 해당 문자열을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start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부터 남은 상수만큼 파일에 작성하고,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이후 남은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size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만큼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코드를 작성한다.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그리고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strat= -1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초기화 시킨다.</w:t>
      </w:r>
      <w:r w:rsidR="006A1917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* </w:t>
      </w:r>
      <w:r w:rsidR="006A1917">
        <w:rPr>
          <w:rFonts w:asciiTheme="minorEastAsia" w:eastAsiaTheme="minorEastAsia" w:hAnsiTheme="minorEastAsia"/>
          <w:sz w:val="24"/>
          <w:szCs w:val="24"/>
          <w:lang w:eastAsia="ko-KR"/>
        </w:rPr>
        <w:t>end</w:t>
      </w:r>
      <w:r w:rsidR="006A1917">
        <w:rPr>
          <w:rFonts w:asciiTheme="minorEastAsia" w:eastAsiaTheme="minorEastAsia" w:hAnsiTheme="minorEastAsia" w:hint="eastAsia"/>
          <w:sz w:val="24"/>
          <w:szCs w:val="24"/>
          <w:lang w:eastAsia="ko-KR"/>
        </w:rPr>
        <w:t>가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-1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 아닌 경우,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T record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의 시작주소/사이즈총합/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objcode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들 출력이 끝나면,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~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end-1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사이즈만큼 해당 상수를 출력하고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start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end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설정한다.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6A1917" w:rsidRDefault="006A1917" w:rsidP="00F1364A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6A1917" w:rsidRDefault="006A1917" w:rsidP="006A1917">
      <w:pPr>
        <w:pStyle w:val="af7"/>
        <w:numPr>
          <w:ilvl w:val="0"/>
          <w:numId w:val="29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>M record : &lt;M(format 4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immediate mode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가 아닌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instruction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Loc+1)(6)05&gt;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파일에 작성한다.</w:t>
      </w:r>
    </w:p>
    <w:p w:rsidR="006A1917" w:rsidRPr="00AF496D" w:rsidRDefault="006A1917" w:rsidP="006A1917">
      <w:pPr>
        <w:pStyle w:val="af7"/>
        <w:numPr>
          <w:ilvl w:val="0"/>
          <w:numId w:val="29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E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record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: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&lt;E처음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obj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코드 나온 instruction의 Loc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(6)&gt;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을 파일에 작성한다. </w:t>
      </w:r>
    </w:p>
    <w:p w:rsidR="006F03E6" w:rsidRPr="00375052" w:rsidRDefault="006F03E6" w:rsidP="006A1917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사용 변수</w:t>
      </w:r>
    </w:p>
    <w:p w:rsidR="006F03E6" w:rsidRDefault="001376A7" w:rsidP="001376A7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int i,j = loop counter ( i: T record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한 줄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시작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instruction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코드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line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값,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j = i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부터 시작해서 한 줄에 최대로 작성할 수 있는 코드의 개수)</w:t>
      </w:r>
    </w:p>
    <w:p w:rsidR="001376A7" w:rsidRDefault="001376A7" w:rsidP="001376A7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>int k =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loop counter</w:t>
      </w:r>
    </w:p>
    <w:p w:rsidR="005B4CDE" w:rsidRDefault="005B4CDE" w:rsidP="001376A7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>int size =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i 부터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i+j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번째 코드까지의 총 사이즈 합이 저장되어 있다.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1376A7" w:rsidRPr="001376A7" w:rsidRDefault="001376A7" w:rsidP="001376A7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int start, end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=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상수를 중간에 짤라서 출력한 경우를 구별하기 위한 변수로,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기본 값은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-1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만약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end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-1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 아니라면,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상수를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0~end-1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사이즈 만큼 출력하는 것이고,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start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-1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 아니면,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상수를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start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~상수 사이즈 만큼 출력하는 것이다.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0D724D" w:rsidRPr="00375052" w:rsidRDefault="000D724D" w:rsidP="006F03E6">
      <w:pPr>
        <w:ind w:left="72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6F03E6" w:rsidRPr="00375052" w:rsidRDefault="006F03E6" w:rsidP="006F03E6">
      <w:pPr>
        <w:pStyle w:val="2"/>
        <w:rPr>
          <w:rFonts w:asciiTheme="minorEastAsia" w:eastAsiaTheme="minorEastAsia" w:hAnsiTheme="minorEastAsia"/>
          <w:bCs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 xml:space="preserve">모듈 이름: </w:t>
      </w:r>
      <w:r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>int create_lst(FILE* fp, char* inst, int line)</w:t>
      </w:r>
    </w:p>
    <w:p w:rsidR="006F03E6" w:rsidRPr="008C5E10" w:rsidRDefault="006F03E6" w:rsidP="006F03E6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기능 </w:t>
      </w:r>
    </w:p>
    <w:p w:rsidR="008C5E10" w:rsidRPr="008C5E10" w:rsidRDefault="008C5E10" w:rsidP="008C5E10">
      <w:pPr>
        <w:rPr>
          <w:rFonts w:asciiTheme="minorEastAsia" w:eastAsiaTheme="minorEastAsia" w:hAnsiTheme="minorEastAsia"/>
          <w:i/>
          <w:lang w:eastAsia="ko-KR"/>
        </w:rPr>
      </w:pPr>
      <w:r w:rsidRPr="008C5E10">
        <w:rPr>
          <w:rFonts w:asciiTheme="minorEastAsia" w:eastAsiaTheme="minorEastAsia" w:hAnsiTheme="minorEastAsia"/>
          <w:i/>
          <w:lang w:eastAsia="ko-KR"/>
        </w:rPr>
        <w:tab/>
        <w:t xml:space="preserve">FILE* fp = </w:t>
      </w:r>
      <w:r w:rsidRPr="008C5E10">
        <w:rPr>
          <w:rFonts w:asciiTheme="minorEastAsia" w:eastAsiaTheme="minorEastAsia" w:hAnsiTheme="minorEastAsia" w:hint="eastAsia"/>
          <w:i/>
          <w:lang w:eastAsia="ko-KR"/>
        </w:rPr>
        <w:t>작성할 파일을 가리키는 파일 포인터</w:t>
      </w:r>
    </w:p>
    <w:p w:rsidR="008C5E10" w:rsidRPr="008C5E10" w:rsidRDefault="008C5E10" w:rsidP="008C5E10">
      <w:pPr>
        <w:rPr>
          <w:rFonts w:asciiTheme="minorEastAsia" w:eastAsiaTheme="minorEastAsia" w:hAnsiTheme="minorEastAsia"/>
          <w:i/>
          <w:lang w:eastAsia="ko-KR"/>
        </w:rPr>
      </w:pPr>
      <w:r w:rsidRPr="008C5E10">
        <w:rPr>
          <w:rFonts w:asciiTheme="minorEastAsia" w:eastAsiaTheme="minorEastAsia" w:hAnsiTheme="minorEastAsia"/>
          <w:i/>
          <w:lang w:eastAsia="ko-KR"/>
        </w:rPr>
        <w:tab/>
        <w:t xml:space="preserve">char* inst = </w:t>
      </w:r>
      <w:r w:rsidRPr="008C5E10">
        <w:rPr>
          <w:rFonts w:asciiTheme="minorEastAsia" w:eastAsiaTheme="minorEastAsia" w:hAnsiTheme="minorEastAsia" w:hint="eastAsia"/>
          <w:i/>
          <w:lang w:eastAsia="ko-KR"/>
        </w:rPr>
        <w:t xml:space="preserve">프로그램의 </w:t>
      </w:r>
      <w:r w:rsidRPr="008C5E10">
        <w:rPr>
          <w:rFonts w:asciiTheme="minorEastAsia" w:eastAsiaTheme="minorEastAsia" w:hAnsiTheme="minorEastAsia"/>
          <w:i/>
          <w:lang w:eastAsia="ko-KR"/>
        </w:rPr>
        <w:t xml:space="preserve">line </w:t>
      </w:r>
      <w:r w:rsidRPr="008C5E10">
        <w:rPr>
          <w:rFonts w:asciiTheme="minorEastAsia" w:eastAsiaTheme="minorEastAsia" w:hAnsiTheme="minorEastAsia" w:hint="eastAsia"/>
          <w:i/>
          <w:lang w:eastAsia="ko-KR"/>
        </w:rPr>
        <w:t xml:space="preserve">번째 코드 </w:t>
      </w:r>
      <w:r w:rsidRPr="008C5E10">
        <w:rPr>
          <w:rFonts w:asciiTheme="minorEastAsia" w:eastAsiaTheme="minorEastAsia" w:hAnsiTheme="minorEastAsia"/>
          <w:i/>
          <w:lang w:eastAsia="ko-KR"/>
        </w:rPr>
        <w:t xml:space="preserve">( </w:t>
      </w:r>
      <w:r w:rsidRPr="008C5E10">
        <w:rPr>
          <w:rFonts w:asciiTheme="minorEastAsia" w:eastAsiaTheme="minorEastAsia" w:hAnsiTheme="minorEastAsia" w:hint="eastAsia"/>
          <w:i/>
          <w:lang w:eastAsia="ko-KR"/>
        </w:rPr>
        <w:t>파일에 있는 한 줄 그대로)</w:t>
      </w:r>
    </w:p>
    <w:p w:rsidR="008C5E10" w:rsidRPr="008C5E10" w:rsidRDefault="008C5E10" w:rsidP="008C5E10">
      <w:pPr>
        <w:rPr>
          <w:rFonts w:asciiTheme="minorEastAsia" w:eastAsiaTheme="minorEastAsia" w:hAnsiTheme="minorEastAsia"/>
          <w:i/>
          <w:lang w:eastAsia="ko-KR"/>
        </w:rPr>
      </w:pPr>
      <w:r w:rsidRPr="008C5E10">
        <w:rPr>
          <w:rFonts w:asciiTheme="minorEastAsia" w:eastAsiaTheme="minorEastAsia" w:hAnsiTheme="minorEastAsia"/>
          <w:i/>
          <w:lang w:eastAsia="ko-KR"/>
        </w:rPr>
        <w:tab/>
      </w:r>
      <w:r w:rsidRPr="008C5E10">
        <w:rPr>
          <w:rFonts w:asciiTheme="minorEastAsia" w:eastAsiaTheme="minorEastAsia" w:hAnsiTheme="minorEastAsia" w:hint="eastAsia"/>
          <w:i/>
          <w:lang w:eastAsia="ko-KR"/>
        </w:rPr>
        <w:t xml:space="preserve">int line = 현재 </w:t>
      </w:r>
      <w:r w:rsidRPr="008C5E10">
        <w:rPr>
          <w:rFonts w:asciiTheme="minorEastAsia" w:eastAsiaTheme="minorEastAsia" w:hAnsiTheme="minorEastAsia"/>
          <w:i/>
          <w:lang w:eastAsia="ko-KR"/>
        </w:rPr>
        <w:t>obj code</w:t>
      </w:r>
      <w:r w:rsidRPr="008C5E10">
        <w:rPr>
          <w:rFonts w:asciiTheme="minorEastAsia" w:eastAsiaTheme="minorEastAsia" w:hAnsiTheme="minorEastAsia" w:hint="eastAsia"/>
          <w:i/>
          <w:lang w:eastAsia="ko-KR"/>
        </w:rPr>
        <w:t xml:space="preserve">를 만들 line </w:t>
      </w:r>
    </w:p>
    <w:p w:rsidR="000C2315" w:rsidRDefault="006F10EF" w:rsidP="006F03E6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fp 가 가리키는 파일에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lst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파일을 작성해주는 함수이다.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c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ommand_asm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함수에서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second pass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수행할 때 실행되는 함수로,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first pass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에서 계산된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lc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배열과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(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Location count)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code_set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배열의 정보를 바탕으로 해당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line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번째 코드의obj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code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생성하여 파일에 작성해주며,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에러 발생 여부를 알려주는 역할을 수행한다.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함수는 크게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1) </w:t>
      </w:r>
      <w:r w:rsidR="008C5E10">
        <w:rPr>
          <w:rFonts w:asciiTheme="minorEastAsia" w:eastAsiaTheme="minorEastAsia" w:hAnsiTheme="minorEastAsia" w:hint="eastAsia"/>
          <w:sz w:val="24"/>
          <w:szCs w:val="24"/>
          <w:lang w:eastAsia="ko-KR"/>
        </w:rPr>
        <w:t>라인 수 및 코드 출력, 2)</w:t>
      </w:r>
      <w:r w:rsidR="008C5E1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8C5E10">
        <w:rPr>
          <w:rFonts w:asciiTheme="minorEastAsia" w:eastAsiaTheme="minorEastAsia" w:hAnsiTheme="minorEastAsia" w:hint="eastAsia"/>
          <w:sz w:val="24"/>
          <w:szCs w:val="24"/>
          <w:lang w:eastAsia="ko-KR"/>
        </w:rPr>
        <w:t>obj</w:t>
      </w:r>
      <w:r w:rsidR="008C5E1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8C5E1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코드 생성 전 예외처리, 3) </w:t>
      </w:r>
      <w:r w:rsidR="008C5E1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format 1,2 </w:t>
      </w:r>
      <w:r w:rsidR="008C5E10">
        <w:rPr>
          <w:rFonts w:asciiTheme="minorEastAsia" w:eastAsiaTheme="minorEastAsia" w:hAnsiTheme="minorEastAsia" w:hint="eastAsia"/>
          <w:sz w:val="24"/>
          <w:szCs w:val="24"/>
          <w:lang w:eastAsia="ko-KR"/>
        </w:rPr>
        <w:t>obj</w:t>
      </w:r>
      <w:r w:rsidR="008C5E1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8C5E1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코드 생성, 4) </w:t>
      </w:r>
      <w:r w:rsidR="008C5E1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format 3,4 obj </w:t>
      </w:r>
      <w:r w:rsidR="008C5E1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코드 생성 </w:t>
      </w:r>
      <w:r w:rsidR="008C5E1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(4.1) immediate mode, 4.2) indirect mode, 4.3) simple addressing, 4.4) offset </w:t>
      </w:r>
      <w:r w:rsidR="008C5E10">
        <w:rPr>
          <w:rFonts w:asciiTheme="minorEastAsia" w:eastAsiaTheme="minorEastAsia" w:hAnsiTheme="minorEastAsia" w:hint="eastAsia"/>
          <w:sz w:val="24"/>
          <w:szCs w:val="24"/>
          <w:lang w:eastAsia="ko-KR"/>
        </w:rPr>
        <w:t>계산, 4.</w:t>
      </w:r>
      <w:r w:rsidR="008C5E1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6) </w:t>
      </w:r>
      <w:r w:rsidR="008C5E1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최종 </w:t>
      </w:r>
      <w:r w:rsidR="008C5E1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offset </w:t>
      </w:r>
      <w:r w:rsidR="008C5E1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체크 및 </w:t>
      </w:r>
      <w:r w:rsidR="008C5E1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 code </w:t>
      </w:r>
      <w:r w:rsidR="008C5E1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생성/작성 </w:t>
      </w:r>
      <w:r w:rsidR="008C5E10">
        <w:rPr>
          <w:rFonts w:asciiTheme="minorEastAsia" w:eastAsiaTheme="minorEastAsia" w:hAnsiTheme="minorEastAsia"/>
          <w:sz w:val="24"/>
          <w:szCs w:val="24"/>
          <w:lang w:eastAsia="ko-KR"/>
        </w:rPr>
        <w:t>)</w:t>
      </w:r>
    </w:p>
    <w:p w:rsidR="000C2315" w:rsidRDefault="000C2315" w:rsidP="006F03E6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0C2315" w:rsidRPr="000C2315" w:rsidRDefault="000C2315" w:rsidP="000C2315">
      <w:pPr>
        <w:pStyle w:val="af7"/>
        <w:numPr>
          <w:ilvl w:val="0"/>
          <w:numId w:val="27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 함수 안에서 c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ode_set[line]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의 멤버 변수들을 통해,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코드의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opcode number, type, instruction(operation), operand1,2, obj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code에 대한 정보를 얻어오고,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수정할 수 있다.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 </w:t>
      </w:r>
    </w:p>
    <w:p w:rsidR="003F0F06" w:rsidRDefault="008C5E10" w:rsidP="008C5E10">
      <w:pPr>
        <w:pStyle w:val="af7"/>
        <w:numPr>
          <w:ilvl w:val="0"/>
          <w:numId w:val="32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라인 수 및 코드 출력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: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lst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 형식에 맞게 줄번호와 Loc,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코드 한줄을 파일에 작성한다.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3F0F06">
        <w:rPr>
          <w:rFonts w:asciiTheme="minorEastAsia" w:eastAsiaTheme="minorEastAsia" w:hAnsiTheme="minorEastAsia" w:hint="eastAsia"/>
          <w:sz w:val="24"/>
          <w:szCs w:val="24"/>
          <w:lang w:eastAsia="ko-KR"/>
        </w:rPr>
        <w:t>모든 코드들이 잘 줄맞춤되어 있어야 하기 떄문에,</w:t>
      </w:r>
      <w:r w:rsidR="003F0F06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3F0F06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모든 </w:t>
      </w:r>
      <w:r w:rsidR="003F0F06">
        <w:rPr>
          <w:rFonts w:asciiTheme="minorEastAsia" w:eastAsiaTheme="minorEastAsia" w:hAnsiTheme="minorEastAsia"/>
          <w:sz w:val="24"/>
          <w:szCs w:val="24"/>
          <w:lang w:eastAsia="ko-KR"/>
        </w:rPr>
        <w:t>inst</w:t>
      </w:r>
      <w:r w:rsidR="003F0F06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마다 </w:t>
      </w:r>
      <w:r w:rsidR="003F0F06">
        <w:rPr>
          <w:rFonts w:asciiTheme="minorEastAsia" w:eastAsiaTheme="minorEastAsia" w:hAnsiTheme="minorEastAsia"/>
          <w:sz w:val="24"/>
          <w:szCs w:val="24"/>
          <w:lang w:eastAsia="ko-KR"/>
        </w:rPr>
        <w:t>strlen(inst)</w:t>
      </w:r>
      <w:r w:rsidR="003F0F06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번 째 </w:t>
      </w:r>
      <w:r w:rsidR="003F0F06">
        <w:rPr>
          <w:rFonts w:asciiTheme="minorEastAsia" w:eastAsiaTheme="minorEastAsia" w:hAnsiTheme="minorEastAsia"/>
          <w:sz w:val="24"/>
          <w:szCs w:val="24"/>
          <w:lang w:eastAsia="ko-KR"/>
        </w:rPr>
        <w:t>index</w:t>
      </w:r>
      <w:r w:rsidR="003F0F06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부터 </w:t>
      </w:r>
      <w:r w:rsidR="003F0F06">
        <w:rPr>
          <w:rFonts w:asciiTheme="minorEastAsia" w:eastAsiaTheme="minorEastAsia" w:hAnsiTheme="minorEastAsia"/>
          <w:sz w:val="24"/>
          <w:szCs w:val="24"/>
          <w:lang w:eastAsia="ko-KR"/>
        </w:rPr>
        <w:t>code_max</w:t>
      </w:r>
      <w:r w:rsidR="003F0F06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까지 </w:t>
      </w:r>
      <w:r w:rsidR="003F0F06">
        <w:rPr>
          <w:rFonts w:asciiTheme="minorEastAsia" w:eastAsiaTheme="minorEastAsia" w:hAnsiTheme="minorEastAsia"/>
          <w:sz w:val="24"/>
          <w:szCs w:val="24"/>
          <w:lang w:eastAsia="ko-KR"/>
        </w:rPr>
        <w:t>‘ ‘</w:t>
      </w:r>
      <w:r w:rsidR="003F0F06"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채워넣어 준다.</w:t>
      </w:r>
      <w:r w:rsidR="003F0F06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3F0F06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줄번호는 </w:t>
      </w:r>
      <w:r w:rsidR="003F0F06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(line+1)*5 </w:t>
      </w:r>
      <w:r w:rsidR="003F0F06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이고,</w:t>
      </w:r>
      <w:r w:rsidR="003F0F06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Loc</w:t>
      </w:r>
      <w:r w:rsidR="003F0F06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는 </w:t>
      </w:r>
      <w:r w:rsidR="003F0F06">
        <w:rPr>
          <w:rFonts w:asciiTheme="minorEastAsia" w:eastAsiaTheme="minorEastAsia" w:hAnsiTheme="minorEastAsia"/>
          <w:sz w:val="24"/>
          <w:szCs w:val="24"/>
          <w:lang w:eastAsia="ko-KR"/>
        </w:rPr>
        <w:t>lc[line]</w:t>
      </w:r>
      <w:r w:rsidR="003F0F06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해주면 된다(이 때,</w:t>
      </w:r>
      <w:r w:rsidR="003F0F06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inst</w:t>
      </w:r>
      <w:r w:rsidR="003F0F06">
        <w:rPr>
          <w:rFonts w:asciiTheme="minorEastAsia" w:eastAsiaTheme="minorEastAsia" w:hAnsiTheme="minorEastAsia" w:hint="eastAsia"/>
          <w:sz w:val="24"/>
          <w:szCs w:val="24"/>
          <w:lang w:eastAsia="ko-KR"/>
        </w:rPr>
        <w:t>가 주석문/</w:t>
      </w:r>
      <w:r w:rsidR="003F0F06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BASE </w:t>
      </w:r>
      <w:r w:rsidR="003F0F06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바꿔주는 경우/마지막줄일 경우에는 </w:t>
      </w:r>
      <w:r w:rsidR="003F0F06">
        <w:rPr>
          <w:rFonts w:asciiTheme="minorEastAsia" w:eastAsiaTheme="minorEastAsia" w:hAnsiTheme="minorEastAsia"/>
          <w:sz w:val="24"/>
          <w:szCs w:val="24"/>
          <w:lang w:eastAsia="ko-KR"/>
        </w:rPr>
        <w:t>Loc</w:t>
      </w:r>
      <w:r w:rsidR="003F0F06"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출력하지 않고 공백으로 채워둔다.</w:t>
      </w:r>
      <w:r w:rsidR="003F0F06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) </w:t>
      </w:r>
      <w:r w:rsidR="003F0F06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그리고 마짐가으로 가공한 </w:t>
      </w:r>
      <w:r w:rsidR="003F0F06">
        <w:rPr>
          <w:rFonts w:asciiTheme="minorEastAsia" w:eastAsiaTheme="minorEastAsia" w:hAnsiTheme="minorEastAsia"/>
          <w:sz w:val="24"/>
          <w:szCs w:val="24"/>
          <w:lang w:eastAsia="ko-KR"/>
        </w:rPr>
        <w:t>inst</w:t>
      </w:r>
      <w:r w:rsidR="003F0F06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를 출력시켜주면 </w:t>
      </w:r>
      <w:r w:rsidR="003F0F06">
        <w:rPr>
          <w:rFonts w:asciiTheme="minorEastAsia" w:eastAsiaTheme="minorEastAsia" w:hAnsiTheme="minorEastAsia"/>
          <w:sz w:val="24"/>
          <w:szCs w:val="24"/>
          <w:lang w:eastAsia="ko-KR"/>
        </w:rPr>
        <w:t>1)</w:t>
      </w:r>
      <w:r w:rsidR="003F0F06"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에서의 모든 기능은 끝난다.</w:t>
      </w:r>
      <w:r w:rsidR="003F0F06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F72429" w:rsidRPr="00F72429" w:rsidRDefault="00F72429" w:rsidP="00F72429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022CCB" w:rsidRDefault="003F0F06" w:rsidP="008C5E10">
      <w:pPr>
        <w:pStyle w:val="af7"/>
        <w:numPr>
          <w:ilvl w:val="0"/>
          <w:numId w:val="32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코드 생성전 예외처리: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모든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inst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들이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코드로 생성되는 것이 아니기 때문에,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obj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코드를 본격적으로 계산하기 전에 이러한 예외적인 경우들을 처리해 주는 부분이다.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022CCB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예외로 처리해주는 경우는 </w:t>
      </w:r>
      <w:r w:rsidR="00022CCB">
        <w:rPr>
          <w:rFonts w:asciiTheme="minorEastAsia" w:eastAsiaTheme="minorEastAsia" w:hAnsiTheme="minorEastAsia"/>
          <w:sz w:val="24"/>
          <w:szCs w:val="24"/>
          <w:lang w:eastAsia="ko-KR"/>
        </w:rPr>
        <w:t>&lt; Base</w:t>
      </w:r>
      <w:r w:rsidR="00022CCB"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바꿔주는 경우/code_set[line].</w:t>
      </w:r>
      <w:r w:rsidR="00022CCB">
        <w:rPr>
          <w:rFonts w:asciiTheme="minorEastAsia" w:eastAsiaTheme="minorEastAsia" w:hAnsiTheme="minorEastAsia"/>
          <w:sz w:val="24"/>
          <w:szCs w:val="24"/>
          <w:lang w:eastAsia="ko-KR"/>
        </w:rPr>
        <w:t>num==-1</w:t>
      </w:r>
      <w:r w:rsidR="00022CCB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경우(</w:t>
      </w:r>
      <w:r w:rsidR="00022CCB">
        <w:rPr>
          <w:rFonts w:asciiTheme="minorEastAsia" w:eastAsiaTheme="minorEastAsia" w:hAnsiTheme="minorEastAsia"/>
          <w:sz w:val="24"/>
          <w:szCs w:val="24"/>
          <w:lang w:eastAsia="ko-KR"/>
        </w:rPr>
        <w:t>directive</w:t>
      </w:r>
      <w:r w:rsidR="00022CCB">
        <w:rPr>
          <w:rFonts w:asciiTheme="minorEastAsia" w:eastAsiaTheme="minorEastAsia" w:hAnsiTheme="minorEastAsia" w:hint="eastAsia"/>
          <w:sz w:val="24"/>
          <w:szCs w:val="24"/>
          <w:lang w:eastAsia="ko-KR"/>
        </w:rPr>
        <w:t>) &gt; 두가지가 있다.</w:t>
      </w:r>
      <w:r w:rsidR="00022CCB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F72429" w:rsidRPr="00F72429" w:rsidRDefault="00022CCB" w:rsidP="00022CCB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lastRenderedPageBreak/>
        <w:t xml:space="preserve">Base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바꿔주는 부분</w:t>
      </w:r>
      <w:r w:rsidR="00CD4C64">
        <w:rPr>
          <w:rFonts w:asciiTheme="minorEastAsia" w:eastAsiaTheme="minorEastAsia" w:hAnsiTheme="minorEastAsia" w:hint="eastAsia"/>
          <w:sz w:val="24"/>
          <w:szCs w:val="24"/>
          <w:lang w:eastAsia="ko-KR"/>
        </w:rPr>
        <w:t>(</w:t>
      </w:r>
      <w:r w:rsidR="00CD4C64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LDB </w:t>
      </w:r>
      <w:r w:rsidR="00CD4C64">
        <w:rPr>
          <w:rFonts w:asciiTheme="minorEastAsia" w:eastAsiaTheme="minorEastAsia" w:hAnsiTheme="minorEastAsia" w:hint="eastAsia"/>
          <w:sz w:val="24"/>
          <w:szCs w:val="24"/>
          <w:lang w:eastAsia="ko-KR"/>
        </w:rPr>
        <w:t>연산인 경우)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: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inst</w:t>
      </w:r>
      <w:r w:rsidR="00CD4C6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가 </w:t>
      </w:r>
      <w:r w:rsidR="00CD4C64">
        <w:rPr>
          <w:rFonts w:asciiTheme="minorEastAsia" w:eastAsiaTheme="minorEastAsia" w:hAnsiTheme="minorEastAsia"/>
          <w:sz w:val="24"/>
          <w:szCs w:val="24"/>
          <w:lang w:eastAsia="ko-KR"/>
        </w:rPr>
        <w:t>LDB</w:t>
      </w:r>
      <w:r w:rsidR="00CD4C64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, 전역변수로 선언된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base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값을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operand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로 받은 </w:t>
      </w:r>
      <w:r w:rsidR="00CD4C64">
        <w:rPr>
          <w:rFonts w:asciiTheme="minorEastAsia" w:eastAsiaTheme="minorEastAsia" w:hAnsiTheme="minorEastAsia" w:hint="eastAsia"/>
          <w:sz w:val="24"/>
          <w:szCs w:val="24"/>
          <w:lang w:eastAsia="ko-KR"/>
        </w:rPr>
        <w:t>상수(</w:t>
      </w:r>
      <w:r w:rsidR="00CD4C64">
        <w:rPr>
          <w:rFonts w:asciiTheme="minorEastAsia" w:eastAsiaTheme="minorEastAsia" w:hAnsiTheme="minorEastAsia"/>
          <w:sz w:val="24"/>
          <w:szCs w:val="24"/>
          <w:lang w:eastAsia="ko-KR"/>
        </w:rPr>
        <w:t>10</w:t>
      </w:r>
      <w:r w:rsidR="00CD4C64">
        <w:rPr>
          <w:rFonts w:asciiTheme="minorEastAsia" w:eastAsiaTheme="minorEastAsia" w:hAnsiTheme="minorEastAsia" w:hint="eastAsia"/>
          <w:sz w:val="24"/>
          <w:szCs w:val="24"/>
          <w:lang w:eastAsia="ko-KR"/>
        </w:rPr>
        <w:t>진수)나,</w:t>
      </w:r>
      <w:r w:rsidR="00CD4C64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symbol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의 주소 값으로 바꿔주면 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CD4C6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먼저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read_symbol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함수를 사용하여 </w:t>
      </w:r>
      <w:r w:rsidR="00CD4C6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</w:t>
      </w:r>
      <w:r w:rsidR="00CD4C64">
        <w:rPr>
          <w:rFonts w:asciiTheme="minorEastAsia" w:eastAsiaTheme="minorEastAsia" w:hAnsiTheme="minorEastAsia"/>
          <w:sz w:val="24"/>
          <w:szCs w:val="24"/>
          <w:lang w:eastAsia="ko-KR"/>
        </w:rPr>
        <w:t>operand</w:t>
      </w:r>
      <w:r w:rsidR="00CD4C6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를 이름하는 </w:t>
      </w:r>
      <w:r w:rsidR="00CD4C64">
        <w:rPr>
          <w:rFonts w:asciiTheme="minorEastAsia" w:eastAsiaTheme="minorEastAsia" w:hAnsiTheme="minorEastAsia"/>
          <w:sz w:val="24"/>
          <w:szCs w:val="24"/>
          <w:lang w:eastAsia="ko-KR"/>
        </w:rPr>
        <w:t>symbol</w:t>
      </w:r>
      <w:r w:rsidR="00CD4C6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있으면 그 주소값으로 </w:t>
      </w:r>
      <w:r w:rsidR="00CD4C64">
        <w:rPr>
          <w:rFonts w:asciiTheme="minorEastAsia" w:eastAsiaTheme="minorEastAsia" w:hAnsiTheme="minorEastAsia"/>
          <w:sz w:val="24"/>
          <w:szCs w:val="24"/>
          <w:lang w:eastAsia="ko-KR"/>
        </w:rPr>
        <w:t>base</w:t>
      </w:r>
      <w:r w:rsidR="00CD4C64"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수정하고,</w:t>
      </w:r>
      <w:r w:rsidR="00CD4C64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CD4C6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return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값이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-1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 경우 </w:t>
      </w:r>
      <w:r w:rsidR="00CD4C64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make_int </w:t>
      </w:r>
      <w:r w:rsidR="00CD4C6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함수로 해당 </w:t>
      </w:r>
      <w:r w:rsidR="00CD4C64">
        <w:rPr>
          <w:rFonts w:asciiTheme="minorEastAsia" w:eastAsiaTheme="minorEastAsia" w:hAnsiTheme="minorEastAsia"/>
          <w:sz w:val="24"/>
          <w:szCs w:val="24"/>
          <w:lang w:eastAsia="ko-KR"/>
        </w:rPr>
        <w:t>operand</w:t>
      </w:r>
      <w:r w:rsidR="00CD4C64">
        <w:rPr>
          <w:rFonts w:asciiTheme="minorEastAsia" w:eastAsiaTheme="minorEastAsia" w:hAnsiTheme="minorEastAsia" w:hint="eastAsia"/>
          <w:sz w:val="24"/>
          <w:szCs w:val="24"/>
          <w:lang w:eastAsia="ko-KR"/>
        </w:rPr>
        <w:t>가 올바른 10진수 형식인지를 체크한다.</w:t>
      </w:r>
      <w:r w:rsidR="00CD4C64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CD4C6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만약 </w:t>
      </w:r>
      <w:r w:rsidR="00CD4C64">
        <w:rPr>
          <w:rFonts w:asciiTheme="minorEastAsia" w:eastAsiaTheme="minorEastAsia" w:hAnsiTheme="minorEastAsia"/>
          <w:sz w:val="24"/>
          <w:szCs w:val="24"/>
          <w:lang w:eastAsia="ko-KR"/>
        </w:rPr>
        <w:t>operand</w:t>
      </w:r>
      <w:r w:rsidR="00CD4C6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가 올바른 숫자상수값이면 그 값을 </w:t>
      </w:r>
      <w:r w:rsidR="00CD4C64">
        <w:rPr>
          <w:rFonts w:asciiTheme="minorEastAsia" w:eastAsiaTheme="minorEastAsia" w:hAnsiTheme="minorEastAsia"/>
          <w:sz w:val="24"/>
          <w:szCs w:val="24"/>
          <w:lang w:eastAsia="ko-KR"/>
        </w:rPr>
        <w:t>base</w:t>
      </w:r>
      <w:r w:rsidR="00CD4C64"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해주고,</w:t>
      </w:r>
      <w:r w:rsidR="00CD4C64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CD4C64">
        <w:rPr>
          <w:rFonts w:asciiTheme="minorEastAsia" w:eastAsiaTheme="minorEastAsia" w:hAnsiTheme="minorEastAsia" w:hint="eastAsia"/>
          <w:sz w:val="24"/>
          <w:szCs w:val="24"/>
          <w:lang w:eastAsia="ko-KR"/>
        </w:rPr>
        <w:t>그렇지 않은 경우는r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eturn 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하여 함수를 종료시킨다.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본 코드에서는 </w:t>
      </w:r>
      <w:r w:rsidRPr="00022CCB">
        <w:rPr>
          <w:rFonts w:asciiTheme="minorEastAsia" w:eastAsiaTheme="minorEastAsia" w:hAnsiTheme="minorEastAsia"/>
          <w:sz w:val="24"/>
          <w:szCs w:val="24"/>
          <w:u w:val="single"/>
          <w:lang w:eastAsia="ko-KR"/>
        </w:rPr>
        <w:t>base</w:t>
      </w:r>
      <w:r w:rsidRPr="00022CCB">
        <w:rPr>
          <w:rFonts w:asciiTheme="minorEastAsia" w:eastAsiaTheme="minorEastAsia" w:hAnsiTheme="minorEastAsia" w:hint="eastAsia"/>
          <w:sz w:val="24"/>
          <w:szCs w:val="24"/>
          <w:u w:val="single"/>
          <w:lang w:eastAsia="ko-KR"/>
        </w:rPr>
        <w:t xml:space="preserve"> 값</w:t>
      </w:r>
      <w:r w:rsidR="00CD4C64">
        <w:rPr>
          <w:rFonts w:asciiTheme="minorEastAsia" w:eastAsiaTheme="minorEastAsia" w:hAnsiTheme="minorEastAsia" w:hint="eastAsia"/>
          <w:sz w:val="24"/>
          <w:szCs w:val="24"/>
          <w:u w:val="single"/>
          <w:lang w:eastAsia="ko-KR"/>
        </w:rPr>
        <w:t xml:space="preserve">은 </w:t>
      </w:r>
      <w:r w:rsidR="00CD4C64">
        <w:rPr>
          <w:rFonts w:asciiTheme="minorEastAsia" w:eastAsiaTheme="minorEastAsia" w:hAnsiTheme="minorEastAsia"/>
          <w:sz w:val="24"/>
          <w:szCs w:val="24"/>
          <w:u w:val="single"/>
          <w:lang w:eastAsia="ko-KR"/>
        </w:rPr>
        <w:t>Immediate mode</w:t>
      </w:r>
      <w:r w:rsidR="00CD4C64">
        <w:rPr>
          <w:rFonts w:asciiTheme="minorEastAsia" w:eastAsiaTheme="minorEastAsia" w:hAnsiTheme="minorEastAsia" w:hint="eastAsia"/>
          <w:sz w:val="24"/>
          <w:szCs w:val="24"/>
          <w:u w:val="single"/>
          <w:lang w:eastAsia="ko-KR"/>
        </w:rPr>
        <w:t xml:space="preserve">로만 수정이 가능하다 </w:t>
      </w:r>
    </w:p>
    <w:p w:rsidR="00F72429" w:rsidRPr="00F72429" w:rsidRDefault="00F72429" w:rsidP="00F72429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F72429" w:rsidRDefault="00F72429" w:rsidP="00F72429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F72429">
        <w:rPr>
          <w:rFonts w:asciiTheme="minorEastAsia" w:eastAsiaTheme="minorEastAsia" w:hAnsiTheme="minorEastAsia"/>
          <w:sz w:val="24"/>
          <w:szCs w:val="24"/>
          <w:lang w:eastAsia="ko-KR"/>
        </w:rPr>
        <w:t>Directive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: inst가 CONST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(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상수)일 때를 제외하면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코드가 생성되지 않으므로 파일에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‘\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n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’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작성해주고 끝내면 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CONST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 create_lst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함수가 실행되기 전에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store_symbol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함수에서 해당 상수에 대한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코드가 이미 생성되었으므로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code_set[line].obj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파일에 작성해주고 함수를 끝낸다.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( return 1)</w:t>
      </w:r>
    </w:p>
    <w:p w:rsidR="00F72429" w:rsidRPr="00F72429" w:rsidRDefault="00F72429" w:rsidP="00F72429">
      <w:pPr>
        <w:pStyle w:val="af7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FE3A85" w:rsidRDefault="00F72429" w:rsidP="00B138D6">
      <w:pPr>
        <w:pStyle w:val="af7"/>
        <w:numPr>
          <w:ilvl w:val="0"/>
          <w:numId w:val="32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format 1,2 obj 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코드 생성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: inst type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1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이나 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2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 경우 그에 해당하는 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obj code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생성하여 파일에 작성해주는 역할을 수행한다.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format 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1,2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는 공통적으로 앞의 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1byte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가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opcode 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값으로 채워지므로 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(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code_set[line].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obj)[0]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, (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code_set[line].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obj)[1]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계산하여 수정해준다.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 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f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ormat 1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경우 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operand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가지는 연산이 없기 때문에,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operand[0]!=’\0’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 경우에는 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return 0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하여 함수를 종료한다.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format 2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경우 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“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CLEAR/TIRX/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SVC”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연산은 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operand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가 한개,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나머지 연산은 모두 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operand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가 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2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개여야 한다.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이러한 형식이 맞는지 체크한 후,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맞지 않다면 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return 0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해준다.</w:t>
      </w:r>
      <w:r w:rsidR="00FE3A8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SHIFTL/SHIFTR </w:t>
      </w:r>
      <w:r w:rsidR="00FE3A8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연산을 제오하고는 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올바른 형식이라면 각각 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(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code_set[line].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obj)[2], (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code_set[line].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obj)[3]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 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read_reg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로 입력받은 레지스터 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numbe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r를 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char 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형태로 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(read_reg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값 </w:t>
      </w:r>
      <w:r w:rsidR="000C231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+ ‘0’) </w:t>
      </w:r>
      <w:r w:rsidR="000C231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설정해준다.</w:t>
      </w:r>
      <w:r w:rsidR="00FE3A8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SHIFTL/SHIFTR </w:t>
      </w:r>
      <w:r w:rsidR="00FE3A8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연산의 경우 </w:t>
      </w:r>
      <w:r w:rsidR="00FE3A8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(</w:t>
      </w:r>
      <w:r w:rsidR="00FE3A8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code_set[line].</w:t>
      </w:r>
      <w:r w:rsidR="00FE3A8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obj)[3] </w:t>
      </w:r>
      <w:r w:rsidR="00FE3A8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 </w:t>
      </w:r>
      <w:r w:rsidR="00FE3A8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operand2</w:t>
      </w:r>
      <w:r w:rsidR="00FE3A8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[0]을 저장한다. (저장 전에 </w:t>
      </w:r>
      <w:r w:rsidR="00FE3A8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operand2</w:t>
      </w:r>
      <w:r w:rsidR="00FE3A8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 담긴 값이 </w:t>
      </w:r>
      <w:r w:rsidR="00FE3A8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0xf </w:t>
      </w:r>
      <w:r w:rsidR="00FE3A8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범위 안에 들어오는지, 올바른 형식인지 체크하고,</w:t>
      </w:r>
      <w:r w:rsidR="00FE3A8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FE3A8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에러가 발생한 경우 </w:t>
      </w:r>
      <w:r w:rsidR="00FE3A85"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return 0</w:t>
      </w:r>
      <w:r w:rsidR="00FE3A85"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한다)</w:t>
      </w:r>
    </w:p>
    <w:p w:rsidR="00FE3A85" w:rsidRDefault="000C2315" w:rsidP="00FE3A85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lastRenderedPageBreak/>
        <w:t xml:space="preserve"> (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operand가 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1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개인 연산의 경우 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(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code_set[line].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obj)[3]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값을 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‘0’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으로 설정해준다.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) 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모든 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 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코드 계산이 끝났으면,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obj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의마지막에 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‘\0’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를 저장하고 파일에 해당 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 </w:t>
      </w:r>
      <w:r w:rsidRPr="00FE3A85">
        <w:rPr>
          <w:rFonts w:asciiTheme="minorEastAsia" w:eastAsiaTheme="minorEastAsia" w:hAnsiTheme="minorEastAsia" w:hint="eastAsia"/>
          <w:sz w:val="24"/>
          <w:szCs w:val="24"/>
          <w:lang w:eastAsia="ko-KR"/>
        </w:rPr>
        <w:t>코드를 작성하고 함수를 종료한다(</w:t>
      </w:r>
      <w:r w:rsidRPr="00FE3A85">
        <w:rPr>
          <w:rFonts w:asciiTheme="minorEastAsia" w:eastAsiaTheme="minorEastAsia" w:hAnsiTheme="minorEastAsia"/>
          <w:sz w:val="24"/>
          <w:szCs w:val="24"/>
          <w:lang w:eastAsia="ko-KR"/>
        </w:rPr>
        <w:t>return 1)</w:t>
      </w:r>
    </w:p>
    <w:p w:rsidR="00FE3A85" w:rsidRDefault="00FE3A85" w:rsidP="00FE3A85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581871" w:rsidRDefault="000C2315" w:rsidP="00FE3A85">
      <w:pPr>
        <w:pStyle w:val="af7"/>
        <w:numPr>
          <w:ilvl w:val="0"/>
          <w:numId w:val="27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이후에도 함수가 종료되지 않은 경우는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inst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type이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4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이러한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type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operand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를 받지 않는 연산은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“R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SUB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”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밖에 없으므로 operand[0]==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’\0’(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operand가 없는 경우)인데 연산이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RSUB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 아닌 경우는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return 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해주고,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RSUB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 경우는 </w:t>
      </w:r>
      <w:r w:rsidR="00581871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 </w:t>
      </w:r>
      <w:r w:rsidR="00581871">
        <w:rPr>
          <w:rFonts w:asciiTheme="minorEastAsia" w:eastAsiaTheme="minorEastAsia" w:hAnsiTheme="minorEastAsia" w:hint="eastAsia"/>
          <w:sz w:val="24"/>
          <w:szCs w:val="24"/>
          <w:lang w:eastAsia="ko-KR"/>
        </w:rPr>
        <w:t>코드를 계산하여 파일에 작성하고 함수를 종료한다.</w:t>
      </w:r>
      <w:r w:rsidR="00581871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(return 1)</w:t>
      </w:r>
    </w:p>
    <w:p w:rsidR="000C2315" w:rsidRPr="00581871" w:rsidRDefault="000C2315" w:rsidP="00581871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581871">
        <w:rPr>
          <w:rFonts w:asciiTheme="minorEastAsia" w:eastAsiaTheme="minorEastAsia" w:hAnsiTheme="minorEastAsia"/>
          <w:sz w:val="24"/>
          <w:szCs w:val="24"/>
          <w:lang w:eastAsia="ko-KR"/>
        </w:rPr>
        <w:tab/>
      </w:r>
      <w:r w:rsidRPr="00581871">
        <w:rPr>
          <w:rFonts w:asciiTheme="minorEastAsia" w:eastAsiaTheme="minorEastAsia" w:hAnsiTheme="minorEastAsia"/>
          <w:sz w:val="24"/>
          <w:szCs w:val="24"/>
          <w:lang w:eastAsia="ko-KR"/>
        </w:rPr>
        <w:tab/>
      </w:r>
    </w:p>
    <w:p w:rsidR="00581871" w:rsidRDefault="000C2315" w:rsidP="00581871">
      <w:pPr>
        <w:pStyle w:val="af7"/>
        <w:numPr>
          <w:ilvl w:val="0"/>
          <w:numId w:val="32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format 3,4 obj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코드 생성:</w:t>
      </w:r>
      <w:r w:rsidR="00581871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581871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format </w:t>
      </w:r>
      <w:r w:rsidR="00581871">
        <w:rPr>
          <w:rFonts w:asciiTheme="minorEastAsia" w:eastAsiaTheme="minorEastAsia" w:hAnsiTheme="minorEastAsia"/>
          <w:sz w:val="24"/>
          <w:szCs w:val="24"/>
          <w:lang w:eastAsia="ko-KR"/>
        </w:rPr>
        <w:t>3,4d</w:t>
      </w:r>
      <w:r w:rsidR="00581871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경우 우선 </w:t>
      </w:r>
      <w:r w:rsidR="00581871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ni </w:t>
      </w:r>
      <w:r w:rsidR="00581871">
        <w:rPr>
          <w:rFonts w:asciiTheme="minorEastAsia" w:eastAsiaTheme="minorEastAsia" w:hAnsiTheme="minorEastAsia" w:hint="eastAsia"/>
          <w:sz w:val="24"/>
          <w:szCs w:val="24"/>
          <w:lang w:eastAsia="ko-KR"/>
        </w:rPr>
        <w:t>비트를 결정하고,</w:t>
      </w:r>
      <w:r w:rsidR="00581871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offset(</w:t>
      </w:r>
      <w:r w:rsidR="00581871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displacement)을 계산하여 </w:t>
      </w:r>
      <w:r w:rsidR="00581871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xbpe </w:t>
      </w:r>
      <w:r w:rsidR="00581871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비트를 결정하는 식으로 </w:t>
      </w:r>
      <w:r w:rsidR="00581871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 </w:t>
      </w:r>
      <w:r w:rsidR="00581871">
        <w:rPr>
          <w:rFonts w:asciiTheme="minorEastAsia" w:eastAsiaTheme="minorEastAsia" w:hAnsiTheme="minorEastAsia" w:hint="eastAsia"/>
          <w:sz w:val="24"/>
          <w:szCs w:val="24"/>
          <w:lang w:eastAsia="ko-KR"/>
        </w:rPr>
        <w:t>코드를 생성할 수 있다</w:t>
      </w:r>
    </w:p>
    <w:p w:rsidR="00581871" w:rsidRDefault="00581871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581871" w:rsidRDefault="00581871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4.1)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Immediate mode </w:t>
      </w:r>
    </w:p>
    <w:p w:rsidR="00581871" w:rsidRDefault="00581871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operand[0]이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#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경우에 해당한다.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#뒤에는 숫자(상수)나,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symbol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 올 수 있는데,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symbol이 오는 경우는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offset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다른 일반 경우와 동일한 방법으로 계산되므로 이 단계에서는 숫자인 경우에만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offse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t을 바꿔준다.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581871" w:rsidRDefault="00581871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우선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n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i비트를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01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설정하고,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operand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++하여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#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제거하고,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read_symbol(operand)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return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값이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-1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경우와 그렇지 않은 경우로 나눈다.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-1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아닌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#symbol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형식의 code이므로 따로 offset을 설정해주지 않고 넘어가며,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-1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 경우에는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make_int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함수를 통해 해당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operand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문자열에 담긴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값이 알맞은 10진수 형식인지를 확인하고,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잘못된 형식인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return 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올바른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offset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해당 값을 저장하고 이 값이 범위를 넘지 않는지 체크한다.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(type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offset&gt; 0xfff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, type이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4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offset&gt;0xfffff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 범위를 넘어간 것으로,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return 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)</w:t>
      </w:r>
      <w:r w:rsidRPr="00581871">
        <w:rPr>
          <w:rFonts w:asciiTheme="minorEastAsia" w:eastAsiaTheme="minorEastAsia" w:hAnsiTheme="minorEastAsia"/>
          <w:sz w:val="24"/>
          <w:szCs w:val="24"/>
          <w:u w:val="single"/>
          <w:lang w:eastAsia="ko-KR"/>
        </w:rPr>
        <w:t xml:space="preserve"> # </w:t>
      </w:r>
      <w:r w:rsidRPr="00581871">
        <w:rPr>
          <w:rFonts w:asciiTheme="minorEastAsia" w:eastAsiaTheme="minorEastAsia" w:hAnsiTheme="minorEastAsia" w:hint="eastAsia"/>
          <w:sz w:val="24"/>
          <w:szCs w:val="24"/>
          <w:u w:val="single"/>
          <w:lang w:eastAsia="ko-KR"/>
        </w:rPr>
        <w:t>뒤의 숫자에 음수가 오는 것은 오류로 처리하였다.</w:t>
      </w:r>
      <w:r w:rsidRPr="00581871">
        <w:rPr>
          <w:rFonts w:asciiTheme="minorEastAsia" w:eastAsiaTheme="minorEastAsia" w:hAnsiTheme="minorEastAsia"/>
          <w:sz w:val="24"/>
          <w:szCs w:val="24"/>
          <w:u w:val="single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</w:p>
    <w:p w:rsidR="00F72429" w:rsidRDefault="00581871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581871" w:rsidRDefault="00581871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>4.2) Indirect mode</w:t>
      </w:r>
    </w:p>
    <w:p w:rsidR="00C5456D" w:rsidRDefault="00581871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lastRenderedPageBreak/>
        <w:t xml:space="preserve"> operand[0]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@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경우에 해당한다.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operand++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하여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@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제거하고</w:t>
      </w:r>
      <w:r w:rsidR="00C5456D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  <w:r w:rsidR="00C5456D">
        <w:rPr>
          <w:rFonts w:asciiTheme="minorEastAsia" w:eastAsiaTheme="minorEastAsia" w:hAnsiTheme="minorEastAsia"/>
          <w:sz w:val="24"/>
          <w:szCs w:val="24"/>
          <w:lang w:eastAsia="ko-KR"/>
        </w:rPr>
        <w:t>ni</w:t>
      </w:r>
      <w:r w:rsidR="00C5456D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비트를 </w:t>
      </w:r>
      <w:r w:rsidR="00C5456D">
        <w:rPr>
          <w:rFonts w:asciiTheme="minorEastAsia" w:eastAsiaTheme="minorEastAsia" w:hAnsiTheme="minorEastAsia"/>
          <w:sz w:val="24"/>
          <w:szCs w:val="24"/>
          <w:lang w:eastAsia="ko-KR"/>
        </w:rPr>
        <w:t>10</w:t>
      </w:r>
      <w:r w:rsidR="00C5456D">
        <w:rPr>
          <w:rFonts w:asciiTheme="minorEastAsia" w:eastAsiaTheme="minorEastAsia" w:hAnsiTheme="minorEastAsia" w:hint="eastAsia"/>
          <w:sz w:val="24"/>
          <w:szCs w:val="24"/>
          <w:lang w:eastAsia="ko-KR"/>
        </w:rPr>
        <w:t>으로 설정한다.</w:t>
      </w:r>
      <w:r w:rsidR="00C5456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C5456D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이후 symbol</w:t>
      </w:r>
      <w:r w:rsidR="00C5456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table</w:t>
      </w:r>
      <w:r w:rsidR="00C5456D"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operand가 있는지 확인하고(</w:t>
      </w:r>
      <w:r w:rsidR="00C5456D">
        <w:rPr>
          <w:rFonts w:asciiTheme="minorEastAsia" w:eastAsiaTheme="minorEastAsia" w:hAnsiTheme="minorEastAsia"/>
          <w:sz w:val="24"/>
          <w:szCs w:val="24"/>
          <w:lang w:eastAsia="ko-KR"/>
        </w:rPr>
        <w:t>read_symbol</w:t>
      </w:r>
      <w:r w:rsidR="00C5456D">
        <w:rPr>
          <w:rFonts w:asciiTheme="minorEastAsia" w:eastAsiaTheme="minorEastAsia" w:hAnsiTheme="minorEastAsia" w:hint="eastAsia"/>
          <w:sz w:val="24"/>
          <w:szCs w:val="24"/>
          <w:lang w:eastAsia="ko-KR"/>
        </w:rPr>
        <w:t>함수</w:t>
      </w:r>
      <w:r w:rsidR="00C5456D">
        <w:rPr>
          <w:rFonts w:asciiTheme="minorEastAsia" w:eastAsiaTheme="minorEastAsia" w:hAnsiTheme="minorEastAsia"/>
          <w:sz w:val="24"/>
          <w:szCs w:val="24"/>
          <w:lang w:eastAsia="ko-KR"/>
        </w:rPr>
        <w:t>)</w:t>
      </w:r>
      <w:r w:rsidR="00C5456D">
        <w:rPr>
          <w:rFonts w:asciiTheme="minorEastAsia" w:eastAsiaTheme="minorEastAsia" w:hAnsiTheme="minorEastAsia" w:hint="eastAsia"/>
          <w:sz w:val="24"/>
          <w:szCs w:val="24"/>
          <w:lang w:eastAsia="ko-KR"/>
        </w:rPr>
        <w:t>,</w:t>
      </w:r>
      <w:r w:rsidR="00C5456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C5456D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존재하지 않는다면 </w:t>
      </w:r>
      <w:r w:rsidR="00C5456D">
        <w:rPr>
          <w:rFonts w:asciiTheme="minorEastAsia" w:eastAsiaTheme="minorEastAsia" w:hAnsiTheme="minorEastAsia"/>
          <w:sz w:val="24"/>
          <w:szCs w:val="24"/>
          <w:lang w:eastAsia="ko-KR"/>
        </w:rPr>
        <w:t>return 0</w:t>
      </w:r>
      <w:r w:rsidR="00C5456D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해준다.</w:t>
      </w:r>
      <w:r w:rsidR="00C5456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C5456D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indirect mode의 경우 offset이 일반적인 경우와 동일한 방식으로 계산되므로 별로로 </w:t>
      </w:r>
      <w:r w:rsidR="00C5456D">
        <w:rPr>
          <w:rFonts w:asciiTheme="minorEastAsia" w:eastAsiaTheme="minorEastAsia" w:hAnsiTheme="minorEastAsia"/>
          <w:sz w:val="24"/>
          <w:szCs w:val="24"/>
          <w:lang w:eastAsia="ko-KR"/>
        </w:rPr>
        <w:t>offset</w:t>
      </w:r>
      <w:r w:rsidR="00C5456D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을 수정하지 않고 </w:t>
      </w:r>
      <w:r w:rsidR="00C5456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symbol table </w:t>
      </w:r>
      <w:r w:rsidR="00C5456D">
        <w:rPr>
          <w:rFonts w:asciiTheme="minorEastAsia" w:eastAsiaTheme="minorEastAsia" w:hAnsiTheme="minorEastAsia" w:hint="eastAsia"/>
          <w:sz w:val="24"/>
          <w:szCs w:val="24"/>
          <w:lang w:eastAsia="ko-KR"/>
        </w:rPr>
        <w:t>존재 여부만 확인 한 뒤 넘어가면 된다.</w:t>
      </w:r>
      <w:r w:rsidR="00C5456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B138D6" w:rsidRPr="00B138D6" w:rsidRDefault="00B138D6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u w:val="single"/>
          <w:lang w:eastAsia="ko-KR"/>
        </w:rPr>
      </w:pPr>
      <w:r w:rsidRPr="00B138D6">
        <w:rPr>
          <w:rFonts w:asciiTheme="minorEastAsia" w:eastAsiaTheme="minorEastAsia" w:hAnsiTheme="minorEastAsia"/>
          <w:sz w:val="24"/>
          <w:szCs w:val="24"/>
          <w:u w:val="single"/>
          <w:lang w:eastAsia="ko-KR"/>
        </w:rPr>
        <w:t>@</w:t>
      </w:r>
      <w:r w:rsidRPr="00B138D6">
        <w:rPr>
          <w:rFonts w:asciiTheme="minorEastAsia" w:eastAsiaTheme="minorEastAsia" w:hAnsiTheme="minorEastAsia" w:hint="eastAsia"/>
          <w:sz w:val="24"/>
          <w:szCs w:val="24"/>
          <w:u w:val="single"/>
          <w:lang w:eastAsia="ko-KR"/>
        </w:rPr>
        <w:t xml:space="preserve">상수 형태의 입력은 오류 처리하였다. </w:t>
      </w:r>
      <w:r w:rsidRPr="00B138D6">
        <w:rPr>
          <w:rFonts w:asciiTheme="minorEastAsia" w:eastAsiaTheme="minorEastAsia" w:hAnsiTheme="minorEastAsia"/>
          <w:sz w:val="24"/>
          <w:szCs w:val="24"/>
          <w:u w:val="single"/>
          <w:lang w:eastAsia="ko-KR"/>
        </w:rPr>
        <w:t xml:space="preserve">@symbol </w:t>
      </w:r>
      <w:r w:rsidRPr="00B138D6">
        <w:rPr>
          <w:rFonts w:asciiTheme="minorEastAsia" w:eastAsiaTheme="minorEastAsia" w:hAnsiTheme="minorEastAsia" w:hint="eastAsia"/>
          <w:sz w:val="24"/>
          <w:szCs w:val="24"/>
          <w:u w:val="single"/>
          <w:lang w:eastAsia="ko-KR"/>
        </w:rPr>
        <w:t>만 올바른 형태이다.</w:t>
      </w:r>
    </w:p>
    <w:p w:rsidR="00C5456D" w:rsidRDefault="00C5456D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C5456D" w:rsidRDefault="00C5456D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>4.3) Simple addressing</w:t>
      </w:r>
    </w:p>
    <w:p w:rsidR="00C5456D" w:rsidRDefault="00C5456D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4.1)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4.2)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 해당하지 않는 경우는 모두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simple addressing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 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ni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11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설정해주고,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instruction의 type이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4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비트를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로 설정하고 offset에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operand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(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symbol)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의 주소값을 그대로 저장한다.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operand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의 주소값은 read_symbol 함수로 얻어올 수 있으며,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symbol이 존재하지 않는 경우는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return 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해준다.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C5456D" w:rsidRDefault="00C5456D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C5456D" w:rsidRDefault="00C5456D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4.5) offset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계산</w:t>
      </w:r>
    </w:p>
    <w:p w:rsidR="00C5456D" w:rsidRDefault="00C5456D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offset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값은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123456789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초기화 되어있다.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만약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4.5)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단계에서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offset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123456789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 경우는 아직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offset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계산되지 않았다는 의미이므로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offset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계산해주어야 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(123456789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가 아닌 경우는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#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숫자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or format 4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경우에 해당한다.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) </w:t>
      </w:r>
    </w:p>
    <w:p w:rsidR="00025514" w:rsidRDefault="00C5456D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pc=lc[line+1]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설정하면,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offset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=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operand(symbol)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의 Loc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025514">
        <w:rPr>
          <w:rFonts w:asciiTheme="minorEastAsia" w:eastAsiaTheme="minorEastAsia" w:hAnsiTheme="minorEastAsia"/>
          <w:sz w:val="24"/>
          <w:szCs w:val="24"/>
          <w:lang w:eastAsia="ko-KR"/>
        </w:rPr>
        <w:t>–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PC</w:t>
      </w:r>
      <w:r w:rsidR="00025514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025514">
        <w:rPr>
          <w:rFonts w:asciiTheme="minorEastAsia" w:eastAsiaTheme="minorEastAsia" w:hAnsiTheme="minorEastAsia" w:hint="eastAsia"/>
          <w:sz w:val="24"/>
          <w:szCs w:val="24"/>
          <w:lang w:eastAsia="ko-KR"/>
        </w:rPr>
        <w:t>가 된다.</w:t>
      </w:r>
      <w:r w:rsidR="00025514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02551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만약 이 값이 </w:t>
      </w:r>
      <w:r w:rsidR="00025514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-0xfff ~0xfff </w:t>
      </w:r>
      <w:r w:rsidR="0002551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사이라면 </w:t>
      </w:r>
      <w:r w:rsidR="00025514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PC relative </w:t>
      </w:r>
      <w:r w:rsidR="0002551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방식으로 </w:t>
      </w:r>
      <w:r w:rsidR="00025514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addressing </w:t>
      </w:r>
      <w:r w:rsidR="0002551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할 수 있으므로 </w:t>
      </w:r>
      <w:r w:rsidR="00025514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bp </w:t>
      </w:r>
      <w:r w:rsidR="0002551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비트를 </w:t>
      </w:r>
      <w:r w:rsidR="00025514">
        <w:rPr>
          <w:rFonts w:asciiTheme="minorEastAsia" w:eastAsiaTheme="minorEastAsia" w:hAnsiTheme="minorEastAsia"/>
          <w:sz w:val="24"/>
          <w:szCs w:val="24"/>
          <w:lang w:eastAsia="ko-KR"/>
        </w:rPr>
        <w:t>01</w:t>
      </w:r>
      <w:r w:rsidR="00025514"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설정해준다.</w:t>
      </w:r>
      <w:r w:rsidR="00025514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02551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그리고 </w:t>
      </w:r>
      <w:r w:rsidR="00025514">
        <w:rPr>
          <w:rFonts w:asciiTheme="minorEastAsia" w:eastAsiaTheme="minorEastAsia" w:hAnsiTheme="minorEastAsia"/>
          <w:sz w:val="24"/>
          <w:szCs w:val="24"/>
          <w:lang w:eastAsia="ko-KR"/>
        </w:rPr>
        <w:t>offset</w:t>
      </w:r>
      <w:r w:rsidR="0002551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음수인 경우 </w:t>
      </w:r>
      <w:r w:rsidR="00025514">
        <w:rPr>
          <w:rFonts w:asciiTheme="minorEastAsia" w:eastAsiaTheme="minorEastAsia" w:hAnsiTheme="minorEastAsia"/>
          <w:sz w:val="24"/>
          <w:szCs w:val="24"/>
          <w:lang w:eastAsia="ko-KR"/>
        </w:rPr>
        <w:t>0x1000</w:t>
      </w:r>
      <w:r w:rsidR="0002551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을 더하여 </w:t>
      </w:r>
      <w:r w:rsidR="00025514">
        <w:rPr>
          <w:rFonts w:asciiTheme="minorEastAsia" w:eastAsiaTheme="minorEastAsia" w:hAnsiTheme="minorEastAsia"/>
          <w:sz w:val="24"/>
          <w:szCs w:val="24"/>
          <w:lang w:eastAsia="ko-KR"/>
        </w:rPr>
        <w:t>2</w:t>
      </w:r>
      <w:r w:rsidR="00025514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의 보수 형태로 나타낸다.</w:t>
      </w:r>
    </w:p>
    <w:p w:rsidR="00025514" w:rsidRDefault="00025514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만약 offset의 값이 범위를 벗어난 경우,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Base relative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방식을 사용해야 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bp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으로 설정하고,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offset = operand(symbol) Loc – base(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base register, 전역변수로 선언됨)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수정해준다.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offset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음수가 되면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return 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해준다.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025514" w:rsidRDefault="00025514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이후 해당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instruction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index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모드인지를 확인하여(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operand2==”X”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경우)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인덱스 모드인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offset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x(x register, 전역변수로 선언됨)</w:t>
      </w:r>
      <w:r w:rsidR="00C5456D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값을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lastRenderedPageBreak/>
        <w:t>더해주고,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x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비트를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설정한다.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025514" w:rsidRDefault="00025514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025514" w:rsidRDefault="00025514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4.6)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최종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offset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체크 및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코드 생성/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작성</w:t>
      </w:r>
    </w:p>
    <w:p w:rsidR="00025514" w:rsidRDefault="00025514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최종적으로 구한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offset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의 범위를 체크한다.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(type=4 -&gt;offset &gt; 0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xfffff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/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type=3 -&gt; offset &gt; 0xfff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인 경우 에러이다.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음수인 경우는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Pc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relative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방식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offset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계산 할 때 체크하였으므로 할 필요없다.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)</w:t>
      </w:r>
    </w:p>
    <w:p w:rsidR="00025514" w:rsidRDefault="00025514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7D4CB7">
        <w:rPr>
          <w:rFonts w:asciiTheme="minorEastAsia" w:eastAsiaTheme="minorEastAsia" w:hAnsiTheme="minorEastAsia" w:hint="eastAsia"/>
          <w:sz w:val="24"/>
          <w:szCs w:val="24"/>
          <w:lang w:eastAsia="ko-KR"/>
        </w:rPr>
        <w:t>체크를 끝마친 경우,</w:t>
      </w:r>
      <w:r w:rsidR="007D4CB7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7D4CB7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</w:t>
      </w:r>
      <w:r w:rsidR="007D4CB7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obj </w:t>
      </w:r>
      <w:r w:rsidR="007D4CB7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코드를 </w:t>
      </w:r>
      <w:r w:rsidR="007D4CB7">
        <w:rPr>
          <w:rFonts w:asciiTheme="minorEastAsia" w:eastAsiaTheme="minorEastAsia" w:hAnsiTheme="minorEastAsia"/>
          <w:sz w:val="24"/>
          <w:szCs w:val="24"/>
          <w:lang w:eastAsia="ko-KR"/>
        </w:rPr>
        <w:t>code_set</w:t>
      </w:r>
      <w:r w:rsidR="007D4CB7">
        <w:rPr>
          <w:rFonts w:asciiTheme="minorEastAsia" w:eastAsiaTheme="minorEastAsia" w:hAnsiTheme="minorEastAsia" w:hint="eastAsia"/>
          <w:sz w:val="24"/>
          <w:szCs w:val="24"/>
          <w:lang w:eastAsia="ko-KR"/>
        </w:rPr>
        <w:t>[line].obj에 형식을 맞춰 저장시킨 뒤 파일에 작성해주고 함수를 종료한다.</w:t>
      </w:r>
      <w:r w:rsidR="007D4CB7">
        <w:rPr>
          <w:rFonts w:asciiTheme="minorEastAsia" w:eastAsiaTheme="minorEastAsia" w:hAnsiTheme="minorEastAsia"/>
          <w:sz w:val="24"/>
          <w:szCs w:val="24"/>
          <w:lang w:eastAsia="ko-KR"/>
        </w:rPr>
        <w:t>(</w:t>
      </w:r>
      <w:r w:rsidR="007D4CB7">
        <w:rPr>
          <w:rFonts w:asciiTheme="minorEastAsia" w:eastAsiaTheme="minorEastAsia" w:hAnsiTheme="minorEastAsia" w:hint="eastAsia"/>
          <w:sz w:val="24"/>
          <w:szCs w:val="24"/>
          <w:lang w:eastAsia="ko-KR"/>
        </w:rPr>
        <w:t>return 1)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</w:p>
    <w:p w:rsidR="00581871" w:rsidRPr="00581871" w:rsidRDefault="00025514" w:rsidP="00581871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 </w:t>
      </w:r>
      <w:r w:rsidR="00C5456D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 </w:t>
      </w:r>
    </w:p>
    <w:p w:rsidR="006F03E6" w:rsidRPr="00375052" w:rsidRDefault="006F03E6" w:rsidP="006F03E6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사용 변수</w:t>
      </w:r>
    </w:p>
    <w:p w:rsidR="006F03E6" w:rsidRDefault="004A1FBC" w:rsidP="004A1FBC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4A1FBC">
        <w:rPr>
          <w:rFonts w:asciiTheme="minorEastAsia" w:eastAsiaTheme="minorEastAsia" w:hAnsiTheme="minorEastAsia" w:hint="eastAsia"/>
          <w:sz w:val="24"/>
          <w:szCs w:val="24"/>
          <w:lang w:eastAsia="ko-KR"/>
        </w:rPr>
        <w:t>int opcode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: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해당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line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번째 코드 operation의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opcode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값</w:t>
      </w:r>
    </w:p>
    <w:p w:rsidR="004A1FBC" w:rsidRDefault="004A1FBC" w:rsidP="004A1FBC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int nixbpe[6] : nixbit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비트를 저장하는 배열</w:t>
      </w:r>
    </w:p>
    <w:p w:rsidR="004A1FBC" w:rsidRDefault="004A1FBC" w:rsidP="004A1FBC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int offset = 123456789 : obj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코드 생성시 계산되는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offset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저장하는 변수</w:t>
      </w:r>
    </w:p>
    <w:p w:rsidR="004A1FBC" w:rsidRDefault="004A1FBC" w:rsidP="004A1FBC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int obj[8] : obj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코드를 계산하는 과정에서 필요한 배열로,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obj[i] = obj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코드의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i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번째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half byte(digit)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의 정수값을 의미한다.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( 0&lt;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obj[i] &lt;16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)</w:t>
      </w:r>
    </w:p>
    <w:p w:rsidR="004A1FBC" w:rsidRDefault="004A1FBC" w:rsidP="004A1FBC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char* operand : 해당 line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번째 코드의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operand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를 저장하는 문자열 </w:t>
      </w:r>
    </w:p>
    <w:p w:rsidR="00665A7E" w:rsidRPr="00665A7E" w:rsidRDefault="00665A7E" w:rsidP="00665A7E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6F03E6" w:rsidRPr="00375052" w:rsidRDefault="006F03E6" w:rsidP="006F03E6">
      <w:pPr>
        <w:pStyle w:val="2"/>
        <w:rPr>
          <w:rFonts w:asciiTheme="minorEastAsia" w:eastAsiaTheme="minorEastAsia" w:hAnsiTheme="minorEastAsia"/>
          <w:bCs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>모듈 이름:</w:t>
      </w:r>
      <w:r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 xml:space="preserve"> int read_reg(char* reg)</w:t>
      </w: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 xml:space="preserve"> </w:t>
      </w:r>
    </w:p>
    <w:p w:rsidR="006F03E6" w:rsidRPr="00375052" w:rsidRDefault="006F03E6" w:rsidP="006F03E6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기능 </w:t>
      </w:r>
    </w:p>
    <w:p w:rsidR="006F03E6" w:rsidRPr="00375052" w:rsidRDefault="00F075D3" w:rsidP="006F03E6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reg에 해당하는 레지스터 number을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return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해주는 함수이다.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s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trcmp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reg와 각 레지스터 이름을 비교하여(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A,B,S,T,F,L,PC,X,SW)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각 레지스터에 맞는 숫자를 반환하고,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잘못된 레지스터를 입력한 경우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return -1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한다.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6F03E6" w:rsidRPr="00375052" w:rsidRDefault="006F03E6" w:rsidP="006F03E6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사용 변수</w:t>
      </w:r>
    </w:p>
    <w:p w:rsidR="006F03E6" w:rsidRPr="00375052" w:rsidRDefault="006F03E6" w:rsidP="006F03E6">
      <w:pPr>
        <w:ind w:left="720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없음</w:t>
      </w:r>
    </w:p>
    <w:p w:rsidR="00B03BA8" w:rsidRPr="00375052" w:rsidRDefault="00B03BA8" w:rsidP="00564BC4">
      <w:pPr>
        <w:ind w:left="72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564BC4" w:rsidRPr="00375052" w:rsidRDefault="00564BC4" w:rsidP="00564BC4">
      <w:pPr>
        <w:pStyle w:val="2"/>
        <w:rPr>
          <w:rFonts w:asciiTheme="minorEastAsia" w:eastAsiaTheme="minorEastAsia" w:hAnsiTheme="minorEastAsia"/>
          <w:bCs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lastRenderedPageBreak/>
        <w:t xml:space="preserve"> </w:t>
      </w:r>
      <w:bookmarkStart w:id="11" w:name="_Toc130041410"/>
      <w:r w:rsidR="0006784D"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>모듈이름</w:t>
      </w:r>
      <w:r w:rsidR="0006784D"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>:</w:t>
      </w: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 xml:space="preserve">  </w:t>
      </w:r>
      <w:bookmarkEnd w:id="11"/>
      <w:r w:rsidR="006F03E6"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>char make_char(int n)</w:t>
      </w:r>
    </w:p>
    <w:p w:rsidR="00564BC4" w:rsidRPr="00375052" w:rsidRDefault="00564BC4" w:rsidP="00564BC4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bookmarkStart w:id="12" w:name="_Toc130041411"/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기능</w:t>
      </w:r>
      <w:bookmarkEnd w:id="12"/>
    </w:p>
    <w:p w:rsidR="0006784D" w:rsidRPr="00375052" w:rsidRDefault="00F075D3" w:rsidP="0006784D">
      <w:pPr>
        <w:ind w:left="720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정수형 변수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n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(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0~15)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에 해당하는 문자형 타입을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return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하는 함수이다.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n&lt;0 거나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n&gt;=16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 경우에는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‘\0’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을 반환하고, 그렇지 않은 경우 n이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0~9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 경우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‘0’+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n을,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n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10~15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 경우에는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(n-10)+’A’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반환한다.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</w:p>
    <w:p w:rsidR="00564BC4" w:rsidRPr="00375052" w:rsidRDefault="00564BC4" w:rsidP="00F075D3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bookmarkStart w:id="13" w:name="_Toc130041412"/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사용변</w:t>
      </w:r>
      <w:r w:rsidR="00733950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수</w:t>
      </w:r>
      <w:bookmarkEnd w:id="13"/>
    </w:p>
    <w:p w:rsidR="00F075D3" w:rsidRPr="00375052" w:rsidRDefault="00F075D3" w:rsidP="00F075D3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char c: int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n의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char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변환 값을 저장하는 변수</w:t>
      </w:r>
    </w:p>
    <w:p w:rsidR="00F075D3" w:rsidRPr="00375052" w:rsidRDefault="00F075D3" w:rsidP="00F075D3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</w:p>
    <w:p w:rsidR="00564BC4" w:rsidRPr="00375052" w:rsidRDefault="0006784D" w:rsidP="00564BC4">
      <w:pPr>
        <w:pStyle w:val="2"/>
        <w:rPr>
          <w:rFonts w:asciiTheme="minorEastAsia" w:eastAsiaTheme="minorEastAsia" w:hAnsiTheme="minorEastAsia"/>
          <w:bCs/>
          <w:sz w:val="24"/>
          <w:szCs w:val="24"/>
          <w:lang w:eastAsia="ko-KR"/>
        </w:rPr>
      </w:pPr>
      <w:bookmarkStart w:id="14" w:name="_Toc130041413"/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>모듈이름</w:t>
      </w:r>
      <w:r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>:</w:t>
      </w:r>
      <w:r w:rsidR="00564BC4"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 xml:space="preserve"> </w:t>
      </w:r>
      <w:bookmarkEnd w:id="14"/>
      <w:r w:rsidR="006F03E6"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>int make_int(char* s)</w:t>
      </w:r>
    </w:p>
    <w:p w:rsidR="00564BC4" w:rsidRPr="00375052" w:rsidRDefault="00564BC4" w:rsidP="00564BC4">
      <w:pPr>
        <w:pStyle w:val="3"/>
        <w:rPr>
          <w:rFonts w:asciiTheme="minorEastAsia" w:eastAsiaTheme="minorEastAsia" w:hAnsiTheme="minorEastAsia"/>
          <w:iCs/>
          <w:sz w:val="24"/>
          <w:szCs w:val="24"/>
          <w:lang w:eastAsia="ko-KR"/>
        </w:rPr>
      </w:pPr>
      <w:bookmarkStart w:id="15" w:name="_Toc130041414"/>
      <w:r w:rsidRPr="00375052">
        <w:rPr>
          <w:rFonts w:asciiTheme="minorEastAsia" w:eastAsiaTheme="minorEastAsia" w:hAnsiTheme="minorEastAsia" w:hint="eastAsia"/>
          <w:iCs/>
          <w:sz w:val="24"/>
          <w:szCs w:val="24"/>
          <w:lang w:eastAsia="ko-KR"/>
        </w:rPr>
        <w:t>기능</w:t>
      </w:r>
      <w:bookmarkEnd w:id="15"/>
    </w:p>
    <w:p w:rsidR="00852C55" w:rsidRPr="00375052" w:rsidRDefault="00852C55" w:rsidP="00965691">
      <w:pPr>
        <w:ind w:left="720"/>
        <w:rPr>
          <w:rFonts w:asciiTheme="minorEastAsia" w:eastAsiaTheme="minorEastAsia" w:hAnsiTheme="minorEastAsia"/>
          <w:iCs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iCs/>
          <w:sz w:val="24"/>
          <w:szCs w:val="24"/>
          <w:lang w:eastAsia="ko-KR"/>
        </w:rPr>
        <w:t xml:space="preserve">매개변수로 받은 문자열 </w:t>
      </w:r>
      <w:r w:rsidRPr="00375052">
        <w:rPr>
          <w:rFonts w:asciiTheme="minorEastAsia" w:eastAsiaTheme="minorEastAsia" w:hAnsiTheme="minorEastAsia"/>
          <w:iCs/>
          <w:sz w:val="24"/>
          <w:szCs w:val="24"/>
          <w:lang w:eastAsia="ko-KR"/>
        </w:rPr>
        <w:t>s</w:t>
      </w:r>
      <w:r w:rsidRPr="00375052">
        <w:rPr>
          <w:rFonts w:asciiTheme="minorEastAsia" w:eastAsiaTheme="minorEastAsia" w:hAnsiTheme="minorEastAsia" w:hint="eastAsia"/>
          <w:iCs/>
          <w:sz w:val="24"/>
          <w:szCs w:val="24"/>
          <w:lang w:eastAsia="ko-KR"/>
        </w:rPr>
        <w:t xml:space="preserve">를 </w:t>
      </w:r>
      <w:r w:rsidRPr="00375052">
        <w:rPr>
          <w:rFonts w:asciiTheme="minorEastAsia" w:eastAsiaTheme="minorEastAsia" w:hAnsiTheme="minorEastAsia"/>
          <w:iCs/>
          <w:sz w:val="24"/>
          <w:szCs w:val="24"/>
          <w:lang w:eastAsia="ko-KR"/>
        </w:rPr>
        <w:t>int</w:t>
      </w:r>
      <w:r w:rsidRPr="00375052">
        <w:rPr>
          <w:rFonts w:asciiTheme="minorEastAsia" w:eastAsiaTheme="minorEastAsia" w:hAnsiTheme="minorEastAsia" w:hint="eastAsia"/>
          <w:iCs/>
          <w:sz w:val="24"/>
          <w:szCs w:val="24"/>
          <w:lang w:eastAsia="ko-KR"/>
        </w:rPr>
        <w:t xml:space="preserve">로 변환한 값을 </w:t>
      </w:r>
      <w:r w:rsidRPr="00375052">
        <w:rPr>
          <w:rFonts w:asciiTheme="minorEastAsia" w:eastAsiaTheme="minorEastAsia" w:hAnsiTheme="minorEastAsia"/>
          <w:iCs/>
          <w:sz w:val="24"/>
          <w:szCs w:val="24"/>
          <w:lang w:eastAsia="ko-KR"/>
        </w:rPr>
        <w:t xml:space="preserve">return </w:t>
      </w:r>
      <w:r w:rsidRPr="00375052">
        <w:rPr>
          <w:rFonts w:asciiTheme="minorEastAsia" w:eastAsiaTheme="minorEastAsia" w:hAnsiTheme="minorEastAsia" w:hint="eastAsia"/>
          <w:iCs/>
          <w:sz w:val="24"/>
          <w:szCs w:val="24"/>
          <w:lang w:eastAsia="ko-KR"/>
        </w:rPr>
        <w:t>하는 함수이다.</w:t>
      </w:r>
      <w:r w:rsidRPr="00375052">
        <w:rPr>
          <w:rFonts w:asciiTheme="minorEastAsia" w:eastAsiaTheme="minorEastAsia" w:hAnsiTheme="minorEastAsia"/>
          <w:iCs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iCs/>
          <w:sz w:val="24"/>
          <w:szCs w:val="24"/>
          <w:lang w:eastAsia="ko-KR"/>
        </w:rPr>
        <w:t xml:space="preserve">s의 시작부터 끝까지 읽으며, 그 값이 </w:t>
      </w:r>
      <w:r w:rsidRPr="00375052">
        <w:rPr>
          <w:rFonts w:asciiTheme="minorEastAsia" w:eastAsiaTheme="minorEastAsia" w:hAnsiTheme="minorEastAsia"/>
          <w:iCs/>
          <w:sz w:val="24"/>
          <w:szCs w:val="24"/>
          <w:lang w:eastAsia="ko-KR"/>
        </w:rPr>
        <w:t xml:space="preserve">‘0’~’9’ </w:t>
      </w:r>
      <w:r w:rsidRPr="00375052">
        <w:rPr>
          <w:rFonts w:asciiTheme="minorEastAsia" w:eastAsiaTheme="minorEastAsia" w:hAnsiTheme="minorEastAsia" w:hint="eastAsia"/>
          <w:iCs/>
          <w:sz w:val="24"/>
          <w:szCs w:val="24"/>
          <w:lang w:eastAsia="ko-KR"/>
        </w:rPr>
        <w:t xml:space="preserve">사이에 있지 않으면 </w:t>
      </w:r>
      <w:r w:rsidRPr="00375052">
        <w:rPr>
          <w:rFonts w:asciiTheme="minorEastAsia" w:eastAsiaTheme="minorEastAsia" w:hAnsiTheme="minorEastAsia"/>
          <w:iCs/>
          <w:sz w:val="24"/>
          <w:szCs w:val="24"/>
          <w:lang w:eastAsia="ko-KR"/>
        </w:rPr>
        <w:t>return -1</w:t>
      </w:r>
      <w:r w:rsidRPr="00375052">
        <w:rPr>
          <w:rFonts w:asciiTheme="minorEastAsia" w:eastAsiaTheme="minorEastAsia" w:hAnsiTheme="minorEastAsia" w:hint="eastAsia"/>
          <w:iCs/>
          <w:sz w:val="24"/>
          <w:szCs w:val="24"/>
          <w:lang w:eastAsia="ko-KR"/>
        </w:rPr>
        <w:t>을 하여 잘못된 형식임을 알리고,</w:t>
      </w:r>
      <w:r w:rsidRPr="00375052">
        <w:rPr>
          <w:rFonts w:asciiTheme="minorEastAsia" w:eastAsiaTheme="minorEastAsia" w:hAnsiTheme="minorEastAsia"/>
          <w:iCs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iCs/>
          <w:sz w:val="24"/>
          <w:szCs w:val="24"/>
          <w:lang w:eastAsia="ko-KR"/>
        </w:rPr>
        <w:t xml:space="preserve">그렇지 않으면 </w:t>
      </w:r>
      <w:r w:rsidRPr="00375052">
        <w:rPr>
          <w:rFonts w:asciiTheme="minorEastAsia" w:eastAsiaTheme="minorEastAsia" w:hAnsiTheme="minorEastAsia"/>
          <w:iCs/>
          <w:sz w:val="24"/>
          <w:szCs w:val="24"/>
          <w:lang w:eastAsia="ko-KR"/>
        </w:rPr>
        <w:t xml:space="preserve">result </w:t>
      </w:r>
      <w:r w:rsidRPr="00375052">
        <w:rPr>
          <w:rFonts w:asciiTheme="minorEastAsia" w:eastAsiaTheme="minorEastAsia" w:hAnsiTheme="minorEastAsia" w:hint="eastAsia"/>
          <w:iCs/>
          <w:sz w:val="24"/>
          <w:szCs w:val="24"/>
          <w:lang w:eastAsia="ko-KR"/>
        </w:rPr>
        <w:t xml:space="preserve">에 </w:t>
      </w:r>
      <w:r w:rsidRPr="00375052">
        <w:rPr>
          <w:rFonts w:asciiTheme="minorEastAsia" w:eastAsiaTheme="minorEastAsia" w:hAnsiTheme="minorEastAsia"/>
          <w:iCs/>
          <w:sz w:val="24"/>
          <w:szCs w:val="24"/>
          <w:lang w:eastAsia="ko-KR"/>
        </w:rPr>
        <w:t>result*10</w:t>
      </w:r>
      <w:r w:rsidRPr="00375052">
        <w:rPr>
          <w:rFonts w:asciiTheme="minorEastAsia" w:eastAsiaTheme="minorEastAsia" w:hAnsiTheme="minorEastAsia" w:hint="eastAsia"/>
          <w:iCs/>
          <w:sz w:val="24"/>
          <w:szCs w:val="24"/>
          <w:lang w:eastAsia="ko-KR"/>
        </w:rPr>
        <w:t xml:space="preserve">과 해당 문자의 </w:t>
      </w:r>
      <w:r w:rsidRPr="00375052">
        <w:rPr>
          <w:rFonts w:asciiTheme="minorEastAsia" w:eastAsiaTheme="minorEastAsia" w:hAnsiTheme="minorEastAsia"/>
          <w:iCs/>
          <w:sz w:val="24"/>
          <w:szCs w:val="24"/>
          <w:lang w:eastAsia="ko-KR"/>
        </w:rPr>
        <w:t xml:space="preserve">int </w:t>
      </w:r>
      <w:r w:rsidRPr="00375052">
        <w:rPr>
          <w:rFonts w:asciiTheme="minorEastAsia" w:eastAsiaTheme="minorEastAsia" w:hAnsiTheme="minorEastAsia" w:hint="eastAsia"/>
          <w:iCs/>
          <w:sz w:val="24"/>
          <w:szCs w:val="24"/>
          <w:lang w:eastAsia="ko-KR"/>
        </w:rPr>
        <w:t>값(</w:t>
      </w:r>
      <w:r w:rsidRPr="00375052">
        <w:rPr>
          <w:rFonts w:asciiTheme="minorEastAsia" w:eastAsiaTheme="minorEastAsia" w:hAnsiTheme="minorEastAsia"/>
          <w:iCs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iCs/>
          <w:sz w:val="24"/>
          <w:szCs w:val="24"/>
          <w:lang w:eastAsia="ko-KR"/>
        </w:rPr>
        <w:t>s[i]-</w:t>
      </w:r>
      <w:r w:rsidRPr="00375052">
        <w:rPr>
          <w:rFonts w:asciiTheme="minorEastAsia" w:eastAsiaTheme="minorEastAsia" w:hAnsiTheme="minorEastAsia"/>
          <w:iCs/>
          <w:sz w:val="24"/>
          <w:szCs w:val="24"/>
          <w:lang w:eastAsia="ko-KR"/>
        </w:rPr>
        <w:t xml:space="preserve">‘0’) </w:t>
      </w:r>
      <w:r w:rsidRPr="00375052">
        <w:rPr>
          <w:rFonts w:asciiTheme="minorEastAsia" w:eastAsiaTheme="minorEastAsia" w:hAnsiTheme="minorEastAsia" w:hint="eastAsia"/>
          <w:iCs/>
          <w:sz w:val="24"/>
          <w:szCs w:val="24"/>
          <w:lang w:eastAsia="ko-KR"/>
        </w:rPr>
        <w:t xml:space="preserve">을 더해주며 </w:t>
      </w:r>
      <w:r w:rsidRPr="00375052">
        <w:rPr>
          <w:rFonts w:asciiTheme="minorEastAsia" w:eastAsiaTheme="minorEastAsia" w:hAnsiTheme="minorEastAsia"/>
          <w:iCs/>
          <w:sz w:val="24"/>
          <w:szCs w:val="24"/>
          <w:lang w:eastAsia="ko-KR"/>
        </w:rPr>
        <w:t>result</w:t>
      </w:r>
      <w:r w:rsidRPr="00375052">
        <w:rPr>
          <w:rFonts w:asciiTheme="minorEastAsia" w:eastAsiaTheme="minorEastAsia" w:hAnsiTheme="minorEastAsia" w:hint="eastAsia"/>
          <w:iCs/>
          <w:sz w:val="24"/>
          <w:szCs w:val="24"/>
          <w:lang w:eastAsia="ko-KR"/>
        </w:rPr>
        <w:t>를 계산한다.</w:t>
      </w:r>
    </w:p>
    <w:p w:rsidR="00564BC4" w:rsidRPr="00375052" w:rsidRDefault="00852C55" w:rsidP="00965691">
      <w:pPr>
        <w:ind w:left="720"/>
        <w:rPr>
          <w:rFonts w:asciiTheme="minorEastAsia" w:eastAsiaTheme="minorEastAsia" w:hAnsiTheme="minorEastAsia"/>
          <w:iCs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iCs/>
          <w:sz w:val="24"/>
          <w:szCs w:val="24"/>
          <w:lang w:eastAsia="ko-KR"/>
        </w:rPr>
        <w:t>(e</w:t>
      </w:r>
      <w:r w:rsidRPr="00375052">
        <w:rPr>
          <w:rFonts w:asciiTheme="minorEastAsia" w:eastAsiaTheme="minorEastAsia" w:hAnsiTheme="minorEastAsia" w:hint="eastAsia"/>
          <w:iCs/>
          <w:sz w:val="24"/>
          <w:szCs w:val="24"/>
          <w:lang w:eastAsia="ko-KR"/>
        </w:rPr>
        <w:t>x</w:t>
      </w:r>
      <w:r w:rsidRPr="00375052">
        <w:rPr>
          <w:rFonts w:asciiTheme="minorEastAsia" w:eastAsiaTheme="minorEastAsia" w:hAnsiTheme="minorEastAsia"/>
          <w:iCs/>
          <w:sz w:val="24"/>
          <w:szCs w:val="24"/>
          <w:lang w:eastAsia="ko-KR"/>
        </w:rPr>
        <w:t>)</w:t>
      </w:r>
      <w:r w:rsidRPr="00375052">
        <w:rPr>
          <w:rFonts w:asciiTheme="minorEastAsia" w:eastAsiaTheme="minorEastAsia" w:hAnsiTheme="minorEastAsia" w:hint="eastAsia"/>
          <w:iCs/>
          <w:sz w:val="24"/>
          <w:szCs w:val="24"/>
          <w:lang w:eastAsia="ko-KR"/>
        </w:rPr>
        <w:t xml:space="preserve"> make_int(</w:t>
      </w:r>
      <w:r w:rsidRPr="00375052">
        <w:rPr>
          <w:rFonts w:asciiTheme="minorEastAsia" w:eastAsiaTheme="minorEastAsia" w:hAnsiTheme="minorEastAsia"/>
          <w:iCs/>
          <w:sz w:val="24"/>
          <w:szCs w:val="24"/>
          <w:lang w:eastAsia="ko-KR"/>
        </w:rPr>
        <w:t xml:space="preserve">“321” ) = 321) </w:t>
      </w:r>
    </w:p>
    <w:p w:rsidR="00564BC4" w:rsidRPr="00375052" w:rsidRDefault="00965691" w:rsidP="006F03E6">
      <w:pPr>
        <w:pStyle w:val="3"/>
        <w:rPr>
          <w:rFonts w:asciiTheme="minorEastAsia" w:eastAsiaTheme="minorEastAsia" w:hAnsiTheme="minorEastAsia"/>
          <w:sz w:val="24"/>
          <w:szCs w:val="24"/>
          <w:lang w:eastAsia="ko-KR"/>
        </w:rPr>
      </w:pPr>
      <w:bookmarkStart w:id="16" w:name="_Toc130041415"/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사용변수</w:t>
      </w:r>
      <w:bookmarkEnd w:id="16"/>
    </w:p>
    <w:p w:rsidR="00852C55" w:rsidRPr="00375052" w:rsidRDefault="00852C55" w:rsidP="00852C55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int i : loop counter</w:t>
      </w:r>
    </w:p>
    <w:p w:rsidR="00852C55" w:rsidRPr="00375052" w:rsidRDefault="00852C55" w:rsidP="00852C55">
      <w:pPr>
        <w:pStyle w:val="af7"/>
        <w:numPr>
          <w:ilvl w:val="0"/>
          <w:numId w:val="21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int result: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넘겨받은 문자열 s를 int로 변환한 값이 저장된다.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 </w:t>
      </w:r>
    </w:p>
    <w:p w:rsidR="00BC2D1C" w:rsidRDefault="00BC2D1C" w:rsidP="00BC2D1C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4949B4" w:rsidRDefault="004949B4" w:rsidP="00BC2D1C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4949B4" w:rsidRDefault="004949B4" w:rsidP="00BC2D1C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4949B4" w:rsidRDefault="004949B4" w:rsidP="00BC2D1C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4949B4" w:rsidRDefault="004949B4" w:rsidP="00BC2D1C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4949B4" w:rsidRDefault="004949B4" w:rsidP="00BC2D1C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4949B4" w:rsidRDefault="004949B4" w:rsidP="00BC2D1C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4949B4" w:rsidRDefault="004949B4" w:rsidP="00BC2D1C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4949B4" w:rsidRPr="009A51EA" w:rsidRDefault="004949B4" w:rsidP="00BC2D1C">
      <w:pPr>
        <w:pStyle w:val="af7"/>
        <w:ind w:left="108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9C3B9F" w:rsidRPr="00B138D6" w:rsidRDefault="00CE7811" w:rsidP="009C3B9F">
      <w:pPr>
        <w:pStyle w:val="1"/>
        <w:rPr>
          <w:rFonts w:asciiTheme="minorEastAsia" w:eastAsiaTheme="minorEastAsia" w:hAnsiTheme="minorEastAsia"/>
          <w:bCs/>
          <w:szCs w:val="24"/>
          <w:lang w:eastAsia="ko-KR"/>
        </w:rPr>
      </w:pPr>
      <w:bookmarkStart w:id="17" w:name="_Toc130041419"/>
      <w:r w:rsidRPr="00375052">
        <w:rPr>
          <w:rFonts w:asciiTheme="minorEastAsia" w:eastAsiaTheme="minorEastAsia" w:hAnsiTheme="minorEastAsia" w:hint="eastAsia"/>
          <w:bCs/>
          <w:szCs w:val="24"/>
          <w:lang w:eastAsia="ko-KR"/>
        </w:rPr>
        <w:lastRenderedPageBreak/>
        <w:t xml:space="preserve">전역 </w:t>
      </w:r>
      <w:r w:rsidR="004B4CB0">
        <w:rPr>
          <w:rFonts w:asciiTheme="minorEastAsia" w:eastAsiaTheme="minorEastAsia" w:hAnsiTheme="minorEastAsia" w:hint="eastAsia"/>
          <w:bCs/>
          <w:szCs w:val="24"/>
          <w:lang w:eastAsia="ko-KR"/>
        </w:rPr>
        <w:t>변수</w:t>
      </w:r>
      <w:r w:rsidRPr="00375052">
        <w:rPr>
          <w:rFonts w:asciiTheme="minorEastAsia" w:eastAsiaTheme="minorEastAsia" w:hAnsiTheme="minorEastAsia" w:hint="eastAsia"/>
          <w:bCs/>
          <w:szCs w:val="24"/>
          <w:lang w:eastAsia="ko-KR"/>
        </w:rPr>
        <w:t xml:space="preserve"> 정의</w:t>
      </w:r>
      <w:bookmarkEnd w:id="17"/>
    </w:p>
    <w:p w:rsidR="003C0BF8" w:rsidRPr="00375052" w:rsidRDefault="006F03E6" w:rsidP="00D6407C">
      <w:pPr>
        <w:pStyle w:val="2"/>
        <w:rPr>
          <w:rFonts w:asciiTheme="minorEastAsia" w:eastAsiaTheme="minorEastAsia" w:hAnsiTheme="minorEastAsia"/>
          <w:bCs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>sym</w:t>
      </w:r>
      <w:r w:rsidR="00B138D6">
        <w:rPr>
          <w:rFonts w:asciiTheme="minorEastAsia" w:eastAsiaTheme="minorEastAsia" w:hAnsiTheme="minorEastAsia"/>
          <w:bCs/>
          <w:sz w:val="24"/>
          <w:szCs w:val="24"/>
          <w:lang w:eastAsia="ko-KR"/>
        </w:rPr>
        <w:t>* symtable[26]</w:t>
      </w:r>
    </w:p>
    <w:p w:rsidR="003C0BF8" w:rsidRDefault="006F03E6" w:rsidP="003C0BF8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symbol table 을 위한변수</w:t>
      </w:r>
      <w:r w:rsidR="009C3B9F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로 최종적으로 assemble이 성공한 프로그램의 </w:t>
      </w:r>
      <w:r w:rsidR="009C3B9F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symbol </w:t>
      </w:r>
      <w:r w:rsidR="009C3B9F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table이 저장된다.</w:t>
      </w:r>
      <w:r w:rsidR="009C3B9F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  <w:r w:rsidR="00B138D6">
        <w:rPr>
          <w:rFonts w:asciiTheme="minorEastAsia" w:eastAsiaTheme="minorEastAsia" w:hAnsiTheme="minorEastAsia"/>
          <w:sz w:val="24"/>
          <w:szCs w:val="24"/>
          <w:lang w:eastAsia="ko-KR"/>
        </w:rPr>
        <w:t>(</w:t>
      </w:r>
      <w:r w:rsidR="00B138D6">
        <w:rPr>
          <w:rFonts w:asciiTheme="minorEastAsia" w:eastAsiaTheme="minorEastAsia" w:hAnsiTheme="minorEastAsia" w:hint="eastAsia"/>
          <w:sz w:val="24"/>
          <w:szCs w:val="24"/>
          <w:lang w:eastAsia="ko-KR"/>
        </w:rPr>
        <w:t>sy</w:t>
      </w:r>
      <w:r w:rsidR="00B138D6">
        <w:rPr>
          <w:rFonts w:asciiTheme="minorEastAsia" w:eastAsiaTheme="minorEastAsia" w:hAnsiTheme="minorEastAsia"/>
          <w:sz w:val="24"/>
          <w:szCs w:val="24"/>
          <w:lang w:eastAsia="ko-KR"/>
        </w:rPr>
        <w:t>mtable[0] =’A’</w:t>
      </w:r>
      <w:r w:rsidR="00B138D6"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</w:t>
      </w:r>
      <w:r w:rsidR="00B138D6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="00B138D6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시작하는 </w:t>
      </w:r>
      <w:r w:rsidR="00B138D6">
        <w:rPr>
          <w:rFonts w:asciiTheme="minorEastAsia" w:eastAsiaTheme="minorEastAsia" w:hAnsiTheme="minorEastAsia"/>
          <w:sz w:val="24"/>
          <w:szCs w:val="24"/>
          <w:lang w:eastAsia="ko-KR"/>
        </w:rPr>
        <w:t>symbol ~ symtable[25]=’Z’</w:t>
      </w:r>
      <w:r w:rsidR="00B138D6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로 시작하는 </w:t>
      </w:r>
      <w:r w:rsidR="00B138D6">
        <w:rPr>
          <w:rFonts w:asciiTheme="minorEastAsia" w:eastAsiaTheme="minorEastAsia" w:hAnsiTheme="minorEastAsia"/>
          <w:sz w:val="24"/>
          <w:szCs w:val="24"/>
          <w:lang w:eastAsia="ko-KR"/>
        </w:rPr>
        <w:t>symbol)</w:t>
      </w:r>
    </w:p>
    <w:p w:rsidR="00B138D6" w:rsidRPr="00375052" w:rsidRDefault="00B138D6" w:rsidP="003C0BF8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564BC4" w:rsidRPr="00375052" w:rsidRDefault="006F03E6" w:rsidP="00E21195">
      <w:pPr>
        <w:pStyle w:val="2"/>
        <w:rPr>
          <w:rFonts w:asciiTheme="minorEastAsia" w:eastAsiaTheme="minorEastAsia" w:hAnsiTheme="minorEastAsia"/>
          <w:bCs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 xml:space="preserve">code </w:t>
      </w:r>
      <w:r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>code_set[CODE_MAX]</w:t>
      </w:r>
    </w:p>
    <w:p w:rsidR="006F2618" w:rsidRDefault="009C3B9F" w:rsidP="006F03E6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한 프로그램</w:t>
      </w:r>
      <w:r w:rsidR="004B6F2B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코드 한줄 한줄에 대한 정보를 저장하기 위한 </w:t>
      </w:r>
      <w:r w:rsidR="004B6F2B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CODE structure array</w:t>
      </w:r>
      <w:r w:rsidR="004B6F2B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이다.</w:t>
      </w:r>
      <w:r w:rsidR="004B6F2B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( CODE_MAX = 0</w:t>
      </w:r>
      <w:r w:rsidR="004B6F2B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xFFFFF)</w:t>
      </w:r>
    </w:p>
    <w:p w:rsidR="00B138D6" w:rsidRPr="00375052" w:rsidRDefault="00B138D6" w:rsidP="006F03E6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E21195" w:rsidRPr="00375052" w:rsidRDefault="00586326" w:rsidP="006F2618">
      <w:pPr>
        <w:pStyle w:val="2"/>
        <w:rPr>
          <w:rFonts w:asciiTheme="minorEastAsia" w:eastAsiaTheme="minorEastAsia" w:hAnsiTheme="minorEastAsia"/>
          <w:sz w:val="24"/>
          <w:szCs w:val="24"/>
          <w:lang w:eastAsia="ko-KR"/>
        </w:rPr>
      </w:pPr>
      <w:bookmarkStart w:id="18" w:name="_Toc130041423"/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i</w:t>
      </w:r>
      <w:r w:rsidR="002B42A9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nt</w:t>
      </w:r>
      <w:bookmarkEnd w:id="18"/>
      <w:r w:rsidR="004B6F2B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lc</w:t>
      </w:r>
      <w:r w:rsidR="006F03E6"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[MEMORY_ROW</w:t>
      </w:r>
      <w:r w:rsidR="006F03E6"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]</w:t>
      </w:r>
    </w:p>
    <w:p w:rsidR="006F03E6" w:rsidRDefault="004B6F2B" w:rsidP="006F03E6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한 프로그램의 각 line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마다의 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Location Cou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nt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값을 저장하는 배열이다.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B138D6" w:rsidRPr="00375052" w:rsidRDefault="00B138D6" w:rsidP="006F03E6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6F03E6" w:rsidRPr="00375052" w:rsidRDefault="006F03E6" w:rsidP="006F03E6">
      <w:pPr>
        <w:pStyle w:val="2"/>
        <w:rPr>
          <w:rFonts w:asciiTheme="minorEastAsia" w:eastAsiaTheme="minorEastAsia" w:hAnsiTheme="minorEastAsia"/>
          <w:bCs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>int a,t,f,l,sw,pc,base,x,s</w:t>
      </w:r>
      <w:r w:rsidR="00BC2D1C">
        <w:rPr>
          <w:rFonts w:asciiTheme="minorEastAsia" w:eastAsiaTheme="minorEastAsia" w:hAnsiTheme="minorEastAsia"/>
          <w:bCs/>
          <w:sz w:val="24"/>
          <w:szCs w:val="24"/>
          <w:lang w:eastAsia="ko-KR"/>
        </w:rPr>
        <w:t>.nobase</w:t>
      </w:r>
    </w:p>
    <w:p w:rsidR="006F03E6" w:rsidRPr="00375052" w:rsidRDefault="004B6F2B" w:rsidP="006F03E6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ab/>
      </w: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>SIX/XE</w:t>
      </w:r>
      <w:r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 xml:space="preserve"> </w:t>
      </w: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 xml:space="preserve">레지스터 </w:t>
      </w:r>
      <w:r w:rsidR="00BC2D1C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 xml:space="preserve">변수와 </w:t>
      </w:r>
      <w:r w:rsidR="00BC2D1C">
        <w:rPr>
          <w:rFonts w:asciiTheme="minorEastAsia" w:eastAsiaTheme="minorEastAsia" w:hAnsiTheme="minorEastAsia"/>
          <w:bCs/>
          <w:sz w:val="24"/>
          <w:szCs w:val="24"/>
          <w:lang w:eastAsia="ko-KR"/>
        </w:rPr>
        <w:t>nobase flag</w:t>
      </w:r>
      <w:r w:rsidR="00BC2D1C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 xml:space="preserve">이다 </w:t>
      </w: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>.</w:t>
      </w:r>
      <w:r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 xml:space="preserve"> </w:t>
      </w:r>
      <w:r w:rsidR="00BC2D1C">
        <w:rPr>
          <w:rFonts w:asciiTheme="minorEastAsia" w:eastAsiaTheme="minorEastAsia" w:hAnsiTheme="minorEastAsia"/>
          <w:bCs/>
          <w:sz w:val="24"/>
          <w:szCs w:val="24"/>
          <w:lang w:eastAsia="ko-KR"/>
        </w:rPr>
        <w:t>nobase=1,</w:t>
      </w:r>
      <w:r w:rsidR="00BC2D1C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 xml:space="preserve">나머지는 </w:t>
      </w: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 xml:space="preserve">모두 </w:t>
      </w:r>
      <w:r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>0</w:t>
      </w:r>
      <w:r w:rsidRPr="00375052">
        <w:rPr>
          <w:rFonts w:asciiTheme="minorEastAsia" w:eastAsiaTheme="minorEastAsia" w:hAnsiTheme="minorEastAsia" w:hint="eastAsia"/>
          <w:bCs/>
          <w:sz w:val="24"/>
          <w:szCs w:val="24"/>
          <w:lang w:eastAsia="ko-KR"/>
        </w:rPr>
        <w:t>으로 초기화 되어있다.</w:t>
      </w:r>
      <w:r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 xml:space="preserve"> </w:t>
      </w:r>
    </w:p>
    <w:p w:rsidR="006F03E6" w:rsidRPr="00375052" w:rsidRDefault="006F03E6" w:rsidP="006F03E6">
      <w:pPr>
        <w:pStyle w:val="2"/>
        <w:rPr>
          <w:rFonts w:asciiTheme="minorEastAsia" w:eastAsiaTheme="minorEastAsia" w:hAnsiTheme="minorEastAsia"/>
          <w:bCs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>total_size=0</w:t>
      </w:r>
    </w:p>
    <w:p w:rsidR="006F03E6" w:rsidRPr="00375052" w:rsidRDefault="004B6F2B" w:rsidP="006F03E6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한 프로그램의 총 사이즈를 나타내는 변수이다.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C97BAB" w:rsidRPr="00C97BAB" w:rsidRDefault="00C97BAB" w:rsidP="00C97BAB">
      <w:pPr>
        <w:pStyle w:val="2"/>
        <w:rPr>
          <w:rFonts w:asciiTheme="minorEastAsia" w:eastAsiaTheme="minorEastAsia" w:hAnsiTheme="minorEastAsia"/>
          <w:bCs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 xml:space="preserve">int </w:t>
      </w:r>
      <w:r>
        <w:rPr>
          <w:rFonts w:asciiTheme="minorEastAsia" w:eastAsiaTheme="minorEastAsia" w:hAnsiTheme="minorEastAsia"/>
          <w:bCs/>
          <w:sz w:val="24"/>
          <w:szCs w:val="24"/>
          <w:lang w:eastAsia="ko-KR"/>
        </w:rPr>
        <w:t>start_check, e</w:t>
      </w:r>
      <w:r w:rsidRPr="00C97BAB">
        <w:rPr>
          <w:rFonts w:asciiTheme="minorEastAsia" w:eastAsiaTheme="minorEastAsia" w:hAnsiTheme="minorEastAsia"/>
          <w:bCs/>
          <w:sz w:val="24"/>
          <w:szCs w:val="24"/>
          <w:lang w:eastAsia="ko-KR"/>
        </w:rPr>
        <w:t>nd_check</w:t>
      </w:r>
    </w:p>
    <w:p w:rsidR="00C97BAB" w:rsidRPr="00C97BAB" w:rsidRDefault="00C97BAB" w:rsidP="00C97BAB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C97BAB">
        <w:rPr>
          <w:rFonts w:asciiTheme="minorEastAsia" w:eastAsiaTheme="minorEastAsia" w:hAnsiTheme="minorEastAsia"/>
          <w:sz w:val="24"/>
          <w:szCs w:val="24"/>
          <w:lang w:eastAsia="ko-KR"/>
        </w:rPr>
        <w:tab/>
      </w:r>
      <w:r w:rsidRPr="00C97BAB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프로그램 안에 </w:t>
      </w:r>
      <w:r w:rsidRPr="00C97BAB">
        <w:rPr>
          <w:rFonts w:asciiTheme="minorEastAsia" w:eastAsiaTheme="minorEastAsia" w:hAnsiTheme="minorEastAsia"/>
          <w:sz w:val="24"/>
          <w:szCs w:val="24"/>
          <w:lang w:eastAsia="ko-KR"/>
        </w:rPr>
        <w:t>START, END</w:t>
      </w:r>
      <w:r w:rsidRPr="00C97BAB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가 있는지를 알려주는 변수로 초기값은 </w:t>
      </w:r>
      <w:r w:rsidRPr="00C97BAB">
        <w:rPr>
          <w:rFonts w:asciiTheme="minorEastAsia" w:eastAsiaTheme="minorEastAsia" w:hAnsiTheme="minorEastAsia"/>
          <w:sz w:val="24"/>
          <w:szCs w:val="24"/>
          <w:lang w:eastAsia="ko-KR"/>
        </w:rPr>
        <w:t>0</w:t>
      </w:r>
      <w:r w:rsidRPr="00C97BAB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이다.</w:t>
      </w:r>
      <w:r w:rsidRPr="00C97BAB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 w:rsidRPr="00C97BAB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각각 </w:t>
      </w:r>
      <w:r w:rsidRPr="00C97BAB">
        <w:rPr>
          <w:rFonts w:asciiTheme="minorEastAsia" w:eastAsiaTheme="minorEastAsia" w:hAnsiTheme="minorEastAsia"/>
          <w:sz w:val="24"/>
          <w:szCs w:val="24"/>
          <w:lang w:eastAsia="ko-KR"/>
        </w:rPr>
        <w:t>START</w:t>
      </w:r>
      <w:r w:rsidRPr="00C97BAB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나 </w:t>
      </w:r>
      <w:r w:rsidRPr="00C97BAB">
        <w:rPr>
          <w:rFonts w:asciiTheme="minorEastAsia" w:eastAsiaTheme="minorEastAsia" w:hAnsiTheme="minorEastAsia"/>
          <w:sz w:val="24"/>
          <w:szCs w:val="24"/>
          <w:lang w:eastAsia="ko-KR"/>
        </w:rPr>
        <w:t>END</w:t>
      </w:r>
      <w:r w:rsidRPr="00C97BAB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가 존재할 경우 </w:t>
      </w:r>
      <w:r w:rsidRPr="00C97BAB">
        <w:rPr>
          <w:rFonts w:asciiTheme="minorEastAsia" w:eastAsiaTheme="minorEastAsia" w:hAnsiTheme="minorEastAsia"/>
          <w:sz w:val="24"/>
          <w:szCs w:val="24"/>
          <w:lang w:eastAsia="ko-KR"/>
        </w:rPr>
        <w:t>1</w:t>
      </w:r>
      <w:r w:rsidRPr="00C97BAB">
        <w:rPr>
          <w:rFonts w:asciiTheme="minorEastAsia" w:eastAsiaTheme="minorEastAsia" w:hAnsiTheme="minorEastAsia" w:hint="eastAsia"/>
          <w:sz w:val="24"/>
          <w:szCs w:val="24"/>
          <w:lang w:eastAsia="ko-KR"/>
        </w:rPr>
        <w:t>로 세팅된다.</w:t>
      </w:r>
      <w:r w:rsidRPr="00C97BAB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C97BAB" w:rsidRPr="00C97BAB" w:rsidRDefault="00C97BAB" w:rsidP="00C97BAB">
      <w:pPr>
        <w:rPr>
          <w:lang w:eastAsia="ko-KR"/>
        </w:rPr>
      </w:pPr>
    </w:p>
    <w:p w:rsidR="00C97BAB" w:rsidRPr="00490E6A" w:rsidRDefault="006F03E6" w:rsidP="00C97BAB">
      <w:pPr>
        <w:pStyle w:val="2"/>
        <w:rPr>
          <w:rFonts w:asciiTheme="minorEastAsia" w:eastAsiaTheme="minorEastAsia" w:hAnsiTheme="minorEastAsia"/>
          <w:bCs/>
          <w:sz w:val="24"/>
          <w:szCs w:val="24"/>
          <w:lang w:eastAsia="ko-KR"/>
        </w:rPr>
      </w:pPr>
      <w:r w:rsidRPr="00375052">
        <w:rPr>
          <w:rFonts w:asciiTheme="minorEastAsia" w:eastAsiaTheme="minorEastAsia" w:hAnsiTheme="minorEastAsia"/>
          <w:bCs/>
          <w:sz w:val="24"/>
          <w:szCs w:val="24"/>
          <w:lang w:eastAsia="ko-KR"/>
        </w:rPr>
        <w:t>int code_max</w:t>
      </w:r>
    </w:p>
    <w:p w:rsidR="00C97BAB" w:rsidRDefault="004B6F2B" w:rsidP="006F03E6">
      <w:pPr>
        <w:ind w:firstLine="720"/>
        <w:rPr>
          <w:lang w:eastAsia="ko-KR"/>
        </w:rPr>
      </w:pP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한 프로그램의 각각 코드 길이(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>strlen)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중 제일 긴 코드 길이를 저장한다.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 lst </w:t>
      </w:r>
      <w:r w:rsidRPr="00375052">
        <w:rPr>
          <w:rFonts w:asciiTheme="minorEastAsia" w:eastAsiaTheme="minorEastAsia" w:hAnsiTheme="minorEastAsia" w:hint="eastAsia"/>
          <w:sz w:val="24"/>
          <w:szCs w:val="24"/>
          <w:lang w:eastAsia="ko-KR"/>
        </w:rPr>
        <w:t>파일 작성시 줄을 맞추는 용도로 사용한다.</w:t>
      </w:r>
      <w:r w:rsidRPr="00375052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6F03E6" w:rsidRPr="00375052" w:rsidRDefault="006F03E6" w:rsidP="002B42A9">
      <w:pPr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6070F7" w:rsidRPr="00375052" w:rsidRDefault="006070F7" w:rsidP="006070F7">
      <w:pPr>
        <w:pStyle w:val="1"/>
        <w:rPr>
          <w:rFonts w:asciiTheme="minorEastAsia" w:eastAsiaTheme="minorEastAsia" w:hAnsiTheme="minorEastAsia"/>
          <w:lang w:eastAsia="ko-KR"/>
        </w:rPr>
      </w:pPr>
      <w:r w:rsidRPr="00375052">
        <w:rPr>
          <w:rFonts w:asciiTheme="minorEastAsia" w:eastAsiaTheme="minorEastAsia" w:hAnsiTheme="minorEastAsia" w:hint="eastAsia"/>
          <w:lang w:eastAsia="ko-KR"/>
        </w:rPr>
        <w:lastRenderedPageBreak/>
        <w:t>코드</w:t>
      </w:r>
    </w:p>
    <w:p w:rsidR="006070F7" w:rsidRPr="00606E57" w:rsidRDefault="00606E57" w:rsidP="00606E57">
      <w:pPr>
        <w:jc w:val="center"/>
        <w:rPr>
          <w:rFonts w:asciiTheme="minorEastAsia" w:eastAsiaTheme="minorEastAsia" w:hAnsiTheme="minorEastAsia"/>
          <w:b/>
          <w:sz w:val="28"/>
          <w:szCs w:val="28"/>
          <w:lang w:eastAsia="ko-KR"/>
        </w:rPr>
      </w:pPr>
      <w:r w:rsidRPr="00606E57">
        <w:rPr>
          <w:rFonts w:asciiTheme="minorEastAsia" w:eastAsiaTheme="minorEastAsia" w:hAnsiTheme="minorEastAsia"/>
          <w:b/>
          <w:sz w:val="28"/>
          <w:szCs w:val="28"/>
          <w:lang w:eastAsia="ko-KR"/>
        </w:rPr>
        <w:t>&lt; 20161601.</w:t>
      </w:r>
      <w:r w:rsidRPr="00606E57">
        <w:rPr>
          <w:rFonts w:asciiTheme="minorEastAsia" w:eastAsiaTheme="minorEastAsia" w:hAnsiTheme="minorEastAsia" w:hint="eastAsia"/>
          <w:b/>
          <w:sz w:val="28"/>
          <w:szCs w:val="28"/>
          <w:lang w:eastAsia="ko-KR"/>
        </w:rPr>
        <w:t>h&gt;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&lt;stdio.h&gt;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&lt;string.h&gt;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&lt;stdlib.h&gt;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&lt;dirent.h&gt;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&lt;sys/stat.h&gt;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명령어글자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최대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길이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256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MEMORY_ROW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0xfffff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MEMORY_COL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35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HASH_MAX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20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LINE_MAX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256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CODE_MAX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0xfffff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예외처리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WRONG_VAL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2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WRONG_PARAMETER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3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4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INPUT_SIZE_OVER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5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6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ASSEMBLE_FAIL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7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NO_SYMBOL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8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num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q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3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VAR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9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10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BASE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11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DIREC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12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COMMENT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13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2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B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3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4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5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6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PC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8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SW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9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//Linked List 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LinkedList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cnt;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front;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rear;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next;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op_num;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op_name[20];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op_type[10];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next;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adr;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name[30];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next;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CODE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adr;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num;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inst[20];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operand[30];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operand2[30];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type;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obj[100];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code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command_h();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command_d();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command_q();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command_hi();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command_du(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cmm[10][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],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cnt);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cmm[10][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command_f(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cmm[10][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command_reset();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command_op_mn(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command_op_list();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hash_key(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create_hash_table();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command_file(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name);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command_asm(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name);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command_sym();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create_lst(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fp,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inst,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line);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create_obj(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fp,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prog_name);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insert_code(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inst,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operand,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line);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store_symbol(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adr,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size,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s,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line);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comp_symbol(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*name,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tmp);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insert_symbol(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name,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adr);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read_symbol(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name);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free_symbol();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read_reg(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prompt();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print_error(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error);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insert(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cmm[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remove_space(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one_digit_to_int(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make_hex(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make_char(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n);</w:t>
      </w:r>
    </w:p>
    <w:p w:rsidR="00C82278" w:rsidRDefault="00C82278" w:rsidP="00C82278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make_int(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s);</w:t>
      </w:r>
    </w:p>
    <w:p w:rsidR="00606E57" w:rsidRDefault="00606E57" w:rsidP="006070F7">
      <w:pPr>
        <w:rPr>
          <w:rFonts w:asciiTheme="minorEastAsia" w:eastAsiaTheme="minorEastAsia" w:hAnsiTheme="minorEastAsia"/>
          <w:lang w:eastAsia="ko-KR"/>
        </w:rPr>
      </w:pPr>
    </w:p>
    <w:p w:rsidR="00606E57" w:rsidRPr="00606E57" w:rsidRDefault="00606E57" w:rsidP="00606E57">
      <w:pPr>
        <w:jc w:val="center"/>
        <w:rPr>
          <w:rFonts w:asciiTheme="minorEastAsia" w:eastAsiaTheme="minorEastAsia" w:hAnsiTheme="minorEastAsia"/>
          <w:b/>
          <w:sz w:val="28"/>
          <w:szCs w:val="28"/>
          <w:lang w:eastAsia="ko-KR"/>
        </w:rPr>
      </w:pPr>
      <w:r w:rsidRPr="00606E57">
        <w:rPr>
          <w:rFonts w:asciiTheme="minorEastAsia" w:eastAsiaTheme="minorEastAsia" w:hAnsiTheme="minorEastAsia"/>
          <w:b/>
          <w:sz w:val="28"/>
          <w:szCs w:val="28"/>
          <w:lang w:eastAsia="ko-KR"/>
        </w:rPr>
        <w:t>&lt;20161601.c&gt;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"20161601.h"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oplist[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HASH_MAX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//opcode hash table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위한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linked list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hlist=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//history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linked list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symtable[26];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code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code_set[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CODE_MAX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]; 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memory[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MEMORY_ROW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MEMORY_COL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lc[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MEMORY_ROW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cur_adr=0;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dump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수행시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시작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메모리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번지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start_check=0, end_check=0;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a=0,t=0,f=0,l=0,sw=0,pc=0,base=0,x=0,s=0,nobase=1;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레지스터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last_line=0,total_size=0, code_max=0;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코드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라인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개수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총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코드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사이즈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코드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최대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길이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main()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 = 0;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command_reset();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//memory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초기화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create_hash_table();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//hash table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(command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q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 = prompt();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//q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전까지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prompt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수행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lastRenderedPageBreak/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함수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호출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quit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받았을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때만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q(3) return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하고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나머지는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return 0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prompt(){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i=0,flag=0;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command_words[10][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 (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공백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제거된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이루는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배열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실제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명렁어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cmm[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*tmp 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,ch=-1;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"sicsim&gt;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공백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포함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scanf(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&amp;ch);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(ch==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command[i++]=ch;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//input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최대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글자수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초과인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INPUT_SIZE_OVER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flag=1;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//input size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초과인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종료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(flag==1)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command[i]=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i=0;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여기서부터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i =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포함된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덩어리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개수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strcpy(cmm,command);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tmp= strtok(cmm,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\r\n\t"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' '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기준으로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자른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strcpy(command_words[i++],tmp);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(i&lt;6){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 = strtok(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","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','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단위로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자른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tmp=remove_space(tmp);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strcpy(command_words[i++],tmp);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(i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최대값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= 4)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(i&gt;4){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함수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수행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"q"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==0 || strcmp(command,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"quit"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command_q();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q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  <w:t xml:space="preserve">    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     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==0 || strcmp(command,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"help"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command_h();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strcmp(command,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==0 || strcmp(command,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"dir"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command_d();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 || 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"dump"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(i&gt;3){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너무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많은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parameter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WRONG_PARAMETER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(!command_du(command_words, i))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예외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발생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종료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( hisory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기록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안됨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 || 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"edit"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형식으로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예외처리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함수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종료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(i!=3){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WRONG_PARAMETER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(!command_e(command_words))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 || 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"fill"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(i!=4){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WRONG_PARAMETER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(!command_f(command_words))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"reset"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==0)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command_reset();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strcmp(command_words[0],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(i!=2){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WRONG_PARAMETER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너무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많은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mnemonic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받았거나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띄어쓰기가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포함된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(!command_op_mn(command_words[1]))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op_mn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"opcodelist"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==0)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command_op_list();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"type"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(i!=2){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WRONG_PARAMETER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history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command_file(command_words[1]);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(strcmp(command_words[0],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"assemble"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(i!=2){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확인하기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(.asm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파일인지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올바른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형식인지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tmp= strtok(command_words[1],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tmp 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파일이름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('.'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앞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)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저장하고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tmp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확장자명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strcpy(command_words[1],tmp);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 = strtok(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\r\n\t"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확장자명이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asm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아니거나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(strcmp(tmp,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"asm"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)!=0){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어셈블이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실패한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(history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x)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(!command_asm(command_words[1])){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free_symbol();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"symbol"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(!command_sym()){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NO_SYMBOL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history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아니면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정의되지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않은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예외처리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"hi"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!=0 &amp;&amp; strcmp(command,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"history"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)!=0){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예외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수행한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명령어들은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hlist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추가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insert(command);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"hi"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==0 || strcmp(command,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"history"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command_hi();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remove_space(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앞쪽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공백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제거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 &lt; 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 i++)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'\t'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+= i;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뒤쪽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공백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제거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 i &gt; 0; i--)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'\t'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print_error(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"Wrong address\n"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WRONG_VAL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"Wrong Value\n"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WRONG_PARAMETER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"Wrong parameter\n"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"Wrong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INPUT_SIZE_OVER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"Input size is over\n"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"Wrong file name\n"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ASSEMBLE_FAIL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"Assemble is failed\n"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NO_SYMBOL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"Symbol table does not exist\n"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insert(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새로운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노드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할당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newNode = 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newNode-&gt;next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strcpy(newNode-&gt;command,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처음으로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노드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추가하는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(hlist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hlist = 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hlist-&gt;front = hlist-&gt;rear = newNode;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hlist-&gt;cnt =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(hlist-&gt;rear)-&gt;next = newNode;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hlist-&gt;rear = newNode;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(hlist-&gt;cnt)++;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digit(char) -&gt; int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one_digit_to_int(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){ 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result=0; 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&gt;=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result=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&gt;=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result=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&gt;=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result=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//16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진수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맞지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않으면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-16 return 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result=-1;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result;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make_hex(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result =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앞에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0x(0X)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붙여준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경우그부분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짤라줌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'x'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||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'X'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+= 2;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digit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씩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체크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[i]; i++)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[i];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result *= 16;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c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result += c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c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result += c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c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result += c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//16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진수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맞지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않으면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-1 return 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result;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make_int(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result=0;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(i=0;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[i]; i++){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result*=10;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[i]&lt;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||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[i]&gt;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result+=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[i]-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result;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make_char(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&lt;0 ||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&gt;= 16)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&lt;10)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 =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- 10) +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//hash key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계산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(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아스키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코드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합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hash_key(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key =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i&lt;strlen(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 i++)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key +=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key%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HASH_MAX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create_hash_table()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key, op_num;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op_name[20], op_type[10];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fp = fopen(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"opcode.txt"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opcode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(fp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"'opcode.txt' dose not exist\n"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(fscanf(fp,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"%x %s 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&amp;op_num, op_name, op_type)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새로운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op node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opcode = 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opcode-&gt;op_num = op_num;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strcpy(opcode-&gt;op_name, op_name);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strcpy(opcode-&gt;op_type, op_type);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opcode-&gt;next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key = hash_key(op_name);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위치에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처음으로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추가하는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(oplist[key]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oplist[key] = opcode;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opcode-&gt;next = oplist[key];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oplist[key] = opcode;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//help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수행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함수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command_h()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"h[elp]"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"d[ir]"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"q[uit]"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"hi[story]"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"du[mp] [start, end]"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"e[dit] address, value"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"f[ill] start, end, value"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"reset"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 mnemonic"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"opcodelist"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"assemble filename"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"type filename"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"symbol"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command_d()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dirent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file;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stat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type;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DIR *dir = opendir(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(1)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file = readdir(dir);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(file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stat(file-&gt;d_name, &amp;type);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(S_ISDIR(type.st_mode))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//. &amp; ..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무시하고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넘어감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(strcmp(file-&gt;d_name,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== 0 || strcmp(file-&gt;d_name,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//directory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/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"%s/\n"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file-&gt;d_name);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실행파일의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*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(type.st_mode &amp; S_IXUSR)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"%s*\n"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file-&gt;d_name);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file-&gt;d_name);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closedir(dir);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command_q()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tmp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tmp2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t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t2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//hlist free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(hlist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(tmp = hlist-&gt;front; tmp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 = tmp;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 = tmp-&gt;next;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free(tmp2);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free(hlist);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//oplist(hash_table) free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i&lt;20; i++)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(t = oplist[i]; t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t2 = t;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t=t-&gt;next;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free(t2);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free_symbol();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command_hi()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tmp;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(hlist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빈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리스트의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 = hlist-&gt;front;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i&lt;hlist-&gt;cnt; i++)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i + 1, tmp-&gt;command);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 = tmp-&gt;next;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command_du(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[10][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i,j,tmp;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s=0,end=0;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 s: start, e: end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srow=-1,scol=-1, ecol=-1, erow=-1;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row/col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범위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&gt;=2)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s= 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[1]);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//start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받음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==3)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end= 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[2]);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//end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받음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체스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(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start/end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16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진수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아니거나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범위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넘어간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or s&gt;e 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(s==-1||end==-1||s&gt;0xfffff || end&gt;0xfffff||(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==3 &amp;&amp; s&gt;end))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//start &gt; end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//start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안받은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&lt;2){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s=cur_adr;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(s&gt;0xfffff)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s=0;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//end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안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&lt;3){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end= s+159;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(end&gt;0xfffff)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end=0xfffff;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cur_adr=end+1;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srow=s/16;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scol=(s%16)*2;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erow=end/16;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ecol=(end%16)*2;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(i=srow; i&lt;=erow; i++){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"%05X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i*16);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(j=0; j&lt;32; j+=2){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((i==srow &amp;&amp; j&lt;scol)||(i==erow &amp;&amp; j&gt;ecol))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범위아닌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메모리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x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"%02X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one_digit_to_int(memory[i][j])*16+ one_digit_to_int(memory[i][j+1]));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";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(j=0; j&lt;32; j+=2){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((i==srow &amp;&amp; j&lt;scol)||(i==erow &amp;&amp; j&gt;ecol))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범위아닌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메모리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x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tmp=one_digit_to_int(memory[i][j])*16 + one_digit_to_int(memory[i][j+1]);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메모리에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tmp&gt;=0X20 &amp;&amp; tmp &lt;=0X7E)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20~7E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사이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값이면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아스키코드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,tmp);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[10][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adr,val;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adr= 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[1]);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val= 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[2]);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(adr&lt;0 || adr &gt;0Xfffff){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(val&gt;0xff){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WRONG_VAL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memory[adr/16][(adr%16)*2]=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[2][0];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memory[adr/16][(adr%16)*2+1]=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[2][1];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command_f(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[10][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i,j,s,end,val;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srow,scol,erow,ecol;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s=make_hex(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[1]);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end=make_hex(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[2]);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val=make_hex(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[3]);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(16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진수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타입이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, end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범위를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벗어남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, start&gt; end)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(s==-1 || end==-1 ||end&gt;0xfffff|| s&gt;end 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//value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1byte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벗어나는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(val&gt;0xff){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WRONG_VAL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srow=s/16;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scol=(s%16)*2;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erow=end/16;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ecol=(end%16)*2;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(i=srow; i&lt;=erow; i++){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(j=0; j&lt;32; j+=2){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((i==srow &amp;&amp; j&lt;scol )||( i==erow &amp;&amp; j&gt;ecol))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memory[i][j]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[3][0];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memory[i][j+1]=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[3][1];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command_reset(){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i,j;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MEMORY_ROW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i++){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(j=0; j&lt;32; j++){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memory[i][j]=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command_op_mn(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key,flag=-1;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tmp=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key=hash_key(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(tmp=oplist[key]; tmp!=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tmp=tmp-&gt;next){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찾은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(strcmp(tmp-&gt;op_name,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 %s is %X\n"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tmp-&gt;op_num);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flag=1;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존재하지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않는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(flag==-1){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WRONG_PARAMETER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command_op_list(){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i,flag=-1;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tmp;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i&lt;20; i++){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"%02d :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,i);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(oplist[i]==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비어있는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"empty"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(tmp=oplist[i]; tmp!=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tmp=tmp-&gt;next)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{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(flag==-1){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"[%s,%X]"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tmp-&gt;op_name,tmp-&gt;op_num);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flag=1;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"-&gt; [%s,%X]"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tmp-&gt;op_name,tmp-&gt;op_num);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flag=-1;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command_file(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fp= fopen(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LINE_MAX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현재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디렉토리에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에러메시지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(fp==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존재하면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내용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(fgets(c,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LINE_MAX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,fp)!=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,c);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command_asm(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*fp;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*fp_lst, *fp_obj;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asmfile[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LINE_MAX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],*lstfile,objfile[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LINE_MAX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LINE_MAX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],*tmp, *tmp2,prog_name[7]={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"INAINA"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inst[5][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LINE_MAX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i,line=-1,tnum;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//name.asm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열기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strcpy(asmfile,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strcat(asmfile,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".asm"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fp=fopen(asmfile,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(fp==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free_symbol();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nobase=1;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lc[0]=0;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//first pass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(fgets(c,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LINE_MAX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,fp)!=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line++;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tnum=3;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lc[line+1]=lc[line];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'.'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code_set[line].type=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COMMENT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//symbol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아닌경우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코드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한줄을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2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부분으로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(tnum=2)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나눈다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(inst parameter)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||c[0]==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'\t'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|| c[0]==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tnum=2;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code_max &lt;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)strlen(c))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code_max=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)strlen(c);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//tmp2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tmun-1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번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짜르고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뒤의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남은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것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tmp2=c;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i&lt;tnum-1; i++){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tmp=strtok_r(tmp2,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\r\t\n"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,&amp;tmp2);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strcpy(inst[i],remove_space(tmp));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tmp2=remove_space(tmp2);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//symbol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(tnum==3){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(!insert_code(inst[1],tmp2, line)){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에러발생시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종료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"Error! Line %d\n"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(line+1)*5);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프로그램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이름이면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(line==0 &amp;&amp; strcmp(inst[1],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"START"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strncpy(prog_name,inst[0],6);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(!insert_symbol(inst[0],lc[line])){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"Error! Line %d\n"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(line+1)*5);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그외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(tnum==2){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(!insert_code(inst[0],tmp2,line)){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"Error! Line %d\n"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(line+1)*5);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//END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end_check==0){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"There dose not exist END directive\n"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//lst, obj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lstfile=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strcpy(objfile,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strcat(lstfile,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".lst"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fp_lst=fopen(lstfile,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strcat(objfile,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".obj"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fp_obj=fopen(objfile,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오류시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메시지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종료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(fp_lst==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|| fp_obj 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"File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//2nd pass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last_line=line-1;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total_size= lc[last_line]-lc[0];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code_max= code_max + 4;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fp=fopen(asmfile,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//lst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i&lt;=last_line; i++){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fgets(c,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LINE_MAX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fp);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(c[0]!=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'.'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(!create_lst(fp_lst, c, i)){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"Error! Line %d\n"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"Error line =&gt; 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fclose(fp_lst);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fclose(fp_obj);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삭제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remove(lstfile);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remove(objfile);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fprintf(fp_lst,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fprintf(fp_lst,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"%d\t%s"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,(i+1)*5, c);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//obj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create_obj(fp_obj,prog_name);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start_check=0;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end_check=0;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fclose(fp_lst);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  <w:t>fclose(fp_obj);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"output file : [%s], [%s]\n"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,lstfile,objfile);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command_sym()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i,flag=1;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tmp;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25; i &gt;= 0; i--)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(symtable[i]!=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flag=0;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(tmp = symtable[i]; tmp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tmp = tmp-&gt;next)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마지막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라인의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엔터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제거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== 0 &amp;&amp; tmp-&gt;next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"\t%s\t%04X"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tmp-&gt;name, tmp-&gt;adr);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"\t%s\t%04X\n"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tmp-&gt;name, tmp-&gt;adr);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//sybol table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비어있는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(flag==1) 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create_obj(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prog_name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j = 0, k, size = 0, start = -1, end = -1;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prog_name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prog_name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 i&lt;6; i++)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"%06X%06X\n"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lc[0], total_size);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1; i &lt;= last_line;)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//obj code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문장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(code_set[i].type&gt;4 &amp;&amp; code_set[i].type !=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i++;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상수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중간에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짤라서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남은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obj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코드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(end != -1)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size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)strlen(code_set[i].obj) / 2 - end;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 = -1;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 =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+ j &lt;= last_line)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//obj code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(code_set[i + j].type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DIREC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|| code_set[i + j].type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BASE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|| code_set[i + j].type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COMMENT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j++;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변수를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선언한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변수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선언이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끝나고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뒤부터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시작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(code_set[i + j].type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VAR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(code_set[i + j].type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VAR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+ j&lt;last_line)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j++;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상수인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(code_set[i + j].type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//0x1E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넘어가면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나눠서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)strlen(code_set[i + j].obj) / 2 + size &gt;30)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 = 30 - size;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size = 30;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size +=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)strlen(code_set[i + j].obj) / 2;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j++;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(size + code_set[i + j].type&gt;30)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size += code_set[i + j].type;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j++;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사이즈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만큼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objcode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"T%06X%02X"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code_set[i].adr, size);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(start != -1)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(k = start; k&lt;(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)(strlen(code_set[i].obj) / 2); k++)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(code_set[i].obj)[2 * k], (code_set[i].obj)[2 * k + 1]);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start = -1;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i++;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(k = i; k&lt;i + j; k++)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((code_set[k].obj)[0]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code_set[k].obj);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상수가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중간에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짤려서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(end != -1)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(k = 0; k&lt;end; k++)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(code_set[i + j].obj)[2 * k], (code_set[i + j].obj)[2 * k + 1]);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start = k;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 += j;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size =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 =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i&lt;=last_line; i++){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(code_set[i].type==4){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//immediate mode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((code_set[i].operand)[0]!=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'#'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"M%06X05\n"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code_set[i].adr+1);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//End Record obj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코드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첫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inst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i&lt;last_line; i++)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(code_set[i].num != -1)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"E%06X\n"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code_set[i].adr);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create_lst(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opcode, i, offset = 123456789;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nixbpe[6];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obj[8];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//object code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operand;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엔터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제거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- 1]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줄간격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맞추기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- 1; i &lt;= code_max; i++)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//line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"%d\t"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+ 1) * 5);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//lc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안해도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'.'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|| 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].type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COMMENT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||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last_line)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   \t"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//LoC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]&gt;0xffff)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"%05X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"%04X 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"%s\t"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//Inst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opcode = 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].num;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operand = 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pc = 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+ 1].adr;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//PC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다음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inst adr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//COMMENT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].type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COMMENT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//object code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필요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-1)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].type ==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].inst,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"LDB"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base=0;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//LDB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연산은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오직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immediate mode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에서만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#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(operand[0]==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'#'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//symbol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Loc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그대로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read_symbol(operand+1)!=-1)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base = read_symbol(operand+1);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(make_int(operand+1)!=-1)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base = make_int(operand+1);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nobase=0;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//obj code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!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//nixbpe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모두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으로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초기화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i&lt;6; i++)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nixbpe[i] =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1 or 2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1 || 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2)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1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겨우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operand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있으면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오류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].type == 1 &amp;&amp; operand[0]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].obj)[0] = make_char(opcode / 16);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].obj)[1] = make_char(opcode % 16);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].obj)[2]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2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2)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//parameter 1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개인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inst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(!strcmp(code_set[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].inst,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"CLEAR"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|| !strcmp(code_set[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].inst,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"TIXR"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|| !strcmp(code_set[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].inst,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"SVC"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].operand2)[0]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].obj)[2]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read_reg(code_set[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].obj)[3]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//parameter 2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].operand2)[0]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//reg, n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연산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(!strcmp(code_set[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].inst,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"SHIFTL"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|| !strcmp(code_set[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].inst,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"SHIFTR"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(make_int(code_set[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].operand2) == -1 || make_int(code_set[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].operand2)&gt;0xf)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].obj)[2]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read_reg(code_set[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].obj)[3] =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].operand2)[0];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].obj)[2]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read_reg(code_set[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].obj)[3]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read_reg(code_set[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].operand2);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].obj)[4]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//operand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( RSUB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(operand[0]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(strcmp(code_set[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].inst,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"RSUB"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!= 0)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].obj)[0] = make_char((opcode + 3) / 16);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].obj)[1] = make_char((opcode + 3) % 16);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 + 2,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"0000"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"%X0000"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opcode + 3);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//immediate mode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(operand[0]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'#'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nixbpe[1] =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operand++;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//#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제거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숫자인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(read_symbol(operand) == -1)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//decimal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(make_int(operand) != -1)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offset = make_int(operand);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//range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넘어가는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3 &amp;&amp; offset&gt;0xFFF)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4 &amp;&amp; offset&gt;0xFFFFF)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//indirect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(operand[0]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'@'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operand++;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nixbpe[0] =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symbol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(read_symbol(operand) == -1)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//simple addressing 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nixbpe[0] =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nixbpe[1] =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4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offset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read adr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4)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nixbpe[5] =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offset = read_symbol(operand);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//offset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계산해야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(immediate mode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중상수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대입을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제외하곤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모두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offset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계산필요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(offset == 123456789)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pc = 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offset = read_symbol(operand) - pc;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//base relative 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(offset&gt;0xFFF || offset*(-1)&gt; 0xFFF)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//base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(nobase==1)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nixbpe[3] =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offset = read_symbol(operand) - base;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//offset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음수인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에러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(offset&lt;0)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//PC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nixbpe[4] =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음수인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2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보수의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decimal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값으로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( a+(-a) = 0x1000 -&gt; -a= 0x1000-a)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(offset&lt;0)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offset = 0x1000 + offset;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//index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모드인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].type&gt;2 &amp;&amp; strcmp(code_set[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].operand2,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//simple addressing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경우에만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index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모드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가능하다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(!(nixbpe[0] == 1 &amp;&amp; nixbpe[1] == 1))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nixbpe[2] =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offset += x;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최종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offset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체크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4 &amp;&amp; offset&gt;0xFFFFF) ||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3 &amp;&amp; offset &gt;0xFFF))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//obj code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계산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obj[0] = opcode / 16;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  <w:t>obj[1] = opcode % 16 + nixbpe[0] * 2 + nixbpe[1];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obj[2] =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3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3)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obj[3] = offset / 0x100;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obj[4] = (offset % 0x100) / 0x10;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obj[5] = (offset % 0x100) % 0x10;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obj[6]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2; i&lt;6; i++)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obj[2] = obj[2] * 2 + nixbpe[i];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//obj code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i&lt;6; i++)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].obj)[i] = make_char(obj[i]);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].obj)[6]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4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nixbpe[5]=1;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2; i&lt;6; i++)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obj[2] = obj[2] * 2 + nixbpe[i];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obj[3] = offset / 0x10000;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obj[4] = (offset % 0x10000) / 0x1000;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obj[5] = ((offset % 0x10000) % 0x1000) / 0x100;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obj[6] = (((offset % 0x10000) % 0x1000) % 0x100) / 0x10;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obj[7] = (((offset % 0x10000) % 0x1000) % 0x100) % 0x10;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i&lt;8; i++)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].obj)[i] = make_char(obj[i]);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].obj)[8]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store_symbol(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size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i,len;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tmp2;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tmp;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tmp=strtok(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"'"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(!strcmp(tmp,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문자인데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WORD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선언한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에러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size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==3)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 = strtok(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"'"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올바른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(strtok(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\r\t\n"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)!=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len=(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)strlen(tmp);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(len&gt;30)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아스키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코드값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최대상수문자열길이는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30= 3byte)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i&lt;len ; i++){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tmp2=(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)(tmp[i]);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].obj)[2*i]=make_char(tmp2/16);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].obj)[2*i+1]=make_char(tmp2%16);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].obj)[2*len]=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+1]=lc[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]+strlen(tmp);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//16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진수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(!strcmp(tmp,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)|| !strcmp(tmp,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 = strtok(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"'"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올바른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|| strtok(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\r\t\n"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)!=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tmp2=make_hex(tmp);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올바른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16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진수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형태가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아닌경우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tmp2==-1||(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size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==1 &amp;&amp;tmp2&gt;0xff 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size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==3 &amp;&amp; tmp2&gt;0xffffff 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tmp[i];i++){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].obj)[i]= tmp[i];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].obj)[i]=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+1]=lc[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]+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size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맞지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않음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insert_code(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key,flag=-1;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tmp=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para1[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LINE_MAX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],*para2=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  <w:t>strcpy(code_set[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].inst,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!=0)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].operand,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].operand)[0]=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].operand2)[0]=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].obj)[0]=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].adr=lc[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].type=3;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].num=-1;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//directives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"START"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lc[0]=make_int(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lc[1]=lc[0];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].type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DIREC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start_check=1;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"END"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].type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DIREC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end_check=1;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상수인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"WORD"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].type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+1]=lc[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]+3;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(!store_symbol(lc[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], 3,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"BYTE"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].type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+1]=lc[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]+1;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(!store_symbol(lc[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],1,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변수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"RESW"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].type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VAR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+1]= 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]+ make_int(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)*3;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"RESB"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].type 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VAR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+1]=lc[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]+make_int(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/*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  <w:t>if(strcmp(inst, "BASE")==0){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  <w:t>code_set[line].type = BASE;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  <w:t>return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  <w:t>}*/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4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체크하고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+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제거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'+'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flag=1;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key= hash_key(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(tmp=oplist[key]; tmp!=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tmp=tmp-&gt;next){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찾은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(strcmp(tmp-&gt;op_name,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//+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했는데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format 1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2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에러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(flag==1 &amp;&amp; strlen(tmp-&gt;op_type)==1)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//operand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있으면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(0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아니면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 parameter ','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단위로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나누기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!=0){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strcpy(para1,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].operand,remove_space(strtok(para1,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","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para2=strtok(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//parameter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2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개인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operand2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(para2!=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].operand2,remove_space(para2));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매개변수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너무많음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(strtok(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\r\t\n"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)!=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].num= tmp-&gt;op_num;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inst type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(op_type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배열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타입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(strlen(tmp-&gt;op_type)==1)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)(tmp-&gt;op_type)[0] 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flag==1)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].type= 4;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].type=3;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//Locaton count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계산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].adr=lc[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+1]=lc[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]+code_set[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주석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COMMENT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comp_symbol(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tmp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i,len=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len&gt;(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tmp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len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tmp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(i=1; i&lt;len; i++){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&gt;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tmp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[i])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[i]&lt;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tmp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[i])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&gt;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tmp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//Loc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ard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'name' symbol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symbol table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insert_symbol(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key=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[0]-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*node, *tmp=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*tmp2=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첫글자가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숫자이면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에러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[0]&gt;=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[0]&lt;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새로운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노드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node= 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strcpy(node-&gt;name,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node-&gt;adr=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처음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삽입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symtable[key]==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node-&gt;next= symtable[key];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symtable[key] = node;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정렬하여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삽입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tmp2=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(tmp=symtable[key]; tmp!=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tmp=tmp-&gt;next){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 comp_symbol(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tmp-&gt;name)==0)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tmp2=tmp;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맨뒤에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삽입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tmp2-&gt;next= node;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node-&gt;next=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맨처음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삽입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(tmp2==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node-&gt;next= tmp;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symtable[key]= node;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중간에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삽입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tmp2-&gt;next = node;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node-&gt;next= tmp;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free_symbol(){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tmp, *tmp2;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i&lt;26; i++){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(symtable[i]==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 symtable[i]; tmp!=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tmp2= tmp;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tmp=tmp-&gt;next;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free(tmp2);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symtable[i]=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//name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sym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adr return (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없으면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-1 return 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read_symbol(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key=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[0]-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tmp;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(symtable[key]!=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(tmp=symtable[key]; tmp!=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tmp=tmp-&gt;next){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strcmp(tmp-&gt;name,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tmp-&gt;adr;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lastRenderedPageBreak/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read_reg(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"A"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"B"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B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"PC"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PC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"SW"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SW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:rsidR="008B0CF5" w:rsidRDefault="008B0CF5" w:rsidP="008B0CF5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E21195" w:rsidRPr="00375052" w:rsidRDefault="00E21195" w:rsidP="008B0CF5">
      <w:pPr>
        <w:widowControl/>
        <w:autoSpaceDE w:val="0"/>
        <w:autoSpaceDN w:val="0"/>
        <w:adjustRightInd w:val="0"/>
        <w:spacing w:line="240" w:lineRule="auto"/>
        <w:rPr>
          <w:rFonts w:asciiTheme="minorEastAsia" w:eastAsiaTheme="minorEastAsia" w:hAnsiTheme="minorEastAsia"/>
          <w:lang w:eastAsia="ko-KR"/>
        </w:rPr>
      </w:pPr>
      <w:bookmarkStart w:id="19" w:name="_GoBack"/>
      <w:bookmarkEnd w:id="19"/>
    </w:p>
    <w:sectPr w:rsidR="00E21195" w:rsidRPr="00375052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891" w:rsidRDefault="00C66891">
      <w:r>
        <w:separator/>
      </w:r>
    </w:p>
  </w:endnote>
  <w:endnote w:type="continuationSeparator" w:id="0">
    <w:p w:rsidR="00C66891" w:rsidRDefault="00C6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917" w:rsidRDefault="006A1917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A1917" w:rsidRDefault="006A191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917" w:rsidRDefault="006A1917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B0CF5">
      <w:rPr>
        <w:rStyle w:val="a9"/>
        <w:noProof/>
      </w:rPr>
      <w:t>58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6A1917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6A1917" w:rsidRDefault="006A1917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6A1917" w:rsidRPr="00CE7811" w:rsidRDefault="006A1917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6A1917" w:rsidRDefault="006A1917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891" w:rsidRDefault="00C66891">
      <w:r>
        <w:separator/>
      </w:r>
    </w:p>
  </w:footnote>
  <w:footnote w:type="continuationSeparator" w:id="0">
    <w:p w:rsidR="00C66891" w:rsidRDefault="00C66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917" w:rsidRDefault="006A1917">
    <w:pPr>
      <w:pStyle w:val="a7"/>
      <w:jc w:val="right"/>
      <w:rPr>
        <w:lang w:eastAsia="ko-KR"/>
      </w:rPr>
    </w:pPr>
  </w:p>
  <w:p w:rsidR="006A1917" w:rsidRDefault="006A1917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6A1917" w:rsidRDefault="006A1917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917" w:rsidRDefault="006A1917">
    <w:pPr>
      <w:pStyle w:val="a7"/>
      <w:rPr>
        <w:lang w:eastAsia="ko-KR"/>
      </w:rPr>
    </w:pPr>
  </w:p>
  <w:p w:rsidR="006A1917" w:rsidRDefault="006A1917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27595F"/>
    <w:multiLevelType w:val="hybridMultilevel"/>
    <w:tmpl w:val="372ACDF4"/>
    <w:lvl w:ilvl="0" w:tplc="6E86634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3" w15:restartNumberingAfterBreak="0">
    <w:nsid w:val="17D56E0C"/>
    <w:multiLevelType w:val="hybridMultilevel"/>
    <w:tmpl w:val="92483B98"/>
    <w:lvl w:ilvl="0" w:tplc="069E3E6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2A43B4"/>
    <w:multiLevelType w:val="hybridMultilevel"/>
    <w:tmpl w:val="A32C55B0"/>
    <w:lvl w:ilvl="0" w:tplc="5DF4F154"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2B440535"/>
    <w:multiLevelType w:val="hybridMultilevel"/>
    <w:tmpl w:val="52526AF2"/>
    <w:lvl w:ilvl="0" w:tplc="280E0F5A">
      <w:start w:val="1"/>
      <w:numFmt w:val="bullet"/>
      <w:lvlText w:val=""/>
      <w:lvlJc w:val="left"/>
      <w:pPr>
        <w:ind w:left="720" w:hanging="360"/>
      </w:pPr>
      <w:rPr>
        <w:rFonts w:ascii="Symbol" w:eastAsia="바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823F9"/>
    <w:multiLevelType w:val="hybridMultilevel"/>
    <w:tmpl w:val="F9F48C30"/>
    <w:lvl w:ilvl="0" w:tplc="2CCAA8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FE2C64"/>
    <w:multiLevelType w:val="hybridMultilevel"/>
    <w:tmpl w:val="D5D6ECDC"/>
    <w:lvl w:ilvl="0" w:tplc="054EF0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2" w15:restartNumberingAfterBreak="0">
    <w:nsid w:val="35762737"/>
    <w:multiLevelType w:val="hybridMultilevel"/>
    <w:tmpl w:val="7890A20A"/>
    <w:lvl w:ilvl="0" w:tplc="444435B2">
      <w:start w:val="1"/>
      <w:numFmt w:val="bullet"/>
      <w:lvlText w:val=""/>
      <w:lvlJc w:val="left"/>
      <w:pPr>
        <w:ind w:left="720" w:hanging="360"/>
      </w:pPr>
      <w:rPr>
        <w:rFonts w:ascii="Symbol" w:eastAsia="바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D5462"/>
    <w:multiLevelType w:val="hybridMultilevel"/>
    <w:tmpl w:val="5204BAFE"/>
    <w:lvl w:ilvl="0" w:tplc="89F26B9A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282F6E"/>
    <w:multiLevelType w:val="hybridMultilevel"/>
    <w:tmpl w:val="977AB97A"/>
    <w:lvl w:ilvl="0" w:tplc="D92E7700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6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63136"/>
    <w:multiLevelType w:val="hybridMultilevel"/>
    <w:tmpl w:val="13E6A496"/>
    <w:lvl w:ilvl="0" w:tplc="6D3066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196442"/>
    <w:multiLevelType w:val="hybridMultilevel"/>
    <w:tmpl w:val="4260C446"/>
    <w:lvl w:ilvl="0" w:tplc="0E949B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882F04"/>
    <w:multiLevelType w:val="hybridMultilevel"/>
    <w:tmpl w:val="649402EA"/>
    <w:lvl w:ilvl="0" w:tplc="04EE6828">
      <w:start w:val="6"/>
      <w:numFmt w:val="bullet"/>
      <w:lvlText w:val=""/>
      <w:lvlJc w:val="left"/>
      <w:pPr>
        <w:ind w:left="720" w:hanging="360"/>
      </w:pPr>
      <w:rPr>
        <w:rFonts w:ascii="Symbol" w:eastAsia="바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51501D93"/>
    <w:multiLevelType w:val="hybridMultilevel"/>
    <w:tmpl w:val="BB344C8C"/>
    <w:lvl w:ilvl="0" w:tplc="88327288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02513D"/>
    <w:multiLevelType w:val="hybridMultilevel"/>
    <w:tmpl w:val="7EE46FF4"/>
    <w:lvl w:ilvl="0" w:tplc="61F433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5FD06904"/>
    <w:multiLevelType w:val="hybridMultilevel"/>
    <w:tmpl w:val="86E47868"/>
    <w:lvl w:ilvl="0" w:tplc="A510CA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66EC40F6"/>
    <w:multiLevelType w:val="hybridMultilevel"/>
    <w:tmpl w:val="B302FCEC"/>
    <w:lvl w:ilvl="0" w:tplc="C80609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28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9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32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23"/>
    <w:lvlOverride w:ilvl="0">
      <w:startOverride w:val="1"/>
    </w:lvlOverride>
  </w:num>
  <w:num w:numId="3">
    <w:abstractNumId w:val="32"/>
  </w:num>
  <w:num w:numId="4">
    <w:abstractNumId w:val="20"/>
  </w:num>
  <w:num w:numId="5">
    <w:abstractNumId w:val="2"/>
  </w:num>
  <w:num w:numId="6">
    <w:abstractNumId w:val="15"/>
  </w:num>
  <w:num w:numId="7">
    <w:abstractNumId w:val="29"/>
  </w:num>
  <w:num w:numId="8">
    <w:abstractNumId w:val="6"/>
  </w:num>
  <w:num w:numId="9">
    <w:abstractNumId w:val="16"/>
  </w:num>
  <w:num w:numId="10">
    <w:abstractNumId w:val="25"/>
  </w:num>
  <w:num w:numId="11">
    <w:abstractNumId w:val="0"/>
  </w:num>
  <w:num w:numId="12">
    <w:abstractNumId w:val="0"/>
  </w:num>
  <w:num w:numId="13">
    <w:abstractNumId w:val="7"/>
  </w:num>
  <w:num w:numId="14">
    <w:abstractNumId w:val="31"/>
  </w:num>
  <w:num w:numId="15">
    <w:abstractNumId w:val="11"/>
  </w:num>
  <w:num w:numId="16">
    <w:abstractNumId w:val="30"/>
  </w:num>
  <w:num w:numId="17">
    <w:abstractNumId w:val="5"/>
  </w:num>
  <w:num w:numId="18">
    <w:abstractNumId w:val="27"/>
  </w:num>
  <w:num w:numId="19">
    <w:abstractNumId w:val="28"/>
  </w:num>
  <w:num w:numId="20">
    <w:abstractNumId w:val="0"/>
  </w:num>
  <w:num w:numId="21">
    <w:abstractNumId w:val="4"/>
  </w:num>
  <w:num w:numId="22">
    <w:abstractNumId w:val="18"/>
  </w:num>
  <w:num w:numId="23">
    <w:abstractNumId w:val="8"/>
  </w:num>
  <w:num w:numId="24">
    <w:abstractNumId w:val="12"/>
  </w:num>
  <w:num w:numId="25">
    <w:abstractNumId w:val="26"/>
  </w:num>
  <w:num w:numId="26">
    <w:abstractNumId w:val="9"/>
  </w:num>
  <w:num w:numId="27">
    <w:abstractNumId w:val="3"/>
  </w:num>
  <w:num w:numId="28">
    <w:abstractNumId w:val="17"/>
  </w:num>
  <w:num w:numId="29">
    <w:abstractNumId w:val="10"/>
  </w:num>
  <w:num w:numId="30">
    <w:abstractNumId w:val="21"/>
  </w:num>
  <w:num w:numId="31">
    <w:abstractNumId w:val="13"/>
  </w:num>
  <w:num w:numId="32">
    <w:abstractNumId w:val="24"/>
  </w:num>
  <w:num w:numId="33">
    <w:abstractNumId w:val="22"/>
  </w:num>
  <w:num w:numId="34">
    <w:abstractNumId w:val="1"/>
  </w:num>
  <w:num w:numId="35">
    <w:abstractNumId w:val="14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22CCB"/>
    <w:rsid w:val="00025514"/>
    <w:rsid w:val="00056510"/>
    <w:rsid w:val="0006784D"/>
    <w:rsid w:val="00077A2E"/>
    <w:rsid w:val="00083D51"/>
    <w:rsid w:val="000A0F70"/>
    <w:rsid w:val="000B0311"/>
    <w:rsid w:val="000B551F"/>
    <w:rsid w:val="000C2315"/>
    <w:rsid w:val="000C4E91"/>
    <w:rsid w:val="000C67AF"/>
    <w:rsid w:val="000D660C"/>
    <w:rsid w:val="000D724D"/>
    <w:rsid w:val="000E5441"/>
    <w:rsid w:val="00124561"/>
    <w:rsid w:val="001376A7"/>
    <w:rsid w:val="00150ABF"/>
    <w:rsid w:val="0015735E"/>
    <w:rsid w:val="001601D8"/>
    <w:rsid w:val="00163672"/>
    <w:rsid w:val="0016684D"/>
    <w:rsid w:val="00176D68"/>
    <w:rsid w:val="00182114"/>
    <w:rsid w:val="001A0B97"/>
    <w:rsid w:val="001B3FD9"/>
    <w:rsid w:val="001B413C"/>
    <w:rsid w:val="001B7233"/>
    <w:rsid w:val="002155AD"/>
    <w:rsid w:val="00236548"/>
    <w:rsid w:val="0023730C"/>
    <w:rsid w:val="00246BC2"/>
    <w:rsid w:val="002507DD"/>
    <w:rsid w:val="00253111"/>
    <w:rsid w:val="00264910"/>
    <w:rsid w:val="00277C89"/>
    <w:rsid w:val="002824D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12128"/>
    <w:rsid w:val="00313D90"/>
    <w:rsid w:val="00334981"/>
    <w:rsid w:val="003526C9"/>
    <w:rsid w:val="0036541D"/>
    <w:rsid w:val="00366211"/>
    <w:rsid w:val="003726BC"/>
    <w:rsid w:val="00375052"/>
    <w:rsid w:val="003750A5"/>
    <w:rsid w:val="003842A2"/>
    <w:rsid w:val="00392ECB"/>
    <w:rsid w:val="003B2627"/>
    <w:rsid w:val="003B47A8"/>
    <w:rsid w:val="003C0BF8"/>
    <w:rsid w:val="003C3D61"/>
    <w:rsid w:val="003F0F06"/>
    <w:rsid w:val="003F1791"/>
    <w:rsid w:val="003F305A"/>
    <w:rsid w:val="00400A81"/>
    <w:rsid w:val="004115D5"/>
    <w:rsid w:val="00433AA0"/>
    <w:rsid w:val="0048552F"/>
    <w:rsid w:val="00490E6A"/>
    <w:rsid w:val="004949B4"/>
    <w:rsid w:val="00496DCB"/>
    <w:rsid w:val="004A1C35"/>
    <w:rsid w:val="004A1FBC"/>
    <w:rsid w:val="004B2034"/>
    <w:rsid w:val="004B4CB0"/>
    <w:rsid w:val="004B6A4C"/>
    <w:rsid w:val="004B6C88"/>
    <w:rsid w:val="004B6F2B"/>
    <w:rsid w:val="004C794D"/>
    <w:rsid w:val="004F4208"/>
    <w:rsid w:val="00503377"/>
    <w:rsid w:val="00507E7E"/>
    <w:rsid w:val="005160F2"/>
    <w:rsid w:val="00525BB2"/>
    <w:rsid w:val="00530B24"/>
    <w:rsid w:val="00542201"/>
    <w:rsid w:val="00545843"/>
    <w:rsid w:val="0056352C"/>
    <w:rsid w:val="00564BC4"/>
    <w:rsid w:val="00581871"/>
    <w:rsid w:val="00581A76"/>
    <w:rsid w:val="00586326"/>
    <w:rsid w:val="00593B35"/>
    <w:rsid w:val="005A0B5A"/>
    <w:rsid w:val="005A1AEE"/>
    <w:rsid w:val="005B4CDE"/>
    <w:rsid w:val="005D2DF3"/>
    <w:rsid w:val="00606E57"/>
    <w:rsid w:val="006070F7"/>
    <w:rsid w:val="006153DD"/>
    <w:rsid w:val="006175A3"/>
    <w:rsid w:val="0063507C"/>
    <w:rsid w:val="006623F8"/>
    <w:rsid w:val="00665A7E"/>
    <w:rsid w:val="0067308A"/>
    <w:rsid w:val="006848CE"/>
    <w:rsid w:val="006A1917"/>
    <w:rsid w:val="006B1918"/>
    <w:rsid w:val="006D1DAC"/>
    <w:rsid w:val="006E50F3"/>
    <w:rsid w:val="006F03E6"/>
    <w:rsid w:val="006F1095"/>
    <w:rsid w:val="006F10EF"/>
    <w:rsid w:val="006F12D5"/>
    <w:rsid w:val="006F2618"/>
    <w:rsid w:val="0070231E"/>
    <w:rsid w:val="00720BC0"/>
    <w:rsid w:val="00721E65"/>
    <w:rsid w:val="00733950"/>
    <w:rsid w:val="00741CD0"/>
    <w:rsid w:val="00760CD1"/>
    <w:rsid w:val="00776DD6"/>
    <w:rsid w:val="00797E2D"/>
    <w:rsid w:val="007A3A55"/>
    <w:rsid w:val="007D4CB7"/>
    <w:rsid w:val="007F0CA7"/>
    <w:rsid w:val="007F59D0"/>
    <w:rsid w:val="00805A41"/>
    <w:rsid w:val="00824BD2"/>
    <w:rsid w:val="00836E17"/>
    <w:rsid w:val="00841D18"/>
    <w:rsid w:val="0084692B"/>
    <w:rsid w:val="00852C55"/>
    <w:rsid w:val="008A0BA1"/>
    <w:rsid w:val="008A6A89"/>
    <w:rsid w:val="008B0CF5"/>
    <w:rsid w:val="008C5E10"/>
    <w:rsid w:val="008C6CE0"/>
    <w:rsid w:val="008E4D04"/>
    <w:rsid w:val="008F188E"/>
    <w:rsid w:val="00907ABD"/>
    <w:rsid w:val="0091386F"/>
    <w:rsid w:val="00926EDC"/>
    <w:rsid w:val="00942D6F"/>
    <w:rsid w:val="00965691"/>
    <w:rsid w:val="00980B76"/>
    <w:rsid w:val="009822C9"/>
    <w:rsid w:val="009A51EA"/>
    <w:rsid w:val="009B07F5"/>
    <w:rsid w:val="009C134E"/>
    <w:rsid w:val="009C3B9F"/>
    <w:rsid w:val="009C70C8"/>
    <w:rsid w:val="009C71E9"/>
    <w:rsid w:val="009F71C6"/>
    <w:rsid w:val="00A026AB"/>
    <w:rsid w:val="00A05BAD"/>
    <w:rsid w:val="00A362D7"/>
    <w:rsid w:val="00A42235"/>
    <w:rsid w:val="00A42703"/>
    <w:rsid w:val="00AC026B"/>
    <w:rsid w:val="00AC40FD"/>
    <w:rsid w:val="00AC4D79"/>
    <w:rsid w:val="00AC5993"/>
    <w:rsid w:val="00AF12E4"/>
    <w:rsid w:val="00AF24CC"/>
    <w:rsid w:val="00AF496D"/>
    <w:rsid w:val="00B028C1"/>
    <w:rsid w:val="00B03BA8"/>
    <w:rsid w:val="00B10B18"/>
    <w:rsid w:val="00B138D6"/>
    <w:rsid w:val="00B404A5"/>
    <w:rsid w:val="00B4235D"/>
    <w:rsid w:val="00B74569"/>
    <w:rsid w:val="00B75C71"/>
    <w:rsid w:val="00B86235"/>
    <w:rsid w:val="00BB1898"/>
    <w:rsid w:val="00BB3710"/>
    <w:rsid w:val="00BB4E04"/>
    <w:rsid w:val="00BC2D1C"/>
    <w:rsid w:val="00BD129B"/>
    <w:rsid w:val="00BE07FC"/>
    <w:rsid w:val="00BF51C9"/>
    <w:rsid w:val="00C12D8E"/>
    <w:rsid w:val="00C17E07"/>
    <w:rsid w:val="00C429A4"/>
    <w:rsid w:val="00C47BEE"/>
    <w:rsid w:val="00C537D7"/>
    <w:rsid w:val="00C5456D"/>
    <w:rsid w:val="00C66891"/>
    <w:rsid w:val="00C72161"/>
    <w:rsid w:val="00C82278"/>
    <w:rsid w:val="00C9094E"/>
    <w:rsid w:val="00C92F05"/>
    <w:rsid w:val="00C97BAB"/>
    <w:rsid w:val="00CA0D86"/>
    <w:rsid w:val="00CB6B9C"/>
    <w:rsid w:val="00CC6175"/>
    <w:rsid w:val="00CD361A"/>
    <w:rsid w:val="00CD43D1"/>
    <w:rsid w:val="00CD4C64"/>
    <w:rsid w:val="00CE4FA3"/>
    <w:rsid w:val="00CE7811"/>
    <w:rsid w:val="00CF0356"/>
    <w:rsid w:val="00CF0711"/>
    <w:rsid w:val="00D40E2B"/>
    <w:rsid w:val="00D41D04"/>
    <w:rsid w:val="00D6201D"/>
    <w:rsid w:val="00D6407C"/>
    <w:rsid w:val="00D945C6"/>
    <w:rsid w:val="00DB00F4"/>
    <w:rsid w:val="00DB5F8E"/>
    <w:rsid w:val="00DC67BB"/>
    <w:rsid w:val="00DD7B9C"/>
    <w:rsid w:val="00E001AE"/>
    <w:rsid w:val="00E01913"/>
    <w:rsid w:val="00E10AC7"/>
    <w:rsid w:val="00E21195"/>
    <w:rsid w:val="00E41637"/>
    <w:rsid w:val="00E51306"/>
    <w:rsid w:val="00E811B4"/>
    <w:rsid w:val="00EC1AE0"/>
    <w:rsid w:val="00EC7847"/>
    <w:rsid w:val="00EE4AAD"/>
    <w:rsid w:val="00EF2E51"/>
    <w:rsid w:val="00EF31E0"/>
    <w:rsid w:val="00F075D3"/>
    <w:rsid w:val="00F1364A"/>
    <w:rsid w:val="00F2122D"/>
    <w:rsid w:val="00F26A4C"/>
    <w:rsid w:val="00F543FF"/>
    <w:rsid w:val="00F72429"/>
    <w:rsid w:val="00F7599E"/>
    <w:rsid w:val="00F821A5"/>
    <w:rsid w:val="00F95E11"/>
    <w:rsid w:val="00FE3A85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B0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1045</TotalTime>
  <Pages>58</Pages>
  <Words>7691</Words>
  <Characters>43841</Characters>
  <Application>Microsoft Office Word</Application>
  <DocSecurity>0</DocSecurity>
  <Lines>365</Lines>
  <Paragraphs>102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51430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인아 송</cp:lastModifiedBy>
  <cp:revision>64</cp:revision>
  <cp:lastPrinted>2006-03-03T07:52:00Z</cp:lastPrinted>
  <dcterms:created xsi:type="dcterms:W3CDTF">2018-04-08T09:52:00Z</dcterms:created>
  <dcterms:modified xsi:type="dcterms:W3CDTF">2018-04-09T08:13:00Z</dcterms:modified>
</cp:coreProperties>
</file>